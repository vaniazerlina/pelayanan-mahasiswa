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260"/>
          <w:tab w:val="left" w:pos="6096"/>
        </w:tabs>
        <w:rPr>
          <w:rFonts w:hint="default" w:ascii="Cambria" w:hAnsi="Cambria"/>
          <w:lang w:val="en-US"/>
        </w:rPr>
      </w:pPr>
      <w:r>
        <w:rPr>
          <w:rFonts w:ascii="Cambria" w:hAnsi="Cambria"/>
        </w:rPr>
        <w:t>Nomor</w:t>
      </w:r>
      <w:r>
        <w:rPr>
          <w:rFonts w:ascii="Cambria" w:hAnsi="Cambria"/>
        </w:rPr>
        <w:tab/>
      </w:r>
      <w:r>
        <w:rPr>
          <w:rFonts w:ascii="Cambria" w:hAnsi="Cambria"/>
        </w:rPr>
        <w:t xml:space="preserve">: </w:t>
      </w:r>
      <w:r>
        <w:rPr>
          <w:rFonts w:hint="default" w:ascii="Cambria" w:hAnsi="Cambria"/>
          <w:lang w:val="en-US"/>
        </w:rPr>
        <w:t>{no_surat_izin_survey}</w:t>
      </w:r>
      <w:r>
        <w:rPr>
          <w:rFonts w:ascii="Cambria" w:hAnsi="Cambria"/>
        </w:rPr>
        <w:t>/UN.16.15.3.2/KM.07/2023</w:t>
      </w:r>
      <w:r>
        <w:rPr>
          <w:rFonts w:ascii="Cambria" w:hAnsi="Cambria"/>
        </w:rPr>
        <w:tab/>
      </w:r>
      <w:r>
        <w:rPr>
          <w:rFonts w:ascii="Cambria" w:hAnsi="Cambria"/>
        </w:rPr>
        <w:t xml:space="preserve">     Padang, </w:t>
      </w:r>
      <w:r>
        <w:rPr>
          <w:rFonts w:hint="default" w:ascii="Cambria" w:hAnsi="Cambria"/>
          <w:lang w:val="en-US"/>
        </w:rPr>
        <w:t>{tanggal_surat}</w:t>
      </w:r>
    </w:p>
    <w:p>
      <w:pPr>
        <w:tabs>
          <w:tab w:val="left" w:pos="1260"/>
        </w:tabs>
        <w:rPr>
          <w:rFonts w:ascii="Cambria" w:hAnsi="Cambria"/>
        </w:rPr>
      </w:pPr>
      <w:r>
        <w:rPr>
          <w:rFonts w:ascii="Cambria" w:hAnsi="Cambria"/>
        </w:rPr>
        <w:t>Lampiran</w:t>
      </w:r>
      <w:r>
        <w:rPr>
          <w:rFonts w:ascii="Cambria" w:hAnsi="Cambria"/>
        </w:rPr>
        <w:tab/>
      </w:r>
      <w:r>
        <w:rPr>
          <w:rFonts w:ascii="Cambria" w:hAnsi="Cambria"/>
        </w:rPr>
        <w:t xml:space="preserve">: - </w:t>
      </w:r>
    </w:p>
    <w:p>
      <w:pPr>
        <w:tabs>
          <w:tab w:val="left" w:pos="1260"/>
        </w:tabs>
        <w:rPr>
          <w:rFonts w:ascii="Cambria" w:hAnsi="Cambria"/>
          <w:b/>
          <w:u w:val="single"/>
        </w:rPr>
      </w:pPr>
      <w:r>
        <w:rPr>
          <w:rFonts w:ascii="Cambria" w:hAnsi="Cambria"/>
        </w:rPr>
        <w:t>Hal</w:t>
      </w:r>
      <w:r>
        <w:rPr>
          <w:rFonts w:ascii="Cambria" w:hAnsi="Cambria"/>
        </w:rPr>
        <w:tab/>
      </w:r>
      <w:r>
        <w:rPr>
          <w:rFonts w:ascii="Cambria" w:hAnsi="Cambria"/>
        </w:rPr>
        <w:t xml:space="preserve">: </w:t>
      </w:r>
      <w:r>
        <w:rPr>
          <w:rFonts w:ascii="Cambria" w:hAnsi="Cambria"/>
          <w:b/>
          <w:u w:val="single"/>
        </w:rPr>
        <w:t>Permohonan Izin Survey dan Pengambilan Data</w:t>
      </w:r>
    </w:p>
    <w:p>
      <w:pPr>
        <w:tabs>
          <w:tab w:val="left" w:pos="1260"/>
        </w:tabs>
        <w:rPr>
          <w:rFonts w:hint="default" w:ascii="Cambria" w:hAnsi="Cambria"/>
          <w:b/>
          <w:u w:val="single"/>
          <w:lang w:val="en-US"/>
        </w:rPr>
      </w:pPr>
      <w:r>
        <w:rPr>
          <w:rFonts w:ascii="Cambria" w:hAnsi="Cambria"/>
          <w:b/>
        </w:rPr>
        <w:tab/>
      </w:r>
      <w:r>
        <w:rPr>
          <w:rFonts w:ascii="Cambria" w:hAnsi="Cambria"/>
          <w:b/>
          <w:u w:val="single"/>
        </w:rPr>
        <w:t xml:space="preserve">Tugas Matakuliah </w:t>
      </w:r>
      <w:r>
        <w:rPr>
          <w:rFonts w:hint="default" w:ascii="Cambria" w:hAnsi="Cambria"/>
          <w:b/>
          <w:u w:val="single"/>
          <w:lang w:val="en-US"/>
        </w:rPr>
        <w:t>{mata_kuliah}</w:t>
      </w:r>
    </w:p>
    <w:p>
      <w:pPr>
        <w:tabs>
          <w:tab w:val="left" w:pos="1260"/>
        </w:tabs>
        <w:rPr>
          <w:rFonts w:ascii="Cambria" w:hAnsi="Cambria"/>
        </w:rPr>
      </w:pPr>
    </w:p>
    <w:p>
      <w:pPr>
        <w:tabs>
          <w:tab w:val="left" w:pos="1260"/>
        </w:tabs>
        <w:rPr>
          <w:rFonts w:ascii="Cambria" w:hAnsi="Cambria"/>
        </w:rPr>
      </w:pPr>
      <w:r>
        <w:rPr>
          <w:rFonts w:ascii="Cambria" w:hAnsi="Cambria"/>
        </w:rPr>
        <w:t xml:space="preserve">Kepada Yth.  </w:t>
      </w:r>
    </w:p>
    <w:p>
      <w:pPr>
        <w:tabs>
          <w:tab w:val="left" w:pos="1260"/>
        </w:tabs>
        <w:rPr>
          <w:rFonts w:hint="default"/>
          <w:lang w:val="en-US"/>
        </w:rPr>
      </w:pPr>
      <w:r>
        <w:rPr>
          <w:rFonts w:hint="default"/>
          <w:lang w:val="en-US"/>
        </w:rPr>
        <w:t>{penerima_tujuan}</w:t>
      </w:r>
    </w:p>
    <w:p>
      <w:pPr>
        <w:tabs>
          <w:tab w:val="left" w:pos="1260"/>
        </w:tabs>
        <w:rPr>
          <w:rFonts w:ascii="Cambria" w:hAnsi="Cambria"/>
        </w:rPr>
      </w:pPr>
      <w:r>
        <w:rPr>
          <w:rFonts w:ascii="Cambria" w:hAnsi="Cambria"/>
        </w:rPr>
        <w:t xml:space="preserve">Di </w:t>
      </w:r>
    </w:p>
    <w:p>
      <w:pPr>
        <w:tabs>
          <w:tab w:val="left" w:pos="567"/>
        </w:tabs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Tempat</w:t>
      </w:r>
    </w:p>
    <w:p>
      <w:pPr>
        <w:tabs>
          <w:tab w:val="left" w:pos="709"/>
        </w:tabs>
        <w:rPr>
          <w:rFonts w:ascii="Cambria" w:hAnsi="Cambria"/>
        </w:rPr>
      </w:pPr>
    </w:p>
    <w:p>
      <w:pPr>
        <w:jc w:val="both"/>
        <w:rPr>
          <w:rFonts w:ascii="Cambria" w:hAnsi="Cambria"/>
          <w:lang w:val="id-ID"/>
        </w:rPr>
      </w:pPr>
      <w:r>
        <w:rPr>
          <w:rFonts w:ascii="Cambria" w:hAnsi="Cambria"/>
          <w:b/>
          <w:i/>
          <w:lang w:val="id-ID"/>
        </w:rPr>
        <w:t>Assalamu’alaikum Wr.Wb</w:t>
      </w:r>
      <w:r>
        <w:rPr>
          <w:rFonts w:ascii="Cambria" w:hAnsi="Cambria"/>
          <w:lang w:val="id-ID"/>
        </w:rPr>
        <w:t>.</w:t>
      </w:r>
    </w:p>
    <w:p>
      <w:pPr>
        <w:tabs>
          <w:tab w:val="left" w:pos="709"/>
        </w:tabs>
        <w:rPr>
          <w:rFonts w:ascii="Cambria" w:hAnsi="Cambria"/>
        </w:rPr>
      </w:pPr>
    </w:p>
    <w:p>
      <w:pPr>
        <w:tabs>
          <w:tab w:val="left" w:pos="709"/>
        </w:tabs>
        <w:jc w:val="both"/>
        <w:rPr>
          <w:rFonts w:ascii="Cambria" w:hAnsi="Cambria"/>
        </w:rPr>
      </w:pPr>
      <w:r>
        <w:rPr>
          <w:rFonts w:ascii="Cambria" w:hAnsi="Cambria"/>
        </w:rPr>
        <w:t>Bersama ini disampaikan bahwa mahasiswa Departemen Sistem Informasi Fakultas Teknologi Informasi Universitas Andalas berikut :</w:t>
      </w:r>
    </w:p>
    <w:p>
      <w:pPr>
        <w:tabs>
          <w:tab w:val="left" w:pos="709"/>
        </w:tabs>
        <w:jc w:val="both"/>
        <w:rPr>
          <w:rFonts w:ascii="Cambria" w:hAnsi="Cambria"/>
        </w:rPr>
      </w:pPr>
      <w:r>
        <w:rPr>
          <w:rFonts w:ascii="Cambria" w:hAnsi="Cambria"/>
        </w:rPr>
        <w:tab/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"/>
        <w:gridCol w:w="3740"/>
        <w:gridCol w:w="2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8" w:type="dxa"/>
          </w:tcPr>
          <w:p>
            <w:pPr>
              <w:tabs>
                <w:tab w:val="left" w:pos="70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</w:t>
            </w:r>
          </w:p>
        </w:tc>
        <w:tc>
          <w:tcPr>
            <w:tcW w:w="3740" w:type="dxa"/>
          </w:tcPr>
          <w:p>
            <w:pPr>
              <w:tabs>
                <w:tab w:val="left" w:pos="70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Nama</w:t>
            </w:r>
          </w:p>
        </w:tc>
        <w:tc>
          <w:tcPr>
            <w:tcW w:w="2528" w:type="dxa"/>
          </w:tcPr>
          <w:p>
            <w:pPr>
              <w:tabs>
                <w:tab w:val="left" w:pos="70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8" w:type="dxa"/>
          </w:tcPr>
          <w:p>
            <w:pPr>
              <w:tabs>
                <w:tab w:val="left" w:pos="70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3740" w:type="dxa"/>
          </w:tcPr>
          <w:p>
            <w:pPr>
              <w:tabs>
                <w:tab w:val="left" w:pos="709"/>
              </w:tabs>
              <w:jc w:val="both"/>
              <w:rPr>
                <w:rFonts w:hint="default" w:ascii="Cambria" w:hAnsi="Cambria"/>
                <w:lang w:val="en-US"/>
              </w:rPr>
            </w:pPr>
            <w:r>
              <w:rPr>
                <w:rFonts w:hint="default" w:ascii="Cambria" w:hAnsi="Cambria"/>
                <w:lang w:val="en-US"/>
              </w:rPr>
              <w:t>{nama_mahasiswa1}</w:t>
            </w:r>
          </w:p>
        </w:tc>
        <w:tc>
          <w:tcPr>
            <w:tcW w:w="2528" w:type="dxa"/>
          </w:tcPr>
          <w:p>
            <w:pPr>
              <w:tabs>
                <w:tab w:val="left" w:pos="709"/>
              </w:tabs>
              <w:jc w:val="both"/>
              <w:rPr>
                <w:rFonts w:hint="default" w:ascii="Cambria" w:hAnsi="Cambria"/>
                <w:lang w:val="en-US"/>
              </w:rPr>
            </w:pPr>
            <w:r>
              <w:rPr>
                <w:rFonts w:hint="default" w:ascii="Cambria" w:hAnsi="Cambria"/>
                <w:lang w:val="en-US"/>
              </w:rPr>
              <w:t>{nim_mahasiswa1}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8" w:type="dxa"/>
          </w:tcPr>
          <w:p>
            <w:pPr>
              <w:tabs>
                <w:tab w:val="left" w:pos="70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3740" w:type="dxa"/>
          </w:tcPr>
          <w:p>
            <w:pPr>
              <w:tabs>
                <w:tab w:val="left" w:pos="709"/>
              </w:tabs>
              <w:jc w:val="both"/>
              <w:rPr>
                <w:rFonts w:ascii="Cambria" w:hAnsi="Cambria"/>
              </w:rPr>
            </w:pPr>
            <w:r>
              <w:rPr>
                <w:rFonts w:hint="default" w:ascii="Cambria" w:hAnsi="Cambria"/>
                <w:lang w:val="en-US"/>
              </w:rPr>
              <w:t>{nama_mahasiswa2}</w:t>
            </w:r>
          </w:p>
        </w:tc>
        <w:tc>
          <w:tcPr>
            <w:tcW w:w="2528" w:type="dxa"/>
          </w:tcPr>
          <w:p>
            <w:pPr>
              <w:tabs>
                <w:tab w:val="left" w:pos="709"/>
              </w:tabs>
              <w:jc w:val="both"/>
              <w:rPr>
                <w:rFonts w:hint="default" w:ascii="Cambria" w:hAnsi="Cambria"/>
                <w:lang w:val="en-US"/>
              </w:rPr>
            </w:pPr>
            <w:r>
              <w:rPr>
                <w:rFonts w:hint="default" w:ascii="Cambria" w:hAnsi="Cambria"/>
                <w:lang w:val="en-US"/>
              </w:rPr>
              <w:t>{nim_mahasiswa2}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8" w:type="dxa"/>
          </w:tcPr>
          <w:p>
            <w:pPr>
              <w:tabs>
                <w:tab w:val="left" w:pos="70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3740" w:type="dxa"/>
          </w:tcPr>
          <w:p>
            <w:pPr>
              <w:tabs>
                <w:tab w:val="left" w:pos="709"/>
              </w:tabs>
              <w:jc w:val="both"/>
              <w:rPr>
                <w:rFonts w:ascii="Cambria" w:hAnsi="Cambria"/>
              </w:rPr>
            </w:pPr>
            <w:r>
              <w:rPr>
                <w:rFonts w:hint="default" w:ascii="Cambria" w:hAnsi="Cambria"/>
                <w:lang w:val="en-US"/>
              </w:rPr>
              <w:t>{nama_mahasiswa3}</w:t>
            </w:r>
          </w:p>
        </w:tc>
        <w:tc>
          <w:tcPr>
            <w:tcW w:w="2528" w:type="dxa"/>
          </w:tcPr>
          <w:p>
            <w:pPr>
              <w:tabs>
                <w:tab w:val="left" w:pos="709"/>
              </w:tabs>
              <w:jc w:val="both"/>
              <w:rPr>
                <w:rFonts w:ascii="Cambria" w:hAnsi="Cambria"/>
              </w:rPr>
            </w:pPr>
            <w:r>
              <w:rPr>
                <w:rFonts w:hint="default" w:ascii="Cambria" w:hAnsi="Cambria"/>
                <w:lang w:val="en-US"/>
              </w:rPr>
              <w:t>{nim_mahasiswa3}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8" w:type="dxa"/>
          </w:tcPr>
          <w:p>
            <w:pPr>
              <w:tabs>
                <w:tab w:val="left" w:pos="70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3740" w:type="dxa"/>
          </w:tcPr>
          <w:p>
            <w:pPr>
              <w:tabs>
                <w:tab w:val="left" w:pos="709"/>
              </w:tabs>
              <w:jc w:val="both"/>
              <w:rPr>
                <w:rFonts w:ascii="Cambria" w:hAnsi="Cambria"/>
              </w:rPr>
            </w:pPr>
            <w:r>
              <w:rPr>
                <w:rFonts w:hint="default" w:ascii="Cambria" w:hAnsi="Cambria"/>
                <w:lang w:val="en-US"/>
              </w:rPr>
              <w:t>{nama_mahasiswa4}</w:t>
            </w:r>
          </w:p>
        </w:tc>
        <w:tc>
          <w:tcPr>
            <w:tcW w:w="2528" w:type="dxa"/>
          </w:tcPr>
          <w:p>
            <w:pPr>
              <w:tabs>
                <w:tab w:val="left" w:pos="709"/>
              </w:tabs>
              <w:jc w:val="both"/>
              <w:rPr>
                <w:rFonts w:ascii="Cambria" w:hAnsi="Cambria"/>
              </w:rPr>
            </w:pPr>
            <w:r>
              <w:rPr>
                <w:rFonts w:hint="default" w:ascii="Cambria" w:hAnsi="Cambria"/>
                <w:lang w:val="en-US"/>
              </w:rPr>
              <w:t>{nim_mahasiswa4}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8" w:type="dxa"/>
          </w:tcPr>
          <w:p>
            <w:pPr>
              <w:tabs>
                <w:tab w:val="left" w:pos="70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3740" w:type="dxa"/>
          </w:tcPr>
          <w:p>
            <w:pPr>
              <w:tabs>
                <w:tab w:val="left" w:pos="709"/>
              </w:tabs>
              <w:jc w:val="both"/>
              <w:rPr>
                <w:rFonts w:ascii="Cambria" w:hAnsi="Cambria"/>
              </w:rPr>
            </w:pPr>
            <w:r>
              <w:rPr>
                <w:rFonts w:hint="default" w:ascii="Cambria" w:hAnsi="Cambria"/>
                <w:lang w:val="en-US"/>
              </w:rPr>
              <w:t>{nama_mahasiswa5}</w:t>
            </w:r>
          </w:p>
        </w:tc>
        <w:tc>
          <w:tcPr>
            <w:tcW w:w="2528" w:type="dxa"/>
          </w:tcPr>
          <w:p>
            <w:pPr>
              <w:tabs>
                <w:tab w:val="left" w:pos="709"/>
              </w:tabs>
              <w:jc w:val="both"/>
              <w:rPr>
                <w:rFonts w:ascii="Cambria" w:hAnsi="Cambria"/>
              </w:rPr>
            </w:pPr>
            <w:r>
              <w:rPr>
                <w:rFonts w:hint="default" w:ascii="Cambria" w:hAnsi="Cambria"/>
                <w:lang w:val="en-US"/>
              </w:rPr>
              <w:t>{nim_mahasiswa5}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8" w:type="dxa"/>
          </w:tcPr>
          <w:p>
            <w:pPr>
              <w:tabs>
                <w:tab w:val="left" w:pos="70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</w:p>
        </w:tc>
        <w:tc>
          <w:tcPr>
            <w:tcW w:w="3740" w:type="dxa"/>
          </w:tcPr>
          <w:p>
            <w:pPr>
              <w:tabs>
                <w:tab w:val="left" w:pos="709"/>
              </w:tabs>
              <w:jc w:val="both"/>
              <w:rPr>
                <w:rFonts w:ascii="Cambria" w:hAnsi="Cambria"/>
              </w:rPr>
            </w:pPr>
            <w:r>
              <w:rPr>
                <w:rFonts w:hint="default" w:ascii="Cambria" w:hAnsi="Cambria"/>
                <w:lang w:val="en-US"/>
              </w:rPr>
              <w:t>{nama_mahasiswa6}</w:t>
            </w:r>
          </w:p>
        </w:tc>
        <w:tc>
          <w:tcPr>
            <w:tcW w:w="2528" w:type="dxa"/>
          </w:tcPr>
          <w:p>
            <w:pPr>
              <w:tabs>
                <w:tab w:val="left" w:pos="709"/>
              </w:tabs>
              <w:jc w:val="both"/>
              <w:rPr>
                <w:rFonts w:ascii="Cambria" w:hAnsi="Cambria"/>
              </w:rPr>
            </w:pPr>
            <w:r>
              <w:rPr>
                <w:rFonts w:hint="default" w:ascii="Cambria" w:hAnsi="Cambria"/>
                <w:lang w:val="en-US"/>
              </w:rPr>
              <w:t>{nim_mahasiswa6}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8" w:type="dxa"/>
          </w:tcPr>
          <w:p>
            <w:pPr>
              <w:tabs>
                <w:tab w:val="left" w:pos="70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3740" w:type="dxa"/>
          </w:tcPr>
          <w:p>
            <w:pPr>
              <w:tabs>
                <w:tab w:val="left" w:pos="709"/>
              </w:tabs>
              <w:jc w:val="both"/>
              <w:rPr>
                <w:rFonts w:ascii="Cambria" w:hAnsi="Cambria"/>
              </w:rPr>
            </w:pPr>
            <w:r>
              <w:rPr>
                <w:rFonts w:hint="default" w:ascii="Cambria" w:hAnsi="Cambria"/>
                <w:lang w:val="en-US"/>
              </w:rPr>
              <w:t>{nama_mahasiswa7}</w:t>
            </w:r>
          </w:p>
        </w:tc>
        <w:tc>
          <w:tcPr>
            <w:tcW w:w="2528" w:type="dxa"/>
          </w:tcPr>
          <w:p>
            <w:pPr>
              <w:tabs>
                <w:tab w:val="left" w:pos="709"/>
              </w:tabs>
              <w:jc w:val="both"/>
              <w:rPr>
                <w:rFonts w:ascii="Cambria" w:hAnsi="Cambria"/>
              </w:rPr>
            </w:pPr>
            <w:r>
              <w:rPr>
                <w:rFonts w:hint="default" w:ascii="Cambria" w:hAnsi="Cambria"/>
                <w:lang w:val="en-US"/>
              </w:rPr>
              <w:t>{nim_mahasiswa7}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8" w:type="dxa"/>
          </w:tcPr>
          <w:p>
            <w:pPr>
              <w:tabs>
                <w:tab w:val="left" w:pos="70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</w:p>
        </w:tc>
        <w:tc>
          <w:tcPr>
            <w:tcW w:w="3740" w:type="dxa"/>
          </w:tcPr>
          <w:p>
            <w:pPr>
              <w:tabs>
                <w:tab w:val="left" w:pos="709"/>
              </w:tabs>
              <w:jc w:val="both"/>
              <w:rPr>
                <w:rFonts w:ascii="Cambria" w:hAnsi="Cambria"/>
              </w:rPr>
            </w:pPr>
            <w:r>
              <w:rPr>
                <w:rFonts w:hint="default" w:ascii="Cambria" w:hAnsi="Cambria"/>
                <w:lang w:val="en-US"/>
              </w:rPr>
              <w:t>{nama_mahasiswa8}</w:t>
            </w:r>
          </w:p>
        </w:tc>
        <w:tc>
          <w:tcPr>
            <w:tcW w:w="2528" w:type="dxa"/>
          </w:tcPr>
          <w:p>
            <w:pPr>
              <w:tabs>
                <w:tab w:val="left" w:pos="709"/>
              </w:tabs>
              <w:jc w:val="both"/>
              <w:rPr>
                <w:rFonts w:ascii="Cambria" w:hAnsi="Cambria"/>
              </w:rPr>
            </w:pPr>
            <w:r>
              <w:rPr>
                <w:rFonts w:hint="default" w:ascii="Cambria" w:hAnsi="Cambria"/>
                <w:lang w:val="en-US"/>
              </w:rPr>
              <w:t>{nim_mahasiswa8}</w:t>
            </w:r>
          </w:p>
        </w:tc>
      </w:tr>
    </w:tbl>
    <w:p>
      <w:pPr>
        <w:rPr>
          <w:rFonts w:ascii="Cambria" w:hAnsi="Cambria"/>
          <w:sz w:val="16"/>
          <w:szCs w:val="16"/>
        </w:rPr>
      </w:pPr>
    </w:p>
    <w:p>
      <w:pPr>
        <w:tabs>
          <w:tab w:val="left" w:pos="709"/>
        </w:tabs>
        <w:jc w:val="both"/>
      </w:pPr>
      <w:r>
        <w:t>Akan melaksanakan survey dan pengambilan data untuk keperluan tugas matakuliah</w:t>
      </w:r>
      <w:r>
        <w:rPr>
          <w:rFonts w:hint="default"/>
          <w:b/>
          <w:bCs/>
          <w:lang w:val="en-US"/>
        </w:rPr>
        <w:t xml:space="preserve"> {mata_kuliah}</w:t>
      </w:r>
      <w:r>
        <w:t>. Untuk itu, kami meminta izin dan bantuannya dalam pengambilan data yang diperlukan.</w:t>
      </w:r>
    </w:p>
    <w:p>
      <w:pPr>
        <w:tabs>
          <w:tab w:val="left" w:pos="709"/>
        </w:tabs>
        <w:jc w:val="both"/>
        <w:rPr>
          <w:rFonts w:ascii="Cambria" w:hAnsi="Cambria"/>
        </w:rPr>
      </w:pPr>
      <w:bookmarkStart w:id="0" w:name="_GoBack"/>
      <w:bookmarkEnd w:id="0"/>
    </w:p>
    <w:p>
      <w:pPr>
        <w:tabs>
          <w:tab w:val="left" w:pos="709"/>
        </w:tabs>
        <w:jc w:val="both"/>
        <w:rPr>
          <w:rFonts w:ascii="Cambria" w:hAnsi="Cambria"/>
        </w:rPr>
      </w:pPr>
      <w:r>
        <w:rPr>
          <w:rFonts w:ascii="Cambria" w:hAnsi="Cambria"/>
        </w:rPr>
        <w:t>Demikianlah surat ini disampaikan, atas perhatian dan kerjasamanya diucapkan terima kasih.</w:t>
      </w:r>
    </w:p>
    <w:p>
      <w:pPr>
        <w:tabs>
          <w:tab w:val="left" w:pos="709"/>
        </w:tabs>
        <w:jc w:val="both"/>
        <w:rPr>
          <w:rFonts w:ascii="Cambria" w:hAnsi="Cambria"/>
        </w:rPr>
      </w:pP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0"/>
        <w:gridCol w:w="42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0" w:type="dxa"/>
          </w:tcPr>
          <w:p>
            <w:pPr>
              <w:tabs>
                <w:tab w:val="left" w:pos="709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Mengetahui, </w:t>
            </w:r>
          </w:p>
          <w:p>
            <w:pPr>
              <w:tabs>
                <w:tab w:val="left" w:pos="709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>Ketua Departemen,</w:t>
            </w:r>
          </w:p>
          <w:p>
            <w:pPr>
              <w:tabs>
                <w:tab w:val="left" w:pos="709"/>
              </w:tabs>
              <w:rPr>
                <w:rFonts w:ascii="Cambria" w:hAnsi="Cambria"/>
              </w:rPr>
            </w:pPr>
          </w:p>
          <w:p>
            <w:pPr>
              <w:tabs>
                <w:tab w:val="left" w:pos="709"/>
              </w:tabs>
              <w:rPr>
                <w:rFonts w:ascii="Cambria" w:hAnsi="Cambria"/>
              </w:rPr>
            </w:pPr>
          </w:p>
          <w:p>
            <w:pPr>
              <w:tabs>
                <w:tab w:val="left" w:pos="709"/>
              </w:tabs>
              <w:rPr>
                <w:rFonts w:ascii="Cambria" w:hAnsi="Cambria"/>
              </w:rPr>
            </w:pPr>
          </w:p>
          <w:p>
            <w:pPr>
              <w:tabs>
                <w:tab w:val="left" w:pos="709"/>
              </w:tabs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Husnil Kamil, MT</w:t>
            </w:r>
          </w:p>
          <w:p>
            <w:pPr>
              <w:tabs>
                <w:tab w:val="left" w:pos="709"/>
              </w:tabs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NIP. 198201182008121002</w:t>
            </w:r>
          </w:p>
        </w:tc>
        <w:tc>
          <w:tcPr>
            <w:tcW w:w="4225" w:type="dxa"/>
          </w:tcPr>
          <w:p>
            <w:pPr>
              <w:tabs>
                <w:tab w:val="left" w:pos="709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Dosen Pengampu,</w:t>
            </w:r>
          </w:p>
          <w:p>
            <w:pPr>
              <w:tabs>
                <w:tab w:val="left" w:pos="709"/>
              </w:tabs>
              <w:rPr>
                <w:rFonts w:ascii="Cambria" w:hAnsi="Cambria"/>
              </w:rPr>
            </w:pPr>
          </w:p>
          <w:p>
            <w:pPr>
              <w:tabs>
                <w:tab w:val="left" w:pos="709"/>
              </w:tabs>
              <w:rPr>
                <w:rFonts w:ascii="Cambria" w:hAnsi="Cambria"/>
              </w:rPr>
            </w:pPr>
          </w:p>
          <w:p>
            <w:pPr>
              <w:tabs>
                <w:tab w:val="left" w:pos="709"/>
              </w:tabs>
              <w:rPr>
                <w:rFonts w:ascii="Cambria" w:hAnsi="Cambria"/>
              </w:rPr>
            </w:pPr>
          </w:p>
          <w:p>
            <w:pPr>
              <w:tabs>
                <w:tab w:val="left" w:pos="709"/>
              </w:tabs>
              <w:rPr>
                <w:rFonts w:ascii="Cambria" w:hAnsi="Cambria"/>
              </w:rPr>
            </w:pPr>
          </w:p>
          <w:p>
            <w:pPr>
              <w:tabs>
                <w:tab w:val="left" w:pos="709"/>
              </w:tabs>
              <w:rPr>
                <w:rFonts w:ascii="Cambria" w:hAnsi="Cambria"/>
                <w:b/>
                <w:bCs/>
              </w:rPr>
            </w:pPr>
            <w:r>
              <w:rPr>
                <w:rFonts w:hint="default" w:ascii="Cambria" w:hAnsi="Cambria"/>
                <w:b/>
                <w:bCs/>
                <w:lang w:val="en-US"/>
              </w:rPr>
              <w:t>{nama_dosen}</w:t>
            </w:r>
            <w:r>
              <w:rPr>
                <w:rFonts w:ascii="Cambria" w:hAnsi="Cambria"/>
                <w:b/>
                <w:bCs/>
              </w:rPr>
              <w:t xml:space="preserve"> </w:t>
            </w:r>
          </w:p>
          <w:p>
            <w:pPr>
              <w:tabs>
                <w:tab w:val="left" w:pos="709"/>
              </w:tabs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NIP.</w:t>
            </w:r>
            <w:r>
              <w:rPr>
                <w:rFonts w:hint="default" w:ascii="Cambria" w:hAnsi="Cambria"/>
                <w:b/>
                <w:bCs/>
                <w:lang w:val="en-US"/>
              </w:rPr>
              <w:t xml:space="preserve"> {nip_dosen}</w:t>
            </w:r>
            <w:r>
              <w:rPr>
                <w:rFonts w:ascii="Cambria" w:hAnsi="Cambria"/>
                <w:b/>
                <w:bCs/>
              </w:rPr>
              <w:t xml:space="preserve"> </w:t>
            </w:r>
          </w:p>
        </w:tc>
      </w:tr>
    </w:tbl>
    <w:p>
      <w:pPr>
        <w:tabs>
          <w:tab w:val="left" w:pos="6516"/>
        </w:tabs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ab/>
      </w:r>
    </w:p>
    <w:p>
      <w:pPr>
        <w:tabs>
          <w:tab w:val="left" w:pos="567"/>
        </w:tabs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Tembusan : </w:t>
      </w:r>
    </w:p>
    <w:p>
      <w:pPr>
        <w:pStyle w:val="11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Arsip</w:t>
      </w:r>
    </w:p>
    <w:p>
      <w:pPr>
        <w:pStyle w:val="11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Dekan Fakultas Teknologi Informasi</w:t>
      </w:r>
    </w:p>
    <w:p>
      <w:pPr>
        <w:rPr>
          <w:rFonts w:ascii="Cambria" w:hAnsi="Cambria"/>
        </w:rPr>
      </w:pPr>
    </w:p>
    <w:sectPr>
      <w:headerReference r:id="rId3" w:type="default"/>
      <w:pgSz w:w="11907" w:h="16839"/>
      <w:pgMar w:top="1440" w:right="992" w:bottom="1260" w:left="1440" w:header="709" w:footer="567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cida Grand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9654" w:type="dxa"/>
      <w:jc w:val="center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476"/>
      <w:gridCol w:w="8178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994" w:hRule="atLeast"/>
        <w:jc w:val="center"/>
      </w:trPr>
      <w:tc>
        <w:tcPr>
          <w:tcW w:w="1140" w:type="dxa"/>
          <w:vAlign w:val="center"/>
        </w:tcPr>
        <w:p>
          <w:pPr>
            <w:pStyle w:val="8"/>
            <w:jc w:val="center"/>
          </w:pPr>
          <w:r>
            <w:drawing>
              <wp:inline distT="0" distB="0" distL="0" distR="0">
                <wp:extent cx="800100" cy="960120"/>
                <wp:effectExtent l="0" t="0" r="0" b="0"/>
                <wp:docPr id="25" name="Picture 25" descr="http://www.kliksumbar.com/foto_berita/medium_96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Picture 25" descr="http://www.kliksumbar.com/foto_berita/medium_96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555" cy="1025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14" w:type="dxa"/>
        </w:tcPr>
        <w:p>
          <w:pPr>
            <w:pStyle w:val="8"/>
            <w:ind w:left="53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KEMENTERIAN PENDIDIKAN, KEBUDAYAAN, RISET DAN TEKNOLOGI</w:t>
          </w:r>
        </w:p>
        <w:p>
          <w:pPr>
            <w:pStyle w:val="8"/>
            <w:ind w:left="53"/>
            <w:jc w:val="center"/>
            <w:rPr>
              <w:rFonts w:ascii="Times New Roman" w:hAnsi="Times New Roman" w:cs="Times New Roman"/>
              <w:spacing w:val="60"/>
              <w:sz w:val="28"/>
            </w:rPr>
          </w:pPr>
          <w:r>
            <w:rPr>
              <w:rFonts w:ascii="Times New Roman" w:hAnsi="Times New Roman" w:cs="Times New Roman"/>
              <w:spacing w:val="60"/>
              <w:sz w:val="28"/>
            </w:rPr>
            <w:t>UNIVERSITAS ANDALAS</w:t>
          </w:r>
        </w:p>
        <w:p>
          <w:pPr>
            <w:pStyle w:val="8"/>
            <w:ind w:left="53"/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FAKULTAS TEKNOLOGI INFORMASI</w:t>
          </w:r>
        </w:p>
        <w:p>
          <w:pPr>
            <w:pStyle w:val="8"/>
            <w:ind w:left="53"/>
            <w:jc w:val="center"/>
            <w:rPr>
              <w:rFonts w:ascii="Times New Roman" w:hAnsi="Times New Roman" w:cs="Times New Roman"/>
              <w:b/>
              <w:color w:val="000000" w:themeColor="text1"/>
              <w:sz w:val="36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36"/>
              <w14:textFill>
                <w14:solidFill>
                  <w14:schemeClr w14:val="tx1"/>
                </w14:solidFill>
              </w14:textFill>
            </w:rPr>
            <w:t>DEPARTEMEN SISTEM INFORMASI</w:t>
          </w:r>
        </w:p>
        <w:p>
          <w:pPr>
            <w:pStyle w:val="8"/>
            <w:spacing w:line="276" w:lineRule="auto"/>
            <w:ind w:left="53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Kampus Universitas Andalas, Limau Manis, Padang, Kode Pos 25163</w:t>
          </w:r>
        </w:p>
        <w:p>
          <w:pPr>
            <w:pStyle w:val="8"/>
            <w:tabs>
              <w:tab w:val="left" w:pos="5535"/>
              <w:tab w:val="clear" w:pos="8640"/>
            </w:tabs>
            <w:spacing w:line="276" w:lineRule="auto"/>
            <w:ind w:left="53"/>
            <w:jc w:val="center"/>
            <w:rPr>
              <w:i/>
            </w:rPr>
          </w:pPr>
          <w:r>
            <w:rPr>
              <w:rFonts w:ascii="Times New Roman" w:hAnsi="Times New Roman" w:cs="Times New Roman"/>
              <w:i/>
              <w:sz w:val="22"/>
            </w:rPr>
            <w:t xml:space="preserve">Telp: 0751-9824667 website: </w:t>
          </w:r>
          <w:r>
            <w:fldChar w:fldCharType="begin"/>
          </w:r>
          <w:r>
            <w:instrText xml:space="preserve"> HYPERLINK "http://si.fti.unand.ac.id"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i/>
              <w:sz w:val="22"/>
            </w:rPr>
            <w:t>http://si.fti.unand.ac.id</w:t>
          </w:r>
          <w:r>
            <w:rPr>
              <w:rStyle w:val="9"/>
              <w:rFonts w:ascii="Times New Roman" w:hAnsi="Times New Roman" w:cs="Times New Roman"/>
              <w:i/>
              <w:sz w:val="22"/>
            </w:rPr>
            <w:fldChar w:fldCharType="end"/>
          </w:r>
        </w:p>
      </w:tc>
    </w:tr>
  </w:tbl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DE2B4D"/>
    <w:multiLevelType w:val="multilevel"/>
    <w:tmpl w:val="20DE2B4D"/>
    <w:lvl w:ilvl="0" w:tentative="0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296" w:hanging="360"/>
      </w:pPr>
    </w:lvl>
    <w:lvl w:ilvl="2" w:tentative="0">
      <w:start w:val="1"/>
      <w:numFmt w:val="lowerRoman"/>
      <w:lvlText w:val="%3."/>
      <w:lvlJc w:val="right"/>
      <w:pPr>
        <w:ind w:left="2016" w:hanging="180"/>
      </w:pPr>
    </w:lvl>
    <w:lvl w:ilvl="3" w:tentative="0">
      <w:start w:val="1"/>
      <w:numFmt w:val="decimal"/>
      <w:lvlText w:val="%4."/>
      <w:lvlJc w:val="left"/>
      <w:pPr>
        <w:ind w:left="2736" w:hanging="360"/>
      </w:pPr>
    </w:lvl>
    <w:lvl w:ilvl="4" w:tentative="0">
      <w:start w:val="1"/>
      <w:numFmt w:val="lowerLetter"/>
      <w:lvlText w:val="%5."/>
      <w:lvlJc w:val="left"/>
      <w:pPr>
        <w:ind w:left="3456" w:hanging="360"/>
      </w:pPr>
    </w:lvl>
    <w:lvl w:ilvl="5" w:tentative="0">
      <w:start w:val="1"/>
      <w:numFmt w:val="lowerRoman"/>
      <w:lvlText w:val="%6."/>
      <w:lvlJc w:val="right"/>
      <w:pPr>
        <w:ind w:left="4176" w:hanging="180"/>
      </w:pPr>
    </w:lvl>
    <w:lvl w:ilvl="6" w:tentative="0">
      <w:start w:val="1"/>
      <w:numFmt w:val="decimal"/>
      <w:lvlText w:val="%7."/>
      <w:lvlJc w:val="left"/>
      <w:pPr>
        <w:ind w:left="4896" w:hanging="360"/>
      </w:pPr>
    </w:lvl>
    <w:lvl w:ilvl="7" w:tentative="0">
      <w:start w:val="1"/>
      <w:numFmt w:val="lowerLetter"/>
      <w:lvlText w:val="%8."/>
      <w:lvlJc w:val="left"/>
      <w:pPr>
        <w:ind w:left="5616" w:hanging="360"/>
      </w:pPr>
    </w:lvl>
    <w:lvl w:ilvl="8" w:tentative="0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hideSpellingErrors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E4E"/>
    <w:rsid w:val="00001775"/>
    <w:rsid w:val="00001D27"/>
    <w:rsid w:val="00002A1A"/>
    <w:rsid w:val="00002EBD"/>
    <w:rsid w:val="00006F0A"/>
    <w:rsid w:val="000071CA"/>
    <w:rsid w:val="00012B9B"/>
    <w:rsid w:val="00012C25"/>
    <w:rsid w:val="0001344C"/>
    <w:rsid w:val="00014179"/>
    <w:rsid w:val="0001633D"/>
    <w:rsid w:val="000179DE"/>
    <w:rsid w:val="00025B09"/>
    <w:rsid w:val="000265E3"/>
    <w:rsid w:val="00030E51"/>
    <w:rsid w:val="000318D8"/>
    <w:rsid w:val="00033DB0"/>
    <w:rsid w:val="00034A67"/>
    <w:rsid w:val="00034B02"/>
    <w:rsid w:val="00035A20"/>
    <w:rsid w:val="00037034"/>
    <w:rsid w:val="00037415"/>
    <w:rsid w:val="00037678"/>
    <w:rsid w:val="00040541"/>
    <w:rsid w:val="000422D7"/>
    <w:rsid w:val="000435F2"/>
    <w:rsid w:val="00047374"/>
    <w:rsid w:val="00050C73"/>
    <w:rsid w:val="00051112"/>
    <w:rsid w:val="000512D2"/>
    <w:rsid w:val="00051500"/>
    <w:rsid w:val="0005184E"/>
    <w:rsid w:val="00051EBC"/>
    <w:rsid w:val="00052E69"/>
    <w:rsid w:val="00053CA3"/>
    <w:rsid w:val="0005778C"/>
    <w:rsid w:val="00060BF6"/>
    <w:rsid w:val="00060F7A"/>
    <w:rsid w:val="00061BAA"/>
    <w:rsid w:val="000634F1"/>
    <w:rsid w:val="00065E77"/>
    <w:rsid w:val="000662A9"/>
    <w:rsid w:val="0006657B"/>
    <w:rsid w:val="00067C3A"/>
    <w:rsid w:val="00067EA1"/>
    <w:rsid w:val="00070E12"/>
    <w:rsid w:val="000736AA"/>
    <w:rsid w:val="00073CDE"/>
    <w:rsid w:val="0007496F"/>
    <w:rsid w:val="00075B86"/>
    <w:rsid w:val="00077216"/>
    <w:rsid w:val="00077E47"/>
    <w:rsid w:val="00080477"/>
    <w:rsid w:val="00081278"/>
    <w:rsid w:val="00082575"/>
    <w:rsid w:val="0008347A"/>
    <w:rsid w:val="000840C1"/>
    <w:rsid w:val="00084A21"/>
    <w:rsid w:val="00084E9C"/>
    <w:rsid w:val="000858A0"/>
    <w:rsid w:val="00086796"/>
    <w:rsid w:val="000933D5"/>
    <w:rsid w:val="00094223"/>
    <w:rsid w:val="00094A46"/>
    <w:rsid w:val="00094FE5"/>
    <w:rsid w:val="00095EF0"/>
    <w:rsid w:val="00097A41"/>
    <w:rsid w:val="00097ECE"/>
    <w:rsid w:val="000A53E5"/>
    <w:rsid w:val="000A5579"/>
    <w:rsid w:val="000A5801"/>
    <w:rsid w:val="000A5B4B"/>
    <w:rsid w:val="000A5F68"/>
    <w:rsid w:val="000A6357"/>
    <w:rsid w:val="000A72BA"/>
    <w:rsid w:val="000A7973"/>
    <w:rsid w:val="000B03A5"/>
    <w:rsid w:val="000B146B"/>
    <w:rsid w:val="000B16D2"/>
    <w:rsid w:val="000B2A15"/>
    <w:rsid w:val="000B34F0"/>
    <w:rsid w:val="000B40C1"/>
    <w:rsid w:val="000B5475"/>
    <w:rsid w:val="000B621C"/>
    <w:rsid w:val="000B6960"/>
    <w:rsid w:val="000B6C30"/>
    <w:rsid w:val="000B7504"/>
    <w:rsid w:val="000C03EE"/>
    <w:rsid w:val="000C19D0"/>
    <w:rsid w:val="000C2ABD"/>
    <w:rsid w:val="000C2D07"/>
    <w:rsid w:val="000C3F0E"/>
    <w:rsid w:val="000C688C"/>
    <w:rsid w:val="000D02DF"/>
    <w:rsid w:val="000D24A0"/>
    <w:rsid w:val="000D2D85"/>
    <w:rsid w:val="000D2FB9"/>
    <w:rsid w:val="000D4C44"/>
    <w:rsid w:val="000D5B47"/>
    <w:rsid w:val="000D5EC0"/>
    <w:rsid w:val="000D6E44"/>
    <w:rsid w:val="000D6EA8"/>
    <w:rsid w:val="000D709C"/>
    <w:rsid w:val="000D71BF"/>
    <w:rsid w:val="000D7E3E"/>
    <w:rsid w:val="000E1777"/>
    <w:rsid w:val="000E27E2"/>
    <w:rsid w:val="000E292D"/>
    <w:rsid w:val="000E3C77"/>
    <w:rsid w:val="000E4395"/>
    <w:rsid w:val="000E561E"/>
    <w:rsid w:val="000E5E7E"/>
    <w:rsid w:val="000E6075"/>
    <w:rsid w:val="000E6BB0"/>
    <w:rsid w:val="000F3128"/>
    <w:rsid w:val="000F314B"/>
    <w:rsid w:val="000F42DC"/>
    <w:rsid w:val="000F69BC"/>
    <w:rsid w:val="000F6A73"/>
    <w:rsid w:val="00100600"/>
    <w:rsid w:val="00101751"/>
    <w:rsid w:val="001029A8"/>
    <w:rsid w:val="00103DEC"/>
    <w:rsid w:val="0010514E"/>
    <w:rsid w:val="001062DD"/>
    <w:rsid w:val="00106428"/>
    <w:rsid w:val="00106503"/>
    <w:rsid w:val="00110C30"/>
    <w:rsid w:val="00110D05"/>
    <w:rsid w:val="00112B7C"/>
    <w:rsid w:val="00113EC9"/>
    <w:rsid w:val="00114234"/>
    <w:rsid w:val="001149A3"/>
    <w:rsid w:val="0011519B"/>
    <w:rsid w:val="001171E6"/>
    <w:rsid w:val="001177F3"/>
    <w:rsid w:val="0012026E"/>
    <w:rsid w:val="00121466"/>
    <w:rsid w:val="00121BFE"/>
    <w:rsid w:val="001222EC"/>
    <w:rsid w:val="00122430"/>
    <w:rsid w:val="00122753"/>
    <w:rsid w:val="0012280F"/>
    <w:rsid w:val="0012330F"/>
    <w:rsid w:val="0012346A"/>
    <w:rsid w:val="001238FD"/>
    <w:rsid w:val="0012674A"/>
    <w:rsid w:val="00126A2F"/>
    <w:rsid w:val="00126C5E"/>
    <w:rsid w:val="0012731F"/>
    <w:rsid w:val="00130B60"/>
    <w:rsid w:val="00131A74"/>
    <w:rsid w:val="0013321C"/>
    <w:rsid w:val="00133316"/>
    <w:rsid w:val="00133CC9"/>
    <w:rsid w:val="001365C3"/>
    <w:rsid w:val="00141889"/>
    <w:rsid w:val="00141E12"/>
    <w:rsid w:val="00141EA8"/>
    <w:rsid w:val="00145A89"/>
    <w:rsid w:val="001512F1"/>
    <w:rsid w:val="00151316"/>
    <w:rsid w:val="0015211D"/>
    <w:rsid w:val="00152D46"/>
    <w:rsid w:val="00153F94"/>
    <w:rsid w:val="00153FE3"/>
    <w:rsid w:val="00154016"/>
    <w:rsid w:val="0015521B"/>
    <w:rsid w:val="00155948"/>
    <w:rsid w:val="00155BD4"/>
    <w:rsid w:val="00157247"/>
    <w:rsid w:val="00160785"/>
    <w:rsid w:val="00160C54"/>
    <w:rsid w:val="001616A7"/>
    <w:rsid w:val="00161ACA"/>
    <w:rsid w:val="00162C4F"/>
    <w:rsid w:val="00164114"/>
    <w:rsid w:val="00166221"/>
    <w:rsid w:val="00167826"/>
    <w:rsid w:val="00170445"/>
    <w:rsid w:val="00170A1F"/>
    <w:rsid w:val="001714BC"/>
    <w:rsid w:val="001769FB"/>
    <w:rsid w:val="00180120"/>
    <w:rsid w:val="001825C1"/>
    <w:rsid w:val="0018272D"/>
    <w:rsid w:val="001829CC"/>
    <w:rsid w:val="00182D0B"/>
    <w:rsid w:val="0018409F"/>
    <w:rsid w:val="00184251"/>
    <w:rsid w:val="0018450D"/>
    <w:rsid w:val="00184C75"/>
    <w:rsid w:val="00184DA9"/>
    <w:rsid w:val="00185086"/>
    <w:rsid w:val="00186BB9"/>
    <w:rsid w:val="00190C0C"/>
    <w:rsid w:val="00191772"/>
    <w:rsid w:val="0019490B"/>
    <w:rsid w:val="00194FD4"/>
    <w:rsid w:val="00195EDB"/>
    <w:rsid w:val="001969C5"/>
    <w:rsid w:val="00196FD8"/>
    <w:rsid w:val="001A0EF2"/>
    <w:rsid w:val="001A10F2"/>
    <w:rsid w:val="001A21BF"/>
    <w:rsid w:val="001A2873"/>
    <w:rsid w:val="001A40BD"/>
    <w:rsid w:val="001A40F3"/>
    <w:rsid w:val="001A4DA2"/>
    <w:rsid w:val="001A5395"/>
    <w:rsid w:val="001A646C"/>
    <w:rsid w:val="001A6A74"/>
    <w:rsid w:val="001A6B21"/>
    <w:rsid w:val="001A7405"/>
    <w:rsid w:val="001A77FE"/>
    <w:rsid w:val="001A78E7"/>
    <w:rsid w:val="001B148B"/>
    <w:rsid w:val="001B2418"/>
    <w:rsid w:val="001B3D9D"/>
    <w:rsid w:val="001B405C"/>
    <w:rsid w:val="001B43FF"/>
    <w:rsid w:val="001B615C"/>
    <w:rsid w:val="001B6596"/>
    <w:rsid w:val="001B6BF1"/>
    <w:rsid w:val="001B6E0F"/>
    <w:rsid w:val="001B79BD"/>
    <w:rsid w:val="001B7AAC"/>
    <w:rsid w:val="001C0075"/>
    <w:rsid w:val="001C1568"/>
    <w:rsid w:val="001C4C69"/>
    <w:rsid w:val="001C580A"/>
    <w:rsid w:val="001C722C"/>
    <w:rsid w:val="001D0C78"/>
    <w:rsid w:val="001D171E"/>
    <w:rsid w:val="001D2DFA"/>
    <w:rsid w:val="001D2EA0"/>
    <w:rsid w:val="001D355A"/>
    <w:rsid w:val="001D432D"/>
    <w:rsid w:val="001D49CB"/>
    <w:rsid w:val="001D4D28"/>
    <w:rsid w:val="001E26DA"/>
    <w:rsid w:val="001E429C"/>
    <w:rsid w:val="001E5583"/>
    <w:rsid w:val="001E657D"/>
    <w:rsid w:val="001F0156"/>
    <w:rsid w:val="001F0867"/>
    <w:rsid w:val="001F0A88"/>
    <w:rsid w:val="001F1400"/>
    <w:rsid w:val="001F14FA"/>
    <w:rsid w:val="001F266E"/>
    <w:rsid w:val="001F2725"/>
    <w:rsid w:val="001F2F55"/>
    <w:rsid w:val="001F3F43"/>
    <w:rsid w:val="001F4261"/>
    <w:rsid w:val="001F4D7F"/>
    <w:rsid w:val="001F59D4"/>
    <w:rsid w:val="001F5B31"/>
    <w:rsid w:val="001F6168"/>
    <w:rsid w:val="001F61DE"/>
    <w:rsid w:val="00202FA8"/>
    <w:rsid w:val="0020509C"/>
    <w:rsid w:val="002063C4"/>
    <w:rsid w:val="00207337"/>
    <w:rsid w:val="00207857"/>
    <w:rsid w:val="00207E96"/>
    <w:rsid w:val="00210050"/>
    <w:rsid w:val="002114BB"/>
    <w:rsid w:val="00213293"/>
    <w:rsid w:val="00213714"/>
    <w:rsid w:val="00213858"/>
    <w:rsid w:val="00213964"/>
    <w:rsid w:val="00213F32"/>
    <w:rsid w:val="00216FA6"/>
    <w:rsid w:val="0021789A"/>
    <w:rsid w:val="002201CF"/>
    <w:rsid w:val="0022073C"/>
    <w:rsid w:val="00225353"/>
    <w:rsid w:val="0022599B"/>
    <w:rsid w:val="00225E6B"/>
    <w:rsid w:val="00226D99"/>
    <w:rsid w:val="00226FA1"/>
    <w:rsid w:val="00227495"/>
    <w:rsid w:val="002279E9"/>
    <w:rsid w:val="00230BD9"/>
    <w:rsid w:val="002317A7"/>
    <w:rsid w:val="00232689"/>
    <w:rsid w:val="0023392D"/>
    <w:rsid w:val="00234139"/>
    <w:rsid w:val="0023599F"/>
    <w:rsid w:val="00235F49"/>
    <w:rsid w:val="00235FB2"/>
    <w:rsid w:val="002374A1"/>
    <w:rsid w:val="00237D08"/>
    <w:rsid w:val="00237D51"/>
    <w:rsid w:val="00240E55"/>
    <w:rsid w:val="00244D1E"/>
    <w:rsid w:val="0024542A"/>
    <w:rsid w:val="002454C3"/>
    <w:rsid w:val="00246E2D"/>
    <w:rsid w:val="0024725F"/>
    <w:rsid w:val="0024796B"/>
    <w:rsid w:val="00250DB5"/>
    <w:rsid w:val="002517EA"/>
    <w:rsid w:val="00252FFA"/>
    <w:rsid w:val="00253030"/>
    <w:rsid w:val="002538E4"/>
    <w:rsid w:val="002541E9"/>
    <w:rsid w:val="002549B4"/>
    <w:rsid w:val="00257627"/>
    <w:rsid w:val="00262520"/>
    <w:rsid w:val="002633C3"/>
    <w:rsid w:val="00265E3E"/>
    <w:rsid w:val="002663DC"/>
    <w:rsid w:val="00271722"/>
    <w:rsid w:val="00272A8B"/>
    <w:rsid w:val="00273A39"/>
    <w:rsid w:val="0027529A"/>
    <w:rsid w:val="00276EC4"/>
    <w:rsid w:val="00280001"/>
    <w:rsid w:val="00281299"/>
    <w:rsid w:val="00281D25"/>
    <w:rsid w:val="00282558"/>
    <w:rsid w:val="00283BD0"/>
    <w:rsid w:val="00284883"/>
    <w:rsid w:val="0028596C"/>
    <w:rsid w:val="00287F53"/>
    <w:rsid w:val="0029079D"/>
    <w:rsid w:val="00291053"/>
    <w:rsid w:val="00293845"/>
    <w:rsid w:val="00294293"/>
    <w:rsid w:val="00294E64"/>
    <w:rsid w:val="0029596B"/>
    <w:rsid w:val="00295EC6"/>
    <w:rsid w:val="00295EFA"/>
    <w:rsid w:val="002963A4"/>
    <w:rsid w:val="00297DA6"/>
    <w:rsid w:val="00297DF3"/>
    <w:rsid w:val="002A0DD6"/>
    <w:rsid w:val="002A221A"/>
    <w:rsid w:val="002A26F5"/>
    <w:rsid w:val="002A39C4"/>
    <w:rsid w:val="002A4E07"/>
    <w:rsid w:val="002A4EC8"/>
    <w:rsid w:val="002A54C8"/>
    <w:rsid w:val="002A70C3"/>
    <w:rsid w:val="002B0A6E"/>
    <w:rsid w:val="002B19FF"/>
    <w:rsid w:val="002B1ABA"/>
    <w:rsid w:val="002B7571"/>
    <w:rsid w:val="002B768F"/>
    <w:rsid w:val="002B7935"/>
    <w:rsid w:val="002C0304"/>
    <w:rsid w:val="002C04B9"/>
    <w:rsid w:val="002C2D9D"/>
    <w:rsid w:val="002C41CA"/>
    <w:rsid w:val="002C4C6B"/>
    <w:rsid w:val="002C6A65"/>
    <w:rsid w:val="002C7770"/>
    <w:rsid w:val="002D0B26"/>
    <w:rsid w:val="002D11BD"/>
    <w:rsid w:val="002D16E9"/>
    <w:rsid w:val="002D2820"/>
    <w:rsid w:val="002D2BEF"/>
    <w:rsid w:val="002D3947"/>
    <w:rsid w:val="002D3C4D"/>
    <w:rsid w:val="002D4C11"/>
    <w:rsid w:val="002D4D1B"/>
    <w:rsid w:val="002D54F4"/>
    <w:rsid w:val="002D5664"/>
    <w:rsid w:val="002D5903"/>
    <w:rsid w:val="002D6DFB"/>
    <w:rsid w:val="002E1A3A"/>
    <w:rsid w:val="002E25F7"/>
    <w:rsid w:val="002E3D47"/>
    <w:rsid w:val="002E52D8"/>
    <w:rsid w:val="002E52F4"/>
    <w:rsid w:val="002E7EED"/>
    <w:rsid w:val="002F079B"/>
    <w:rsid w:val="002F0A7B"/>
    <w:rsid w:val="002F12BE"/>
    <w:rsid w:val="002F1309"/>
    <w:rsid w:val="002F13E0"/>
    <w:rsid w:val="002F3A6F"/>
    <w:rsid w:val="002F5320"/>
    <w:rsid w:val="002F7B66"/>
    <w:rsid w:val="002F7B77"/>
    <w:rsid w:val="003002F8"/>
    <w:rsid w:val="00300B04"/>
    <w:rsid w:val="00301AA2"/>
    <w:rsid w:val="0030234C"/>
    <w:rsid w:val="00302C68"/>
    <w:rsid w:val="0030341F"/>
    <w:rsid w:val="00304291"/>
    <w:rsid w:val="00304612"/>
    <w:rsid w:val="00304BF3"/>
    <w:rsid w:val="00305823"/>
    <w:rsid w:val="003074B3"/>
    <w:rsid w:val="0031051D"/>
    <w:rsid w:val="00310721"/>
    <w:rsid w:val="00310C5A"/>
    <w:rsid w:val="0031224B"/>
    <w:rsid w:val="003122C8"/>
    <w:rsid w:val="0031279D"/>
    <w:rsid w:val="00312D98"/>
    <w:rsid w:val="00312F3A"/>
    <w:rsid w:val="00314342"/>
    <w:rsid w:val="00314BD0"/>
    <w:rsid w:val="00315143"/>
    <w:rsid w:val="003151A7"/>
    <w:rsid w:val="00315AAF"/>
    <w:rsid w:val="0031621A"/>
    <w:rsid w:val="0032003B"/>
    <w:rsid w:val="00320EC8"/>
    <w:rsid w:val="003220A6"/>
    <w:rsid w:val="00323343"/>
    <w:rsid w:val="003246EE"/>
    <w:rsid w:val="00324B03"/>
    <w:rsid w:val="00324DCC"/>
    <w:rsid w:val="00325F60"/>
    <w:rsid w:val="003268E8"/>
    <w:rsid w:val="0033031D"/>
    <w:rsid w:val="00330932"/>
    <w:rsid w:val="00330FE4"/>
    <w:rsid w:val="00332068"/>
    <w:rsid w:val="00332A4C"/>
    <w:rsid w:val="00332DBF"/>
    <w:rsid w:val="00333C51"/>
    <w:rsid w:val="0033405C"/>
    <w:rsid w:val="00334137"/>
    <w:rsid w:val="003342AF"/>
    <w:rsid w:val="00334BFD"/>
    <w:rsid w:val="00334FC4"/>
    <w:rsid w:val="003353B3"/>
    <w:rsid w:val="00335DA7"/>
    <w:rsid w:val="00337903"/>
    <w:rsid w:val="00344864"/>
    <w:rsid w:val="003450EF"/>
    <w:rsid w:val="00345ADB"/>
    <w:rsid w:val="00345D48"/>
    <w:rsid w:val="00345D8B"/>
    <w:rsid w:val="00345E08"/>
    <w:rsid w:val="0035015F"/>
    <w:rsid w:val="00350214"/>
    <w:rsid w:val="00350528"/>
    <w:rsid w:val="00350CFC"/>
    <w:rsid w:val="003524CF"/>
    <w:rsid w:val="0035321E"/>
    <w:rsid w:val="00354B79"/>
    <w:rsid w:val="00354C16"/>
    <w:rsid w:val="0035510C"/>
    <w:rsid w:val="003552C6"/>
    <w:rsid w:val="003557F0"/>
    <w:rsid w:val="00355E4D"/>
    <w:rsid w:val="00356227"/>
    <w:rsid w:val="00366F75"/>
    <w:rsid w:val="00370ADF"/>
    <w:rsid w:val="003712D1"/>
    <w:rsid w:val="00371B9D"/>
    <w:rsid w:val="00372C15"/>
    <w:rsid w:val="00373ECF"/>
    <w:rsid w:val="00374FB6"/>
    <w:rsid w:val="00380EBC"/>
    <w:rsid w:val="00381207"/>
    <w:rsid w:val="003828C4"/>
    <w:rsid w:val="00383238"/>
    <w:rsid w:val="003842A2"/>
    <w:rsid w:val="00386A50"/>
    <w:rsid w:val="003901FE"/>
    <w:rsid w:val="003922E6"/>
    <w:rsid w:val="00392FCC"/>
    <w:rsid w:val="00393156"/>
    <w:rsid w:val="003A1D74"/>
    <w:rsid w:val="003A2840"/>
    <w:rsid w:val="003A287E"/>
    <w:rsid w:val="003A2E57"/>
    <w:rsid w:val="003A3958"/>
    <w:rsid w:val="003A55BA"/>
    <w:rsid w:val="003A63DA"/>
    <w:rsid w:val="003A7632"/>
    <w:rsid w:val="003A7FC7"/>
    <w:rsid w:val="003B1604"/>
    <w:rsid w:val="003B2A92"/>
    <w:rsid w:val="003B46CA"/>
    <w:rsid w:val="003B7C76"/>
    <w:rsid w:val="003B7C9A"/>
    <w:rsid w:val="003C02C7"/>
    <w:rsid w:val="003C095D"/>
    <w:rsid w:val="003C0F82"/>
    <w:rsid w:val="003C1646"/>
    <w:rsid w:val="003C195C"/>
    <w:rsid w:val="003C389C"/>
    <w:rsid w:val="003C4344"/>
    <w:rsid w:val="003C4B67"/>
    <w:rsid w:val="003C4E4E"/>
    <w:rsid w:val="003C7FAF"/>
    <w:rsid w:val="003D12FC"/>
    <w:rsid w:val="003E1620"/>
    <w:rsid w:val="003E1B06"/>
    <w:rsid w:val="003E4901"/>
    <w:rsid w:val="003E647B"/>
    <w:rsid w:val="003E6C4E"/>
    <w:rsid w:val="003E79A9"/>
    <w:rsid w:val="003F143F"/>
    <w:rsid w:val="003F23DA"/>
    <w:rsid w:val="003F3B37"/>
    <w:rsid w:val="003F41EB"/>
    <w:rsid w:val="003F488B"/>
    <w:rsid w:val="003F615B"/>
    <w:rsid w:val="003F6929"/>
    <w:rsid w:val="003F764D"/>
    <w:rsid w:val="003F786F"/>
    <w:rsid w:val="003F78F6"/>
    <w:rsid w:val="003F7C95"/>
    <w:rsid w:val="004000F1"/>
    <w:rsid w:val="0040096B"/>
    <w:rsid w:val="0040214A"/>
    <w:rsid w:val="00402321"/>
    <w:rsid w:val="00402700"/>
    <w:rsid w:val="00403A9F"/>
    <w:rsid w:val="004042DE"/>
    <w:rsid w:val="00404421"/>
    <w:rsid w:val="004047C5"/>
    <w:rsid w:val="00404C16"/>
    <w:rsid w:val="0040537A"/>
    <w:rsid w:val="0041058F"/>
    <w:rsid w:val="004109D2"/>
    <w:rsid w:val="00410DBA"/>
    <w:rsid w:val="00411309"/>
    <w:rsid w:val="00412288"/>
    <w:rsid w:val="00412316"/>
    <w:rsid w:val="0041385D"/>
    <w:rsid w:val="00413AB8"/>
    <w:rsid w:val="004151A7"/>
    <w:rsid w:val="004174E2"/>
    <w:rsid w:val="00417C7E"/>
    <w:rsid w:val="00417E84"/>
    <w:rsid w:val="004202A9"/>
    <w:rsid w:val="00427611"/>
    <w:rsid w:val="00427958"/>
    <w:rsid w:val="00430428"/>
    <w:rsid w:val="00431D18"/>
    <w:rsid w:val="00433218"/>
    <w:rsid w:val="0043364D"/>
    <w:rsid w:val="0043446B"/>
    <w:rsid w:val="00434FA4"/>
    <w:rsid w:val="00435300"/>
    <w:rsid w:val="00435795"/>
    <w:rsid w:val="004361F4"/>
    <w:rsid w:val="004406E6"/>
    <w:rsid w:val="00442780"/>
    <w:rsid w:val="00442B60"/>
    <w:rsid w:val="00442DA5"/>
    <w:rsid w:val="00444364"/>
    <w:rsid w:val="0044464E"/>
    <w:rsid w:val="00446A1B"/>
    <w:rsid w:val="00446B0A"/>
    <w:rsid w:val="00450C23"/>
    <w:rsid w:val="00450D94"/>
    <w:rsid w:val="00451797"/>
    <w:rsid w:val="00454177"/>
    <w:rsid w:val="004547A2"/>
    <w:rsid w:val="00457456"/>
    <w:rsid w:val="00457C2A"/>
    <w:rsid w:val="00457D66"/>
    <w:rsid w:val="00457F3A"/>
    <w:rsid w:val="004608E7"/>
    <w:rsid w:val="00460906"/>
    <w:rsid w:val="004614B8"/>
    <w:rsid w:val="004633D5"/>
    <w:rsid w:val="00465E31"/>
    <w:rsid w:val="004667F7"/>
    <w:rsid w:val="00472E89"/>
    <w:rsid w:val="00475695"/>
    <w:rsid w:val="0047670B"/>
    <w:rsid w:val="00476E5F"/>
    <w:rsid w:val="004773AD"/>
    <w:rsid w:val="00481089"/>
    <w:rsid w:val="00481F62"/>
    <w:rsid w:val="00482439"/>
    <w:rsid w:val="004864D1"/>
    <w:rsid w:val="00486C36"/>
    <w:rsid w:val="004902C7"/>
    <w:rsid w:val="00490F56"/>
    <w:rsid w:val="00491269"/>
    <w:rsid w:val="0049161C"/>
    <w:rsid w:val="00492160"/>
    <w:rsid w:val="004948B5"/>
    <w:rsid w:val="004951D5"/>
    <w:rsid w:val="004954D0"/>
    <w:rsid w:val="00495B19"/>
    <w:rsid w:val="00495B7D"/>
    <w:rsid w:val="004970B5"/>
    <w:rsid w:val="0049757C"/>
    <w:rsid w:val="00497828"/>
    <w:rsid w:val="004A0228"/>
    <w:rsid w:val="004A023F"/>
    <w:rsid w:val="004A0F9A"/>
    <w:rsid w:val="004A2A0E"/>
    <w:rsid w:val="004A3691"/>
    <w:rsid w:val="004A3ED8"/>
    <w:rsid w:val="004A496B"/>
    <w:rsid w:val="004A7B34"/>
    <w:rsid w:val="004B06D3"/>
    <w:rsid w:val="004B15F7"/>
    <w:rsid w:val="004B2098"/>
    <w:rsid w:val="004B455C"/>
    <w:rsid w:val="004B4D06"/>
    <w:rsid w:val="004B5432"/>
    <w:rsid w:val="004C0510"/>
    <w:rsid w:val="004C09D7"/>
    <w:rsid w:val="004C0DAD"/>
    <w:rsid w:val="004C13F6"/>
    <w:rsid w:val="004C1818"/>
    <w:rsid w:val="004C216C"/>
    <w:rsid w:val="004C2733"/>
    <w:rsid w:val="004C36B9"/>
    <w:rsid w:val="004C3DE9"/>
    <w:rsid w:val="004C6375"/>
    <w:rsid w:val="004C6AB2"/>
    <w:rsid w:val="004C6C84"/>
    <w:rsid w:val="004C728C"/>
    <w:rsid w:val="004D0C3A"/>
    <w:rsid w:val="004D14F4"/>
    <w:rsid w:val="004D537B"/>
    <w:rsid w:val="004D5E8C"/>
    <w:rsid w:val="004D61AB"/>
    <w:rsid w:val="004D7B1F"/>
    <w:rsid w:val="004D7B35"/>
    <w:rsid w:val="004E0D5C"/>
    <w:rsid w:val="004E2410"/>
    <w:rsid w:val="004E2535"/>
    <w:rsid w:val="004E2BE4"/>
    <w:rsid w:val="004E3763"/>
    <w:rsid w:val="004E4EE7"/>
    <w:rsid w:val="004E6060"/>
    <w:rsid w:val="004E7E79"/>
    <w:rsid w:val="004F02F7"/>
    <w:rsid w:val="004F26B4"/>
    <w:rsid w:val="004F3045"/>
    <w:rsid w:val="004F3C82"/>
    <w:rsid w:val="004F4162"/>
    <w:rsid w:val="004F727C"/>
    <w:rsid w:val="004F7FE9"/>
    <w:rsid w:val="00502EC8"/>
    <w:rsid w:val="00503F06"/>
    <w:rsid w:val="0050627B"/>
    <w:rsid w:val="005063A7"/>
    <w:rsid w:val="0050667B"/>
    <w:rsid w:val="00511382"/>
    <w:rsid w:val="00512AB5"/>
    <w:rsid w:val="00513A40"/>
    <w:rsid w:val="005165CC"/>
    <w:rsid w:val="00516C4E"/>
    <w:rsid w:val="0051707A"/>
    <w:rsid w:val="00520129"/>
    <w:rsid w:val="005202BF"/>
    <w:rsid w:val="005221CD"/>
    <w:rsid w:val="00523540"/>
    <w:rsid w:val="0052476D"/>
    <w:rsid w:val="005247EB"/>
    <w:rsid w:val="00527E73"/>
    <w:rsid w:val="00530082"/>
    <w:rsid w:val="005313C4"/>
    <w:rsid w:val="00533054"/>
    <w:rsid w:val="005339D4"/>
    <w:rsid w:val="00533D84"/>
    <w:rsid w:val="00534E47"/>
    <w:rsid w:val="005364D4"/>
    <w:rsid w:val="005375F3"/>
    <w:rsid w:val="00537C51"/>
    <w:rsid w:val="00537E88"/>
    <w:rsid w:val="005405D3"/>
    <w:rsid w:val="00540BB5"/>
    <w:rsid w:val="00541CD6"/>
    <w:rsid w:val="005427BC"/>
    <w:rsid w:val="00543570"/>
    <w:rsid w:val="00543E16"/>
    <w:rsid w:val="00544152"/>
    <w:rsid w:val="0054777B"/>
    <w:rsid w:val="00551CE4"/>
    <w:rsid w:val="00554DA5"/>
    <w:rsid w:val="00554FA5"/>
    <w:rsid w:val="00556C00"/>
    <w:rsid w:val="005604F9"/>
    <w:rsid w:val="005609EB"/>
    <w:rsid w:val="0056135A"/>
    <w:rsid w:val="00561AE9"/>
    <w:rsid w:val="00562301"/>
    <w:rsid w:val="00562392"/>
    <w:rsid w:val="005637E2"/>
    <w:rsid w:val="00563ACA"/>
    <w:rsid w:val="00563B50"/>
    <w:rsid w:val="005649E6"/>
    <w:rsid w:val="00564A22"/>
    <w:rsid w:val="00565133"/>
    <w:rsid w:val="00566169"/>
    <w:rsid w:val="00566D30"/>
    <w:rsid w:val="005714F3"/>
    <w:rsid w:val="0057301F"/>
    <w:rsid w:val="005732B5"/>
    <w:rsid w:val="00573F84"/>
    <w:rsid w:val="00574059"/>
    <w:rsid w:val="005746E3"/>
    <w:rsid w:val="0057474E"/>
    <w:rsid w:val="0057565C"/>
    <w:rsid w:val="00576925"/>
    <w:rsid w:val="00576D00"/>
    <w:rsid w:val="00580E8D"/>
    <w:rsid w:val="0058135C"/>
    <w:rsid w:val="00581AE5"/>
    <w:rsid w:val="0058256A"/>
    <w:rsid w:val="00582871"/>
    <w:rsid w:val="0058417B"/>
    <w:rsid w:val="00584AAA"/>
    <w:rsid w:val="0058509C"/>
    <w:rsid w:val="0058591A"/>
    <w:rsid w:val="00586B01"/>
    <w:rsid w:val="005926E4"/>
    <w:rsid w:val="00593027"/>
    <w:rsid w:val="00593726"/>
    <w:rsid w:val="0059413C"/>
    <w:rsid w:val="00594373"/>
    <w:rsid w:val="0059734E"/>
    <w:rsid w:val="00597C9D"/>
    <w:rsid w:val="005A0683"/>
    <w:rsid w:val="005A0689"/>
    <w:rsid w:val="005A1466"/>
    <w:rsid w:val="005A1B59"/>
    <w:rsid w:val="005A2695"/>
    <w:rsid w:val="005A3A59"/>
    <w:rsid w:val="005A446E"/>
    <w:rsid w:val="005A49C8"/>
    <w:rsid w:val="005A60A3"/>
    <w:rsid w:val="005A7199"/>
    <w:rsid w:val="005A7D0C"/>
    <w:rsid w:val="005A7D66"/>
    <w:rsid w:val="005B0415"/>
    <w:rsid w:val="005B0486"/>
    <w:rsid w:val="005B09DB"/>
    <w:rsid w:val="005B0C97"/>
    <w:rsid w:val="005B2759"/>
    <w:rsid w:val="005B2BB0"/>
    <w:rsid w:val="005B4E80"/>
    <w:rsid w:val="005B5335"/>
    <w:rsid w:val="005B60FE"/>
    <w:rsid w:val="005B69F3"/>
    <w:rsid w:val="005B709E"/>
    <w:rsid w:val="005B7602"/>
    <w:rsid w:val="005C094D"/>
    <w:rsid w:val="005C2BC0"/>
    <w:rsid w:val="005C374B"/>
    <w:rsid w:val="005C5AFD"/>
    <w:rsid w:val="005C6E30"/>
    <w:rsid w:val="005C7120"/>
    <w:rsid w:val="005D0190"/>
    <w:rsid w:val="005D05D6"/>
    <w:rsid w:val="005D11DB"/>
    <w:rsid w:val="005D234E"/>
    <w:rsid w:val="005D3247"/>
    <w:rsid w:val="005D4407"/>
    <w:rsid w:val="005D4876"/>
    <w:rsid w:val="005D4E14"/>
    <w:rsid w:val="005D6405"/>
    <w:rsid w:val="005E179A"/>
    <w:rsid w:val="005E2D5B"/>
    <w:rsid w:val="005E2EEB"/>
    <w:rsid w:val="005E2EF6"/>
    <w:rsid w:val="005E459D"/>
    <w:rsid w:val="005E4F26"/>
    <w:rsid w:val="005E4F7D"/>
    <w:rsid w:val="005E531F"/>
    <w:rsid w:val="005E5435"/>
    <w:rsid w:val="005E5439"/>
    <w:rsid w:val="005E62E6"/>
    <w:rsid w:val="005E66EB"/>
    <w:rsid w:val="005E6BE6"/>
    <w:rsid w:val="005E73A9"/>
    <w:rsid w:val="005E7AA1"/>
    <w:rsid w:val="005E7B3F"/>
    <w:rsid w:val="005E7CEC"/>
    <w:rsid w:val="005E7D95"/>
    <w:rsid w:val="005F0EBC"/>
    <w:rsid w:val="005F0ED5"/>
    <w:rsid w:val="005F17E3"/>
    <w:rsid w:val="005F2C2F"/>
    <w:rsid w:val="005F3811"/>
    <w:rsid w:val="005F494B"/>
    <w:rsid w:val="005F4ECB"/>
    <w:rsid w:val="005F5155"/>
    <w:rsid w:val="005F6649"/>
    <w:rsid w:val="005F68A8"/>
    <w:rsid w:val="005F6BD1"/>
    <w:rsid w:val="00601AA4"/>
    <w:rsid w:val="00602D9B"/>
    <w:rsid w:val="00603A98"/>
    <w:rsid w:val="00603DEB"/>
    <w:rsid w:val="0060441D"/>
    <w:rsid w:val="00605B0F"/>
    <w:rsid w:val="00605FEB"/>
    <w:rsid w:val="00607933"/>
    <w:rsid w:val="00611615"/>
    <w:rsid w:val="006116E6"/>
    <w:rsid w:val="00611E19"/>
    <w:rsid w:val="00612324"/>
    <w:rsid w:val="006143D7"/>
    <w:rsid w:val="00620061"/>
    <w:rsid w:val="006208AE"/>
    <w:rsid w:val="00621349"/>
    <w:rsid w:val="0062169D"/>
    <w:rsid w:val="00622B45"/>
    <w:rsid w:val="00623026"/>
    <w:rsid w:val="00625455"/>
    <w:rsid w:val="00625A66"/>
    <w:rsid w:val="00626A6E"/>
    <w:rsid w:val="00626D57"/>
    <w:rsid w:val="00630235"/>
    <w:rsid w:val="00631F52"/>
    <w:rsid w:val="00633187"/>
    <w:rsid w:val="0063333D"/>
    <w:rsid w:val="006353F4"/>
    <w:rsid w:val="00635858"/>
    <w:rsid w:val="006368EE"/>
    <w:rsid w:val="00636D3D"/>
    <w:rsid w:val="00636F28"/>
    <w:rsid w:val="00637165"/>
    <w:rsid w:val="006403A7"/>
    <w:rsid w:val="00640740"/>
    <w:rsid w:val="00640CF6"/>
    <w:rsid w:val="00641863"/>
    <w:rsid w:val="00642333"/>
    <w:rsid w:val="006428AD"/>
    <w:rsid w:val="00645393"/>
    <w:rsid w:val="006453F6"/>
    <w:rsid w:val="00646856"/>
    <w:rsid w:val="006469CC"/>
    <w:rsid w:val="00651161"/>
    <w:rsid w:val="0065180B"/>
    <w:rsid w:val="00651DBC"/>
    <w:rsid w:val="00652972"/>
    <w:rsid w:val="00652AA3"/>
    <w:rsid w:val="00652AE3"/>
    <w:rsid w:val="00652E1F"/>
    <w:rsid w:val="006543FB"/>
    <w:rsid w:val="006564FB"/>
    <w:rsid w:val="006567ED"/>
    <w:rsid w:val="00656B0C"/>
    <w:rsid w:val="00657D10"/>
    <w:rsid w:val="0066029E"/>
    <w:rsid w:val="006613E6"/>
    <w:rsid w:val="00661DA5"/>
    <w:rsid w:val="00662A33"/>
    <w:rsid w:val="0066324F"/>
    <w:rsid w:val="0066359C"/>
    <w:rsid w:val="00663911"/>
    <w:rsid w:val="00664BE9"/>
    <w:rsid w:val="00666A0A"/>
    <w:rsid w:val="00667847"/>
    <w:rsid w:val="0067358F"/>
    <w:rsid w:val="006738C7"/>
    <w:rsid w:val="00673C05"/>
    <w:rsid w:val="00674686"/>
    <w:rsid w:val="006764D1"/>
    <w:rsid w:val="006764FA"/>
    <w:rsid w:val="0067784D"/>
    <w:rsid w:val="00677D6A"/>
    <w:rsid w:val="00685190"/>
    <w:rsid w:val="00686151"/>
    <w:rsid w:val="00686F96"/>
    <w:rsid w:val="00687651"/>
    <w:rsid w:val="00687B16"/>
    <w:rsid w:val="00690349"/>
    <w:rsid w:val="00690D60"/>
    <w:rsid w:val="00692B1D"/>
    <w:rsid w:val="00693A83"/>
    <w:rsid w:val="00693F4F"/>
    <w:rsid w:val="0069635E"/>
    <w:rsid w:val="006963C3"/>
    <w:rsid w:val="00696A06"/>
    <w:rsid w:val="006A04D6"/>
    <w:rsid w:val="006A0901"/>
    <w:rsid w:val="006A1D7F"/>
    <w:rsid w:val="006A22D9"/>
    <w:rsid w:val="006A5170"/>
    <w:rsid w:val="006A5392"/>
    <w:rsid w:val="006A5B51"/>
    <w:rsid w:val="006A5FF7"/>
    <w:rsid w:val="006B1E77"/>
    <w:rsid w:val="006B25B2"/>
    <w:rsid w:val="006B28E9"/>
    <w:rsid w:val="006B6A61"/>
    <w:rsid w:val="006B6D43"/>
    <w:rsid w:val="006B77B6"/>
    <w:rsid w:val="006B7E61"/>
    <w:rsid w:val="006C1534"/>
    <w:rsid w:val="006C2EF9"/>
    <w:rsid w:val="006C521F"/>
    <w:rsid w:val="006C537C"/>
    <w:rsid w:val="006C588E"/>
    <w:rsid w:val="006C68B2"/>
    <w:rsid w:val="006C70B2"/>
    <w:rsid w:val="006D0D7D"/>
    <w:rsid w:val="006D12E4"/>
    <w:rsid w:val="006D30DA"/>
    <w:rsid w:val="006D3166"/>
    <w:rsid w:val="006D4BAF"/>
    <w:rsid w:val="006D6A94"/>
    <w:rsid w:val="006E0072"/>
    <w:rsid w:val="006E0334"/>
    <w:rsid w:val="006E03EF"/>
    <w:rsid w:val="006E3B41"/>
    <w:rsid w:val="006E40E5"/>
    <w:rsid w:val="006E668B"/>
    <w:rsid w:val="006E6B69"/>
    <w:rsid w:val="006F0196"/>
    <w:rsid w:val="006F0224"/>
    <w:rsid w:val="006F17F7"/>
    <w:rsid w:val="006F2AE6"/>
    <w:rsid w:val="006F2E15"/>
    <w:rsid w:val="006F31AB"/>
    <w:rsid w:val="006F427A"/>
    <w:rsid w:val="006F443F"/>
    <w:rsid w:val="006F46A6"/>
    <w:rsid w:val="006F4A8E"/>
    <w:rsid w:val="006F71A9"/>
    <w:rsid w:val="006F7AAF"/>
    <w:rsid w:val="00701408"/>
    <w:rsid w:val="007021F2"/>
    <w:rsid w:val="00702E42"/>
    <w:rsid w:val="00703691"/>
    <w:rsid w:val="007036DB"/>
    <w:rsid w:val="00703BB9"/>
    <w:rsid w:val="00704535"/>
    <w:rsid w:val="00705657"/>
    <w:rsid w:val="007057B1"/>
    <w:rsid w:val="00711825"/>
    <w:rsid w:val="00712664"/>
    <w:rsid w:val="00712C8F"/>
    <w:rsid w:val="007161B8"/>
    <w:rsid w:val="00720976"/>
    <w:rsid w:val="00720AAB"/>
    <w:rsid w:val="007212C1"/>
    <w:rsid w:val="00723318"/>
    <w:rsid w:val="00723BFE"/>
    <w:rsid w:val="007255AF"/>
    <w:rsid w:val="00725B62"/>
    <w:rsid w:val="00726061"/>
    <w:rsid w:val="007260AB"/>
    <w:rsid w:val="00726471"/>
    <w:rsid w:val="007318F9"/>
    <w:rsid w:val="00732692"/>
    <w:rsid w:val="007334E5"/>
    <w:rsid w:val="007339B7"/>
    <w:rsid w:val="00734F7D"/>
    <w:rsid w:val="007356F3"/>
    <w:rsid w:val="0073661E"/>
    <w:rsid w:val="00737C6F"/>
    <w:rsid w:val="007419F7"/>
    <w:rsid w:val="0074273B"/>
    <w:rsid w:val="00742A94"/>
    <w:rsid w:val="0074396F"/>
    <w:rsid w:val="00743BF9"/>
    <w:rsid w:val="00745541"/>
    <w:rsid w:val="00746635"/>
    <w:rsid w:val="00750CCB"/>
    <w:rsid w:val="007516FF"/>
    <w:rsid w:val="0075349C"/>
    <w:rsid w:val="00757080"/>
    <w:rsid w:val="007572CA"/>
    <w:rsid w:val="00757534"/>
    <w:rsid w:val="0075773E"/>
    <w:rsid w:val="00760CF6"/>
    <w:rsid w:val="00761B8D"/>
    <w:rsid w:val="007639CC"/>
    <w:rsid w:val="00763FE8"/>
    <w:rsid w:val="0076532B"/>
    <w:rsid w:val="00765BF8"/>
    <w:rsid w:val="00767085"/>
    <w:rsid w:val="007672A6"/>
    <w:rsid w:val="007675FE"/>
    <w:rsid w:val="00772DD9"/>
    <w:rsid w:val="00773136"/>
    <w:rsid w:val="0077360D"/>
    <w:rsid w:val="00773995"/>
    <w:rsid w:val="00774369"/>
    <w:rsid w:val="007757E4"/>
    <w:rsid w:val="00775E44"/>
    <w:rsid w:val="00776703"/>
    <w:rsid w:val="007774A0"/>
    <w:rsid w:val="00777517"/>
    <w:rsid w:val="007809C7"/>
    <w:rsid w:val="00780E9F"/>
    <w:rsid w:val="00782974"/>
    <w:rsid w:val="00782FF8"/>
    <w:rsid w:val="00783772"/>
    <w:rsid w:val="007840D6"/>
    <w:rsid w:val="0078488D"/>
    <w:rsid w:val="00786206"/>
    <w:rsid w:val="007869C5"/>
    <w:rsid w:val="0079040F"/>
    <w:rsid w:val="00790B21"/>
    <w:rsid w:val="00790FBA"/>
    <w:rsid w:val="00791DA7"/>
    <w:rsid w:val="00792AF9"/>
    <w:rsid w:val="00792DCE"/>
    <w:rsid w:val="00793658"/>
    <w:rsid w:val="007947C8"/>
    <w:rsid w:val="007947FF"/>
    <w:rsid w:val="00796F65"/>
    <w:rsid w:val="00796FCA"/>
    <w:rsid w:val="00797F21"/>
    <w:rsid w:val="00797FFE"/>
    <w:rsid w:val="007A0DBB"/>
    <w:rsid w:val="007A19AD"/>
    <w:rsid w:val="007A1D73"/>
    <w:rsid w:val="007A23E5"/>
    <w:rsid w:val="007A24B8"/>
    <w:rsid w:val="007A2BA3"/>
    <w:rsid w:val="007A2D5C"/>
    <w:rsid w:val="007A3EA4"/>
    <w:rsid w:val="007A4763"/>
    <w:rsid w:val="007A494F"/>
    <w:rsid w:val="007A620D"/>
    <w:rsid w:val="007A68CD"/>
    <w:rsid w:val="007B0F2B"/>
    <w:rsid w:val="007B3971"/>
    <w:rsid w:val="007B5411"/>
    <w:rsid w:val="007B6A0A"/>
    <w:rsid w:val="007B6D70"/>
    <w:rsid w:val="007B6E68"/>
    <w:rsid w:val="007C0937"/>
    <w:rsid w:val="007C18E1"/>
    <w:rsid w:val="007C2066"/>
    <w:rsid w:val="007C2210"/>
    <w:rsid w:val="007C2EE1"/>
    <w:rsid w:val="007C3826"/>
    <w:rsid w:val="007C3A90"/>
    <w:rsid w:val="007C4D4D"/>
    <w:rsid w:val="007C6BE5"/>
    <w:rsid w:val="007C76AC"/>
    <w:rsid w:val="007C790E"/>
    <w:rsid w:val="007C7BD6"/>
    <w:rsid w:val="007D2EC8"/>
    <w:rsid w:val="007D4A06"/>
    <w:rsid w:val="007D526B"/>
    <w:rsid w:val="007D53D0"/>
    <w:rsid w:val="007D5543"/>
    <w:rsid w:val="007D55BD"/>
    <w:rsid w:val="007D60EA"/>
    <w:rsid w:val="007D7AB0"/>
    <w:rsid w:val="007D7FE3"/>
    <w:rsid w:val="007E0D40"/>
    <w:rsid w:val="007E0EB3"/>
    <w:rsid w:val="007E1EF2"/>
    <w:rsid w:val="007E47C5"/>
    <w:rsid w:val="007E5F0F"/>
    <w:rsid w:val="007E7704"/>
    <w:rsid w:val="007F1FB6"/>
    <w:rsid w:val="007F21D8"/>
    <w:rsid w:val="007F319D"/>
    <w:rsid w:val="007F3B9A"/>
    <w:rsid w:val="007F3EC3"/>
    <w:rsid w:val="007F3F42"/>
    <w:rsid w:val="007F65FA"/>
    <w:rsid w:val="007F74DD"/>
    <w:rsid w:val="008007AC"/>
    <w:rsid w:val="008008B7"/>
    <w:rsid w:val="00800D88"/>
    <w:rsid w:val="00801BDB"/>
    <w:rsid w:val="00802A84"/>
    <w:rsid w:val="00803704"/>
    <w:rsid w:val="008046FE"/>
    <w:rsid w:val="00806452"/>
    <w:rsid w:val="008073D3"/>
    <w:rsid w:val="008102BC"/>
    <w:rsid w:val="00811E33"/>
    <w:rsid w:val="00812074"/>
    <w:rsid w:val="00812590"/>
    <w:rsid w:val="0081677A"/>
    <w:rsid w:val="00817707"/>
    <w:rsid w:val="008214BE"/>
    <w:rsid w:val="00821FE0"/>
    <w:rsid w:val="008227BC"/>
    <w:rsid w:val="00822DB5"/>
    <w:rsid w:val="008232BA"/>
    <w:rsid w:val="00823847"/>
    <w:rsid w:val="0082394F"/>
    <w:rsid w:val="00823E86"/>
    <w:rsid w:val="008257B0"/>
    <w:rsid w:val="00825A46"/>
    <w:rsid w:val="00825D52"/>
    <w:rsid w:val="00827310"/>
    <w:rsid w:val="008277C2"/>
    <w:rsid w:val="00831F1C"/>
    <w:rsid w:val="00832050"/>
    <w:rsid w:val="0083326A"/>
    <w:rsid w:val="00834B5A"/>
    <w:rsid w:val="00835A44"/>
    <w:rsid w:val="00841D57"/>
    <w:rsid w:val="00843CE3"/>
    <w:rsid w:val="008453FE"/>
    <w:rsid w:val="008459A3"/>
    <w:rsid w:val="008459F1"/>
    <w:rsid w:val="00845E0B"/>
    <w:rsid w:val="00846431"/>
    <w:rsid w:val="00846833"/>
    <w:rsid w:val="00846C1E"/>
    <w:rsid w:val="00847020"/>
    <w:rsid w:val="00847A34"/>
    <w:rsid w:val="00850F72"/>
    <w:rsid w:val="008512B0"/>
    <w:rsid w:val="008515A1"/>
    <w:rsid w:val="00851DD2"/>
    <w:rsid w:val="0085385A"/>
    <w:rsid w:val="00854656"/>
    <w:rsid w:val="008553A2"/>
    <w:rsid w:val="00855515"/>
    <w:rsid w:val="008558DD"/>
    <w:rsid w:val="00855C3B"/>
    <w:rsid w:val="0085693B"/>
    <w:rsid w:val="00856E2D"/>
    <w:rsid w:val="00860DEF"/>
    <w:rsid w:val="0086177A"/>
    <w:rsid w:val="00864EAE"/>
    <w:rsid w:val="008652BA"/>
    <w:rsid w:val="00865B6E"/>
    <w:rsid w:val="008700F9"/>
    <w:rsid w:val="008708FE"/>
    <w:rsid w:val="00870D1C"/>
    <w:rsid w:val="00871C7B"/>
    <w:rsid w:val="008739C5"/>
    <w:rsid w:val="008740F1"/>
    <w:rsid w:val="00875B50"/>
    <w:rsid w:val="00876012"/>
    <w:rsid w:val="0087604A"/>
    <w:rsid w:val="00876614"/>
    <w:rsid w:val="0087661E"/>
    <w:rsid w:val="00884E07"/>
    <w:rsid w:val="00885A20"/>
    <w:rsid w:val="00887E7B"/>
    <w:rsid w:val="0089085B"/>
    <w:rsid w:val="00890C51"/>
    <w:rsid w:val="008925FA"/>
    <w:rsid w:val="008929A1"/>
    <w:rsid w:val="00893988"/>
    <w:rsid w:val="008942FF"/>
    <w:rsid w:val="008951D2"/>
    <w:rsid w:val="00895908"/>
    <w:rsid w:val="008976F4"/>
    <w:rsid w:val="008978CC"/>
    <w:rsid w:val="00897FED"/>
    <w:rsid w:val="008A221D"/>
    <w:rsid w:val="008A230A"/>
    <w:rsid w:val="008A48A6"/>
    <w:rsid w:val="008A4BF7"/>
    <w:rsid w:val="008A6573"/>
    <w:rsid w:val="008A6579"/>
    <w:rsid w:val="008A6C03"/>
    <w:rsid w:val="008B001D"/>
    <w:rsid w:val="008B00AA"/>
    <w:rsid w:val="008B2246"/>
    <w:rsid w:val="008B2CFA"/>
    <w:rsid w:val="008B4F13"/>
    <w:rsid w:val="008B69A6"/>
    <w:rsid w:val="008B759B"/>
    <w:rsid w:val="008B7878"/>
    <w:rsid w:val="008B7A9D"/>
    <w:rsid w:val="008C0660"/>
    <w:rsid w:val="008C298B"/>
    <w:rsid w:val="008C3FA5"/>
    <w:rsid w:val="008C4094"/>
    <w:rsid w:val="008C4C7F"/>
    <w:rsid w:val="008C5640"/>
    <w:rsid w:val="008C706D"/>
    <w:rsid w:val="008C75A8"/>
    <w:rsid w:val="008C798C"/>
    <w:rsid w:val="008D02A1"/>
    <w:rsid w:val="008D0657"/>
    <w:rsid w:val="008D0998"/>
    <w:rsid w:val="008D0C5A"/>
    <w:rsid w:val="008D1F6F"/>
    <w:rsid w:val="008D4950"/>
    <w:rsid w:val="008D4B8E"/>
    <w:rsid w:val="008D56E4"/>
    <w:rsid w:val="008D59FE"/>
    <w:rsid w:val="008D679A"/>
    <w:rsid w:val="008E02E8"/>
    <w:rsid w:val="008E0B06"/>
    <w:rsid w:val="008E5314"/>
    <w:rsid w:val="008E693E"/>
    <w:rsid w:val="008E7523"/>
    <w:rsid w:val="008E7AD1"/>
    <w:rsid w:val="008F059F"/>
    <w:rsid w:val="008F089B"/>
    <w:rsid w:val="008F09F2"/>
    <w:rsid w:val="008F0A60"/>
    <w:rsid w:val="008F20A0"/>
    <w:rsid w:val="008F27C5"/>
    <w:rsid w:val="008F29F4"/>
    <w:rsid w:val="008F3F9C"/>
    <w:rsid w:val="008F45C7"/>
    <w:rsid w:val="008F6AEB"/>
    <w:rsid w:val="00900DD9"/>
    <w:rsid w:val="00901FB7"/>
    <w:rsid w:val="00903256"/>
    <w:rsid w:val="009035DE"/>
    <w:rsid w:val="00903DC6"/>
    <w:rsid w:val="00904C61"/>
    <w:rsid w:val="00907DB1"/>
    <w:rsid w:val="00910F31"/>
    <w:rsid w:val="0091203B"/>
    <w:rsid w:val="00912368"/>
    <w:rsid w:val="00912B09"/>
    <w:rsid w:val="00915B93"/>
    <w:rsid w:val="00915EE8"/>
    <w:rsid w:val="009162D3"/>
    <w:rsid w:val="00917168"/>
    <w:rsid w:val="009209EA"/>
    <w:rsid w:val="00921A62"/>
    <w:rsid w:val="00921E00"/>
    <w:rsid w:val="00922332"/>
    <w:rsid w:val="00923F75"/>
    <w:rsid w:val="009263EC"/>
    <w:rsid w:val="0092698C"/>
    <w:rsid w:val="009279F2"/>
    <w:rsid w:val="00930D6B"/>
    <w:rsid w:val="00930DA1"/>
    <w:rsid w:val="00931342"/>
    <w:rsid w:val="009332F1"/>
    <w:rsid w:val="009344DF"/>
    <w:rsid w:val="00936939"/>
    <w:rsid w:val="00940EFA"/>
    <w:rsid w:val="00941845"/>
    <w:rsid w:val="00943572"/>
    <w:rsid w:val="00943F8A"/>
    <w:rsid w:val="009446AB"/>
    <w:rsid w:val="009447DF"/>
    <w:rsid w:val="00947B2C"/>
    <w:rsid w:val="00947E89"/>
    <w:rsid w:val="00950C6E"/>
    <w:rsid w:val="00951E9C"/>
    <w:rsid w:val="00952304"/>
    <w:rsid w:val="00952CB2"/>
    <w:rsid w:val="00953DF4"/>
    <w:rsid w:val="009547CE"/>
    <w:rsid w:val="00955A21"/>
    <w:rsid w:val="00955FAB"/>
    <w:rsid w:val="00956441"/>
    <w:rsid w:val="0095796E"/>
    <w:rsid w:val="0096034E"/>
    <w:rsid w:val="00960422"/>
    <w:rsid w:val="00960A33"/>
    <w:rsid w:val="0096134A"/>
    <w:rsid w:val="00961460"/>
    <w:rsid w:val="00961D51"/>
    <w:rsid w:val="00963AEE"/>
    <w:rsid w:val="00964BC0"/>
    <w:rsid w:val="00964CF8"/>
    <w:rsid w:val="0097082F"/>
    <w:rsid w:val="00971175"/>
    <w:rsid w:val="00971F0A"/>
    <w:rsid w:val="0097318C"/>
    <w:rsid w:val="00975E14"/>
    <w:rsid w:val="00976A0A"/>
    <w:rsid w:val="0097707D"/>
    <w:rsid w:val="009774A6"/>
    <w:rsid w:val="00977973"/>
    <w:rsid w:val="00982ABA"/>
    <w:rsid w:val="0098334B"/>
    <w:rsid w:val="00983387"/>
    <w:rsid w:val="00983F4A"/>
    <w:rsid w:val="0098527B"/>
    <w:rsid w:val="0098586C"/>
    <w:rsid w:val="00985D9F"/>
    <w:rsid w:val="0098602D"/>
    <w:rsid w:val="00986181"/>
    <w:rsid w:val="00986A9D"/>
    <w:rsid w:val="0099087F"/>
    <w:rsid w:val="009912FC"/>
    <w:rsid w:val="009921AE"/>
    <w:rsid w:val="0099450E"/>
    <w:rsid w:val="0099614E"/>
    <w:rsid w:val="009972A0"/>
    <w:rsid w:val="00997673"/>
    <w:rsid w:val="009A0971"/>
    <w:rsid w:val="009A12B0"/>
    <w:rsid w:val="009A1A97"/>
    <w:rsid w:val="009A2551"/>
    <w:rsid w:val="009A52FB"/>
    <w:rsid w:val="009A6A52"/>
    <w:rsid w:val="009A6B26"/>
    <w:rsid w:val="009A7006"/>
    <w:rsid w:val="009A7208"/>
    <w:rsid w:val="009A7A68"/>
    <w:rsid w:val="009B00CE"/>
    <w:rsid w:val="009B0304"/>
    <w:rsid w:val="009B0523"/>
    <w:rsid w:val="009B1720"/>
    <w:rsid w:val="009B39B8"/>
    <w:rsid w:val="009B431F"/>
    <w:rsid w:val="009B4DC8"/>
    <w:rsid w:val="009B4E42"/>
    <w:rsid w:val="009B501F"/>
    <w:rsid w:val="009B545E"/>
    <w:rsid w:val="009B552A"/>
    <w:rsid w:val="009B5C76"/>
    <w:rsid w:val="009B70B9"/>
    <w:rsid w:val="009B75D0"/>
    <w:rsid w:val="009B7D2C"/>
    <w:rsid w:val="009C0414"/>
    <w:rsid w:val="009C068F"/>
    <w:rsid w:val="009C13AE"/>
    <w:rsid w:val="009C2B3D"/>
    <w:rsid w:val="009C4145"/>
    <w:rsid w:val="009C5014"/>
    <w:rsid w:val="009C5142"/>
    <w:rsid w:val="009C5A76"/>
    <w:rsid w:val="009C663B"/>
    <w:rsid w:val="009C67A4"/>
    <w:rsid w:val="009C7887"/>
    <w:rsid w:val="009D1457"/>
    <w:rsid w:val="009D1C2C"/>
    <w:rsid w:val="009D263F"/>
    <w:rsid w:val="009D2B2E"/>
    <w:rsid w:val="009D2C1D"/>
    <w:rsid w:val="009D3D63"/>
    <w:rsid w:val="009D4428"/>
    <w:rsid w:val="009D4C15"/>
    <w:rsid w:val="009D4DB9"/>
    <w:rsid w:val="009D64ED"/>
    <w:rsid w:val="009E0B07"/>
    <w:rsid w:val="009E1A4C"/>
    <w:rsid w:val="009E2746"/>
    <w:rsid w:val="009E3C64"/>
    <w:rsid w:val="009E522C"/>
    <w:rsid w:val="009E54BA"/>
    <w:rsid w:val="009E57C3"/>
    <w:rsid w:val="009E79CC"/>
    <w:rsid w:val="009E7F15"/>
    <w:rsid w:val="009F13A7"/>
    <w:rsid w:val="009F1F47"/>
    <w:rsid w:val="009F2A40"/>
    <w:rsid w:val="009F46C9"/>
    <w:rsid w:val="009F4CFC"/>
    <w:rsid w:val="009F541D"/>
    <w:rsid w:val="009F5AFE"/>
    <w:rsid w:val="009F6F0E"/>
    <w:rsid w:val="00A01BA6"/>
    <w:rsid w:val="00A02649"/>
    <w:rsid w:val="00A02668"/>
    <w:rsid w:val="00A0324A"/>
    <w:rsid w:val="00A07A2D"/>
    <w:rsid w:val="00A07DB6"/>
    <w:rsid w:val="00A10210"/>
    <w:rsid w:val="00A10454"/>
    <w:rsid w:val="00A10825"/>
    <w:rsid w:val="00A10860"/>
    <w:rsid w:val="00A12266"/>
    <w:rsid w:val="00A12809"/>
    <w:rsid w:val="00A14B11"/>
    <w:rsid w:val="00A15560"/>
    <w:rsid w:val="00A16FAA"/>
    <w:rsid w:val="00A17D85"/>
    <w:rsid w:val="00A2139C"/>
    <w:rsid w:val="00A214F2"/>
    <w:rsid w:val="00A22D7C"/>
    <w:rsid w:val="00A25343"/>
    <w:rsid w:val="00A25932"/>
    <w:rsid w:val="00A25FA4"/>
    <w:rsid w:val="00A26E79"/>
    <w:rsid w:val="00A276FD"/>
    <w:rsid w:val="00A311DD"/>
    <w:rsid w:val="00A3297C"/>
    <w:rsid w:val="00A3299F"/>
    <w:rsid w:val="00A344A7"/>
    <w:rsid w:val="00A346D6"/>
    <w:rsid w:val="00A34DFA"/>
    <w:rsid w:val="00A35841"/>
    <w:rsid w:val="00A36B31"/>
    <w:rsid w:val="00A37292"/>
    <w:rsid w:val="00A37AEE"/>
    <w:rsid w:val="00A37F4C"/>
    <w:rsid w:val="00A40D5B"/>
    <w:rsid w:val="00A4250C"/>
    <w:rsid w:val="00A4283F"/>
    <w:rsid w:val="00A4442A"/>
    <w:rsid w:val="00A44596"/>
    <w:rsid w:val="00A446FC"/>
    <w:rsid w:val="00A45906"/>
    <w:rsid w:val="00A46391"/>
    <w:rsid w:val="00A47818"/>
    <w:rsid w:val="00A47BF5"/>
    <w:rsid w:val="00A47DD5"/>
    <w:rsid w:val="00A5258C"/>
    <w:rsid w:val="00A52974"/>
    <w:rsid w:val="00A5346F"/>
    <w:rsid w:val="00A5361E"/>
    <w:rsid w:val="00A54D14"/>
    <w:rsid w:val="00A55B0B"/>
    <w:rsid w:val="00A60492"/>
    <w:rsid w:val="00A65884"/>
    <w:rsid w:val="00A7091C"/>
    <w:rsid w:val="00A722F3"/>
    <w:rsid w:val="00A735B8"/>
    <w:rsid w:val="00A75384"/>
    <w:rsid w:val="00A75DEC"/>
    <w:rsid w:val="00A777F8"/>
    <w:rsid w:val="00A77DEC"/>
    <w:rsid w:val="00A80C29"/>
    <w:rsid w:val="00A80C53"/>
    <w:rsid w:val="00A825EA"/>
    <w:rsid w:val="00A83C95"/>
    <w:rsid w:val="00A87695"/>
    <w:rsid w:val="00A904F0"/>
    <w:rsid w:val="00A91732"/>
    <w:rsid w:val="00A91B4D"/>
    <w:rsid w:val="00A92113"/>
    <w:rsid w:val="00A92879"/>
    <w:rsid w:val="00A92A15"/>
    <w:rsid w:val="00A92CF7"/>
    <w:rsid w:val="00AA0EB9"/>
    <w:rsid w:val="00AA1CBF"/>
    <w:rsid w:val="00AA5A0F"/>
    <w:rsid w:val="00AB23DA"/>
    <w:rsid w:val="00AB2FB9"/>
    <w:rsid w:val="00AB31D2"/>
    <w:rsid w:val="00AB35BB"/>
    <w:rsid w:val="00AB4705"/>
    <w:rsid w:val="00AB5325"/>
    <w:rsid w:val="00AC024E"/>
    <w:rsid w:val="00AC100F"/>
    <w:rsid w:val="00AC10A9"/>
    <w:rsid w:val="00AC2427"/>
    <w:rsid w:val="00AC2BD1"/>
    <w:rsid w:val="00AC3D80"/>
    <w:rsid w:val="00AC3DD9"/>
    <w:rsid w:val="00AC4DCC"/>
    <w:rsid w:val="00AC6356"/>
    <w:rsid w:val="00AC7EAD"/>
    <w:rsid w:val="00AD04C5"/>
    <w:rsid w:val="00AD1013"/>
    <w:rsid w:val="00AD1419"/>
    <w:rsid w:val="00AD1C4A"/>
    <w:rsid w:val="00AD2593"/>
    <w:rsid w:val="00AD28A6"/>
    <w:rsid w:val="00AD2F70"/>
    <w:rsid w:val="00AD3C3F"/>
    <w:rsid w:val="00AD7655"/>
    <w:rsid w:val="00AD76E2"/>
    <w:rsid w:val="00AE351F"/>
    <w:rsid w:val="00AE6067"/>
    <w:rsid w:val="00AE661B"/>
    <w:rsid w:val="00AE69E0"/>
    <w:rsid w:val="00AF6532"/>
    <w:rsid w:val="00B001CF"/>
    <w:rsid w:val="00B01CB3"/>
    <w:rsid w:val="00B025A5"/>
    <w:rsid w:val="00B03D8E"/>
    <w:rsid w:val="00B04EF6"/>
    <w:rsid w:val="00B069D3"/>
    <w:rsid w:val="00B06F04"/>
    <w:rsid w:val="00B10F5E"/>
    <w:rsid w:val="00B12234"/>
    <w:rsid w:val="00B133CD"/>
    <w:rsid w:val="00B13769"/>
    <w:rsid w:val="00B13D69"/>
    <w:rsid w:val="00B1487E"/>
    <w:rsid w:val="00B17276"/>
    <w:rsid w:val="00B22811"/>
    <w:rsid w:val="00B22870"/>
    <w:rsid w:val="00B2308F"/>
    <w:rsid w:val="00B235A7"/>
    <w:rsid w:val="00B23D1E"/>
    <w:rsid w:val="00B2772B"/>
    <w:rsid w:val="00B27FCE"/>
    <w:rsid w:val="00B30003"/>
    <w:rsid w:val="00B30F52"/>
    <w:rsid w:val="00B31816"/>
    <w:rsid w:val="00B319B5"/>
    <w:rsid w:val="00B31AC3"/>
    <w:rsid w:val="00B31FD0"/>
    <w:rsid w:val="00B32878"/>
    <w:rsid w:val="00B32BDD"/>
    <w:rsid w:val="00B3389D"/>
    <w:rsid w:val="00B33DE9"/>
    <w:rsid w:val="00B349A8"/>
    <w:rsid w:val="00B3560D"/>
    <w:rsid w:val="00B37BBC"/>
    <w:rsid w:val="00B404E9"/>
    <w:rsid w:val="00B4076D"/>
    <w:rsid w:val="00B41069"/>
    <w:rsid w:val="00B411AB"/>
    <w:rsid w:val="00B41316"/>
    <w:rsid w:val="00B417FF"/>
    <w:rsid w:val="00B4186A"/>
    <w:rsid w:val="00B4192C"/>
    <w:rsid w:val="00B42FE6"/>
    <w:rsid w:val="00B452A2"/>
    <w:rsid w:val="00B46835"/>
    <w:rsid w:val="00B4687D"/>
    <w:rsid w:val="00B47E11"/>
    <w:rsid w:val="00B47FF5"/>
    <w:rsid w:val="00B50D4B"/>
    <w:rsid w:val="00B52795"/>
    <w:rsid w:val="00B52F33"/>
    <w:rsid w:val="00B5326F"/>
    <w:rsid w:val="00B538B0"/>
    <w:rsid w:val="00B54017"/>
    <w:rsid w:val="00B55018"/>
    <w:rsid w:val="00B55397"/>
    <w:rsid w:val="00B56093"/>
    <w:rsid w:val="00B566E1"/>
    <w:rsid w:val="00B56A71"/>
    <w:rsid w:val="00B57FF8"/>
    <w:rsid w:val="00B60347"/>
    <w:rsid w:val="00B60399"/>
    <w:rsid w:val="00B615D5"/>
    <w:rsid w:val="00B61D55"/>
    <w:rsid w:val="00B6202F"/>
    <w:rsid w:val="00B63C13"/>
    <w:rsid w:val="00B641A1"/>
    <w:rsid w:val="00B6474E"/>
    <w:rsid w:val="00B64AE4"/>
    <w:rsid w:val="00B66374"/>
    <w:rsid w:val="00B66CE9"/>
    <w:rsid w:val="00B673CB"/>
    <w:rsid w:val="00B674B2"/>
    <w:rsid w:val="00B72650"/>
    <w:rsid w:val="00B7407C"/>
    <w:rsid w:val="00B740D7"/>
    <w:rsid w:val="00B745D9"/>
    <w:rsid w:val="00B76EF4"/>
    <w:rsid w:val="00B81121"/>
    <w:rsid w:val="00B81377"/>
    <w:rsid w:val="00B8238C"/>
    <w:rsid w:val="00B832DC"/>
    <w:rsid w:val="00B83B1B"/>
    <w:rsid w:val="00B84A15"/>
    <w:rsid w:val="00B84CF4"/>
    <w:rsid w:val="00B855B3"/>
    <w:rsid w:val="00B85933"/>
    <w:rsid w:val="00B85F44"/>
    <w:rsid w:val="00B8616F"/>
    <w:rsid w:val="00B87DBD"/>
    <w:rsid w:val="00B90542"/>
    <w:rsid w:val="00B914AB"/>
    <w:rsid w:val="00B91B89"/>
    <w:rsid w:val="00B92BA5"/>
    <w:rsid w:val="00B9453B"/>
    <w:rsid w:val="00B94817"/>
    <w:rsid w:val="00B94990"/>
    <w:rsid w:val="00B9601F"/>
    <w:rsid w:val="00B969D5"/>
    <w:rsid w:val="00B97814"/>
    <w:rsid w:val="00B97DD3"/>
    <w:rsid w:val="00BA046B"/>
    <w:rsid w:val="00BA08C5"/>
    <w:rsid w:val="00BA0BAB"/>
    <w:rsid w:val="00BA0D19"/>
    <w:rsid w:val="00BA1578"/>
    <w:rsid w:val="00BA1FC9"/>
    <w:rsid w:val="00BA26D7"/>
    <w:rsid w:val="00BA3941"/>
    <w:rsid w:val="00BA562C"/>
    <w:rsid w:val="00BA563B"/>
    <w:rsid w:val="00BA7448"/>
    <w:rsid w:val="00BA7479"/>
    <w:rsid w:val="00BB0780"/>
    <w:rsid w:val="00BB2DC2"/>
    <w:rsid w:val="00BB3015"/>
    <w:rsid w:val="00BB345E"/>
    <w:rsid w:val="00BB373B"/>
    <w:rsid w:val="00BB48DD"/>
    <w:rsid w:val="00BB6E12"/>
    <w:rsid w:val="00BC2512"/>
    <w:rsid w:val="00BC2FA6"/>
    <w:rsid w:val="00BC31DD"/>
    <w:rsid w:val="00BC4C40"/>
    <w:rsid w:val="00BC4F24"/>
    <w:rsid w:val="00BC5889"/>
    <w:rsid w:val="00BC75C7"/>
    <w:rsid w:val="00BC7C19"/>
    <w:rsid w:val="00BD022E"/>
    <w:rsid w:val="00BD2B7C"/>
    <w:rsid w:val="00BD31AD"/>
    <w:rsid w:val="00BD3CD9"/>
    <w:rsid w:val="00BD559D"/>
    <w:rsid w:val="00BD5CDA"/>
    <w:rsid w:val="00BD7C30"/>
    <w:rsid w:val="00BE1300"/>
    <w:rsid w:val="00BE18C7"/>
    <w:rsid w:val="00BE25B8"/>
    <w:rsid w:val="00BE54AE"/>
    <w:rsid w:val="00BE7F1B"/>
    <w:rsid w:val="00BF056B"/>
    <w:rsid w:val="00BF1158"/>
    <w:rsid w:val="00BF1371"/>
    <w:rsid w:val="00BF2912"/>
    <w:rsid w:val="00BF34B3"/>
    <w:rsid w:val="00BF3BCD"/>
    <w:rsid w:val="00BF58DE"/>
    <w:rsid w:val="00BF71B3"/>
    <w:rsid w:val="00C00341"/>
    <w:rsid w:val="00C005D9"/>
    <w:rsid w:val="00C0127B"/>
    <w:rsid w:val="00C025E8"/>
    <w:rsid w:val="00C03D22"/>
    <w:rsid w:val="00C04556"/>
    <w:rsid w:val="00C04B04"/>
    <w:rsid w:val="00C05438"/>
    <w:rsid w:val="00C057C5"/>
    <w:rsid w:val="00C06C8E"/>
    <w:rsid w:val="00C07B4E"/>
    <w:rsid w:val="00C10764"/>
    <w:rsid w:val="00C10799"/>
    <w:rsid w:val="00C11C24"/>
    <w:rsid w:val="00C12979"/>
    <w:rsid w:val="00C134BF"/>
    <w:rsid w:val="00C13D30"/>
    <w:rsid w:val="00C149FD"/>
    <w:rsid w:val="00C17BC6"/>
    <w:rsid w:val="00C17C79"/>
    <w:rsid w:val="00C20CC9"/>
    <w:rsid w:val="00C21846"/>
    <w:rsid w:val="00C22A03"/>
    <w:rsid w:val="00C22E02"/>
    <w:rsid w:val="00C235A1"/>
    <w:rsid w:val="00C23EFC"/>
    <w:rsid w:val="00C25E8B"/>
    <w:rsid w:val="00C25ECC"/>
    <w:rsid w:val="00C2769A"/>
    <w:rsid w:val="00C30F7F"/>
    <w:rsid w:val="00C33386"/>
    <w:rsid w:val="00C358BF"/>
    <w:rsid w:val="00C3606A"/>
    <w:rsid w:val="00C365EA"/>
    <w:rsid w:val="00C366C8"/>
    <w:rsid w:val="00C41602"/>
    <w:rsid w:val="00C41EDC"/>
    <w:rsid w:val="00C42B01"/>
    <w:rsid w:val="00C4496C"/>
    <w:rsid w:val="00C45269"/>
    <w:rsid w:val="00C45D12"/>
    <w:rsid w:val="00C470BA"/>
    <w:rsid w:val="00C479A4"/>
    <w:rsid w:val="00C515DD"/>
    <w:rsid w:val="00C52567"/>
    <w:rsid w:val="00C537FF"/>
    <w:rsid w:val="00C5546F"/>
    <w:rsid w:val="00C55895"/>
    <w:rsid w:val="00C5613C"/>
    <w:rsid w:val="00C5726F"/>
    <w:rsid w:val="00C572A5"/>
    <w:rsid w:val="00C574C9"/>
    <w:rsid w:val="00C57519"/>
    <w:rsid w:val="00C646CD"/>
    <w:rsid w:val="00C7025F"/>
    <w:rsid w:val="00C73EE0"/>
    <w:rsid w:val="00C74B19"/>
    <w:rsid w:val="00C75333"/>
    <w:rsid w:val="00C76F66"/>
    <w:rsid w:val="00C777D9"/>
    <w:rsid w:val="00C83C4C"/>
    <w:rsid w:val="00C84318"/>
    <w:rsid w:val="00C84C4C"/>
    <w:rsid w:val="00C85996"/>
    <w:rsid w:val="00C86074"/>
    <w:rsid w:val="00C8749A"/>
    <w:rsid w:val="00C90276"/>
    <w:rsid w:val="00C90B60"/>
    <w:rsid w:val="00C91A49"/>
    <w:rsid w:val="00C91A86"/>
    <w:rsid w:val="00C92104"/>
    <w:rsid w:val="00C928BE"/>
    <w:rsid w:val="00C94F10"/>
    <w:rsid w:val="00C95B37"/>
    <w:rsid w:val="00C96DBA"/>
    <w:rsid w:val="00C96EBC"/>
    <w:rsid w:val="00C97851"/>
    <w:rsid w:val="00C97F20"/>
    <w:rsid w:val="00CA008A"/>
    <w:rsid w:val="00CA1F00"/>
    <w:rsid w:val="00CA2213"/>
    <w:rsid w:val="00CA36BC"/>
    <w:rsid w:val="00CA3B43"/>
    <w:rsid w:val="00CA42B7"/>
    <w:rsid w:val="00CA4CEB"/>
    <w:rsid w:val="00CA539C"/>
    <w:rsid w:val="00CA5CAF"/>
    <w:rsid w:val="00CA64E8"/>
    <w:rsid w:val="00CA66B9"/>
    <w:rsid w:val="00CA7F20"/>
    <w:rsid w:val="00CB0239"/>
    <w:rsid w:val="00CB12C0"/>
    <w:rsid w:val="00CB3430"/>
    <w:rsid w:val="00CB35EA"/>
    <w:rsid w:val="00CB51E3"/>
    <w:rsid w:val="00CB574F"/>
    <w:rsid w:val="00CB5C4B"/>
    <w:rsid w:val="00CB6B99"/>
    <w:rsid w:val="00CB7074"/>
    <w:rsid w:val="00CB70EB"/>
    <w:rsid w:val="00CC0B11"/>
    <w:rsid w:val="00CC19FB"/>
    <w:rsid w:val="00CC203D"/>
    <w:rsid w:val="00CC4569"/>
    <w:rsid w:val="00CC4A6B"/>
    <w:rsid w:val="00CC57BE"/>
    <w:rsid w:val="00CC5E2B"/>
    <w:rsid w:val="00CD076F"/>
    <w:rsid w:val="00CD0C2B"/>
    <w:rsid w:val="00CD10B0"/>
    <w:rsid w:val="00CD1BB7"/>
    <w:rsid w:val="00CD1FC8"/>
    <w:rsid w:val="00CD2147"/>
    <w:rsid w:val="00CD215D"/>
    <w:rsid w:val="00CD2ECD"/>
    <w:rsid w:val="00CD462B"/>
    <w:rsid w:val="00CD4EC2"/>
    <w:rsid w:val="00CD7043"/>
    <w:rsid w:val="00CE0342"/>
    <w:rsid w:val="00CE0D3D"/>
    <w:rsid w:val="00CE122D"/>
    <w:rsid w:val="00CE147B"/>
    <w:rsid w:val="00CE1AF9"/>
    <w:rsid w:val="00CE1D0F"/>
    <w:rsid w:val="00CE1D3A"/>
    <w:rsid w:val="00CE2318"/>
    <w:rsid w:val="00CE4FA0"/>
    <w:rsid w:val="00CE520B"/>
    <w:rsid w:val="00CE7516"/>
    <w:rsid w:val="00CF0416"/>
    <w:rsid w:val="00CF08B9"/>
    <w:rsid w:val="00CF1892"/>
    <w:rsid w:val="00CF1D82"/>
    <w:rsid w:val="00CF38B2"/>
    <w:rsid w:val="00CF3E6E"/>
    <w:rsid w:val="00CF587A"/>
    <w:rsid w:val="00CF5F84"/>
    <w:rsid w:val="00CF64FA"/>
    <w:rsid w:val="00D003FD"/>
    <w:rsid w:val="00D0092E"/>
    <w:rsid w:val="00D014E1"/>
    <w:rsid w:val="00D02818"/>
    <w:rsid w:val="00D03124"/>
    <w:rsid w:val="00D03AD9"/>
    <w:rsid w:val="00D0479F"/>
    <w:rsid w:val="00D047BD"/>
    <w:rsid w:val="00D0550D"/>
    <w:rsid w:val="00D05706"/>
    <w:rsid w:val="00D065C7"/>
    <w:rsid w:val="00D11983"/>
    <w:rsid w:val="00D127C8"/>
    <w:rsid w:val="00D15181"/>
    <w:rsid w:val="00D15720"/>
    <w:rsid w:val="00D15BE0"/>
    <w:rsid w:val="00D16E58"/>
    <w:rsid w:val="00D170B6"/>
    <w:rsid w:val="00D17B24"/>
    <w:rsid w:val="00D2017D"/>
    <w:rsid w:val="00D202A2"/>
    <w:rsid w:val="00D20482"/>
    <w:rsid w:val="00D20EB5"/>
    <w:rsid w:val="00D22879"/>
    <w:rsid w:val="00D2364B"/>
    <w:rsid w:val="00D2425C"/>
    <w:rsid w:val="00D24847"/>
    <w:rsid w:val="00D2656A"/>
    <w:rsid w:val="00D26ECB"/>
    <w:rsid w:val="00D27040"/>
    <w:rsid w:val="00D27422"/>
    <w:rsid w:val="00D3076F"/>
    <w:rsid w:val="00D30B49"/>
    <w:rsid w:val="00D30B98"/>
    <w:rsid w:val="00D32004"/>
    <w:rsid w:val="00D32612"/>
    <w:rsid w:val="00D369E1"/>
    <w:rsid w:val="00D4081D"/>
    <w:rsid w:val="00D42DCF"/>
    <w:rsid w:val="00D436D5"/>
    <w:rsid w:val="00D43736"/>
    <w:rsid w:val="00D50D01"/>
    <w:rsid w:val="00D5157D"/>
    <w:rsid w:val="00D51EE7"/>
    <w:rsid w:val="00D52C91"/>
    <w:rsid w:val="00D53108"/>
    <w:rsid w:val="00D547C9"/>
    <w:rsid w:val="00D549D9"/>
    <w:rsid w:val="00D5507D"/>
    <w:rsid w:val="00D566CE"/>
    <w:rsid w:val="00D56DAF"/>
    <w:rsid w:val="00D56E33"/>
    <w:rsid w:val="00D57C87"/>
    <w:rsid w:val="00D60C9B"/>
    <w:rsid w:val="00D60EBB"/>
    <w:rsid w:val="00D62095"/>
    <w:rsid w:val="00D63355"/>
    <w:rsid w:val="00D63A25"/>
    <w:rsid w:val="00D64208"/>
    <w:rsid w:val="00D64B1C"/>
    <w:rsid w:val="00D677F2"/>
    <w:rsid w:val="00D678AD"/>
    <w:rsid w:val="00D67D13"/>
    <w:rsid w:val="00D71834"/>
    <w:rsid w:val="00D72CA8"/>
    <w:rsid w:val="00D73BF9"/>
    <w:rsid w:val="00D7412A"/>
    <w:rsid w:val="00D74440"/>
    <w:rsid w:val="00D7463A"/>
    <w:rsid w:val="00D77A0C"/>
    <w:rsid w:val="00D77C54"/>
    <w:rsid w:val="00D80660"/>
    <w:rsid w:val="00D80B46"/>
    <w:rsid w:val="00D80BA8"/>
    <w:rsid w:val="00D81210"/>
    <w:rsid w:val="00D815C2"/>
    <w:rsid w:val="00D817B3"/>
    <w:rsid w:val="00D81FCB"/>
    <w:rsid w:val="00D820F4"/>
    <w:rsid w:val="00D82BC6"/>
    <w:rsid w:val="00D8372F"/>
    <w:rsid w:val="00D84676"/>
    <w:rsid w:val="00D847FD"/>
    <w:rsid w:val="00D84F2B"/>
    <w:rsid w:val="00D84FBD"/>
    <w:rsid w:val="00D85513"/>
    <w:rsid w:val="00D855B1"/>
    <w:rsid w:val="00D878E7"/>
    <w:rsid w:val="00D87D02"/>
    <w:rsid w:val="00D90E03"/>
    <w:rsid w:val="00D92FD7"/>
    <w:rsid w:val="00D94EC3"/>
    <w:rsid w:val="00D96666"/>
    <w:rsid w:val="00D9704E"/>
    <w:rsid w:val="00D971D4"/>
    <w:rsid w:val="00DA00B9"/>
    <w:rsid w:val="00DA0B46"/>
    <w:rsid w:val="00DA138E"/>
    <w:rsid w:val="00DA1539"/>
    <w:rsid w:val="00DA2718"/>
    <w:rsid w:val="00DA3DEE"/>
    <w:rsid w:val="00DA3E8C"/>
    <w:rsid w:val="00DA5DD9"/>
    <w:rsid w:val="00DB040E"/>
    <w:rsid w:val="00DB0651"/>
    <w:rsid w:val="00DB0EAD"/>
    <w:rsid w:val="00DB15C2"/>
    <w:rsid w:val="00DB186C"/>
    <w:rsid w:val="00DB2BF5"/>
    <w:rsid w:val="00DB3238"/>
    <w:rsid w:val="00DB3C74"/>
    <w:rsid w:val="00DB401C"/>
    <w:rsid w:val="00DB590C"/>
    <w:rsid w:val="00DC0B44"/>
    <w:rsid w:val="00DC1E33"/>
    <w:rsid w:val="00DC5331"/>
    <w:rsid w:val="00DC7EE6"/>
    <w:rsid w:val="00DD172A"/>
    <w:rsid w:val="00DD195C"/>
    <w:rsid w:val="00DD1E06"/>
    <w:rsid w:val="00DD264A"/>
    <w:rsid w:val="00DD3CBC"/>
    <w:rsid w:val="00DD6146"/>
    <w:rsid w:val="00DD63B3"/>
    <w:rsid w:val="00DD6A6E"/>
    <w:rsid w:val="00DE0A7E"/>
    <w:rsid w:val="00DE0F1E"/>
    <w:rsid w:val="00DE12C0"/>
    <w:rsid w:val="00DE185A"/>
    <w:rsid w:val="00DE25CE"/>
    <w:rsid w:val="00DE38BA"/>
    <w:rsid w:val="00DE44D4"/>
    <w:rsid w:val="00DE6AFB"/>
    <w:rsid w:val="00DF0EF8"/>
    <w:rsid w:val="00DF19F8"/>
    <w:rsid w:val="00DF1A05"/>
    <w:rsid w:val="00DF1C50"/>
    <w:rsid w:val="00DF1FB5"/>
    <w:rsid w:val="00DF3E9D"/>
    <w:rsid w:val="00DF4077"/>
    <w:rsid w:val="00DF4DEB"/>
    <w:rsid w:val="00DF6622"/>
    <w:rsid w:val="00DF69B1"/>
    <w:rsid w:val="00DF6DFA"/>
    <w:rsid w:val="00E00299"/>
    <w:rsid w:val="00E00DCA"/>
    <w:rsid w:val="00E00E72"/>
    <w:rsid w:val="00E01B84"/>
    <w:rsid w:val="00E028B7"/>
    <w:rsid w:val="00E02EB2"/>
    <w:rsid w:val="00E031D9"/>
    <w:rsid w:val="00E0456C"/>
    <w:rsid w:val="00E04B2A"/>
    <w:rsid w:val="00E06470"/>
    <w:rsid w:val="00E072E7"/>
    <w:rsid w:val="00E10BB8"/>
    <w:rsid w:val="00E114BD"/>
    <w:rsid w:val="00E1200A"/>
    <w:rsid w:val="00E120A0"/>
    <w:rsid w:val="00E14593"/>
    <w:rsid w:val="00E15578"/>
    <w:rsid w:val="00E156C1"/>
    <w:rsid w:val="00E16CAD"/>
    <w:rsid w:val="00E2049F"/>
    <w:rsid w:val="00E2085C"/>
    <w:rsid w:val="00E208F0"/>
    <w:rsid w:val="00E20E55"/>
    <w:rsid w:val="00E219D4"/>
    <w:rsid w:val="00E22E2A"/>
    <w:rsid w:val="00E250BE"/>
    <w:rsid w:val="00E25727"/>
    <w:rsid w:val="00E27AC6"/>
    <w:rsid w:val="00E30683"/>
    <w:rsid w:val="00E30C47"/>
    <w:rsid w:val="00E31CDB"/>
    <w:rsid w:val="00E325C2"/>
    <w:rsid w:val="00E403D1"/>
    <w:rsid w:val="00E42566"/>
    <w:rsid w:val="00E45B4E"/>
    <w:rsid w:val="00E465A8"/>
    <w:rsid w:val="00E46FFB"/>
    <w:rsid w:val="00E47572"/>
    <w:rsid w:val="00E500BD"/>
    <w:rsid w:val="00E503D0"/>
    <w:rsid w:val="00E50DA6"/>
    <w:rsid w:val="00E51BB1"/>
    <w:rsid w:val="00E51F04"/>
    <w:rsid w:val="00E55954"/>
    <w:rsid w:val="00E56262"/>
    <w:rsid w:val="00E56B87"/>
    <w:rsid w:val="00E56BD9"/>
    <w:rsid w:val="00E57858"/>
    <w:rsid w:val="00E57C34"/>
    <w:rsid w:val="00E60523"/>
    <w:rsid w:val="00E62274"/>
    <w:rsid w:val="00E641A8"/>
    <w:rsid w:val="00E64298"/>
    <w:rsid w:val="00E64975"/>
    <w:rsid w:val="00E665A4"/>
    <w:rsid w:val="00E679FB"/>
    <w:rsid w:val="00E67C6F"/>
    <w:rsid w:val="00E70370"/>
    <w:rsid w:val="00E706E0"/>
    <w:rsid w:val="00E713C6"/>
    <w:rsid w:val="00E72AF4"/>
    <w:rsid w:val="00E72D52"/>
    <w:rsid w:val="00E73216"/>
    <w:rsid w:val="00E736FB"/>
    <w:rsid w:val="00E74038"/>
    <w:rsid w:val="00E74F5D"/>
    <w:rsid w:val="00E753AB"/>
    <w:rsid w:val="00E7691A"/>
    <w:rsid w:val="00E7698C"/>
    <w:rsid w:val="00E76DB8"/>
    <w:rsid w:val="00E771C7"/>
    <w:rsid w:val="00E778EB"/>
    <w:rsid w:val="00E80033"/>
    <w:rsid w:val="00E8118D"/>
    <w:rsid w:val="00E82162"/>
    <w:rsid w:val="00E82F4B"/>
    <w:rsid w:val="00E85D12"/>
    <w:rsid w:val="00E8688E"/>
    <w:rsid w:val="00E86BC1"/>
    <w:rsid w:val="00E87D14"/>
    <w:rsid w:val="00E91000"/>
    <w:rsid w:val="00E91AE9"/>
    <w:rsid w:val="00E92027"/>
    <w:rsid w:val="00E9333E"/>
    <w:rsid w:val="00E93E7B"/>
    <w:rsid w:val="00E9523C"/>
    <w:rsid w:val="00E954A8"/>
    <w:rsid w:val="00E95CD1"/>
    <w:rsid w:val="00E95DD9"/>
    <w:rsid w:val="00E9616A"/>
    <w:rsid w:val="00E9799D"/>
    <w:rsid w:val="00EA0F4D"/>
    <w:rsid w:val="00EA259E"/>
    <w:rsid w:val="00EA377B"/>
    <w:rsid w:val="00EA3D6A"/>
    <w:rsid w:val="00EA50DC"/>
    <w:rsid w:val="00EA528F"/>
    <w:rsid w:val="00EB1105"/>
    <w:rsid w:val="00EB18D0"/>
    <w:rsid w:val="00EB2BD4"/>
    <w:rsid w:val="00EB4E59"/>
    <w:rsid w:val="00EB4F99"/>
    <w:rsid w:val="00EB5063"/>
    <w:rsid w:val="00EB550C"/>
    <w:rsid w:val="00EB5F44"/>
    <w:rsid w:val="00EB6132"/>
    <w:rsid w:val="00EB7C88"/>
    <w:rsid w:val="00EC1531"/>
    <w:rsid w:val="00EC1C82"/>
    <w:rsid w:val="00EC2106"/>
    <w:rsid w:val="00EC22AA"/>
    <w:rsid w:val="00EC35E2"/>
    <w:rsid w:val="00EC51BC"/>
    <w:rsid w:val="00EC5B41"/>
    <w:rsid w:val="00EC7489"/>
    <w:rsid w:val="00ED12B7"/>
    <w:rsid w:val="00ED2347"/>
    <w:rsid w:val="00ED2E7D"/>
    <w:rsid w:val="00ED49A0"/>
    <w:rsid w:val="00ED5B42"/>
    <w:rsid w:val="00ED5C91"/>
    <w:rsid w:val="00ED631B"/>
    <w:rsid w:val="00ED6DA0"/>
    <w:rsid w:val="00ED6E5F"/>
    <w:rsid w:val="00EE0BDF"/>
    <w:rsid w:val="00EE1C1D"/>
    <w:rsid w:val="00EE225C"/>
    <w:rsid w:val="00EE2748"/>
    <w:rsid w:val="00EE2C85"/>
    <w:rsid w:val="00EE33B5"/>
    <w:rsid w:val="00EE4930"/>
    <w:rsid w:val="00EE5D46"/>
    <w:rsid w:val="00EE6B63"/>
    <w:rsid w:val="00EE7CE5"/>
    <w:rsid w:val="00EE7F9F"/>
    <w:rsid w:val="00EF04A3"/>
    <w:rsid w:val="00EF44E1"/>
    <w:rsid w:val="00EF4FDB"/>
    <w:rsid w:val="00EF5FF7"/>
    <w:rsid w:val="00EF67B3"/>
    <w:rsid w:val="00EF6F2D"/>
    <w:rsid w:val="00EF761D"/>
    <w:rsid w:val="00F01025"/>
    <w:rsid w:val="00F01840"/>
    <w:rsid w:val="00F0217C"/>
    <w:rsid w:val="00F02494"/>
    <w:rsid w:val="00F02693"/>
    <w:rsid w:val="00F0367B"/>
    <w:rsid w:val="00F0486C"/>
    <w:rsid w:val="00F06401"/>
    <w:rsid w:val="00F065F5"/>
    <w:rsid w:val="00F06B25"/>
    <w:rsid w:val="00F06DED"/>
    <w:rsid w:val="00F07185"/>
    <w:rsid w:val="00F10191"/>
    <w:rsid w:val="00F11C60"/>
    <w:rsid w:val="00F1216F"/>
    <w:rsid w:val="00F127F8"/>
    <w:rsid w:val="00F1347F"/>
    <w:rsid w:val="00F13BC1"/>
    <w:rsid w:val="00F13CAD"/>
    <w:rsid w:val="00F141CD"/>
    <w:rsid w:val="00F14377"/>
    <w:rsid w:val="00F1493A"/>
    <w:rsid w:val="00F156D2"/>
    <w:rsid w:val="00F15849"/>
    <w:rsid w:val="00F17A38"/>
    <w:rsid w:val="00F20CB4"/>
    <w:rsid w:val="00F20D33"/>
    <w:rsid w:val="00F25B8A"/>
    <w:rsid w:val="00F25BE4"/>
    <w:rsid w:val="00F2627B"/>
    <w:rsid w:val="00F2737D"/>
    <w:rsid w:val="00F3178A"/>
    <w:rsid w:val="00F324E4"/>
    <w:rsid w:val="00F327E2"/>
    <w:rsid w:val="00F32E5B"/>
    <w:rsid w:val="00F3390E"/>
    <w:rsid w:val="00F33E23"/>
    <w:rsid w:val="00F34723"/>
    <w:rsid w:val="00F3640E"/>
    <w:rsid w:val="00F36479"/>
    <w:rsid w:val="00F368E3"/>
    <w:rsid w:val="00F40529"/>
    <w:rsid w:val="00F41F2E"/>
    <w:rsid w:val="00F420E7"/>
    <w:rsid w:val="00F426B1"/>
    <w:rsid w:val="00F42DBB"/>
    <w:rsid w:val="00F43A81"/>
    <w:rsid w:val="00F43E55"/>
    <w:rsid w:val="00F462B4"/>
    <w:rsid w:val="00F46B50"/>
    <w:rsid w:val="00F46B77"/>
    <w:rsid w:val="00F470A0"/>
    <w:rsid w:val="00F4715A"/>
    <w:rsid w:val="00F4739C"/>
    <w:rsid w:val="00F4741D"/>
    <w:rsid w:val="00F524D7"/>
    <w:rsid w:val="00F53006"/>
    <w:rsid w:val="00F535D0"/>
    <w:rsid w:val="00F53BCC"/>
    <w:rsid w:val="00F549C7"/>
    <w:rsid w:val="00F54D75"/>
    <w:rsid w:val="00F603A3"/>
    <w:rsid w:val="00F615AF"/>
    <w:rsid w:val="00F62EF8"/>
    <w:rsid w:val="00F63E9D"/>
    <w:rsid w:val="00F6556A"/>
    <w:rsid w:val="00F67559"/>
    <w:rsid w:val="00F702F0"/>
    <w:rsid w:val="00F706AA"/>
    <w:rsid w:val="00F71B85"/>
    <w:rsid w:val="00F73A1E"/>
    <w:rsid w:val="00F75A9D"/>
    <w:rsid w:val="00F76203"/>
    <w:rsid w:val="00F803B5"/>
    <w:rsid w:val="00F813AA"/>
    <w:rsid w:val="00F82376"/>
    <w:rsid w:val="00F82629"/>
    <w:rsid w:val="00F83A2D"/>
    <w:rsid w:val="00F83B15"/>
    <w:rsid w:val="00F83C64"/>
    <w:rsid w:val="00F847B6"/>
    <w:rsid w:val="00F8564B"/>
    <w:rsid w:val="00F857F4"/>
    <w:rsid w:val="00F85A2A"/>
    <w:rsid w:val="00F85D88"/>
    <w:rsid w:val="00F86593"/>
    <w:rsid w:val="00F86626"/>
    <w:rsid w:val="00F86CBA"/>
    <w:rsid w:val="00F87D29"/>
    <w:rsid w:val="00F90DA3"/>
    <w:rsid w:val="00F90F8C"/>
    <w:rsid w:val="00F913C2"/>
    <w:rsid w:val="00F91BA2"/>
    <w:rsid w:val="00F91C03"/>
    <w:rsid w:val="00F95094"/>
    <w:rsid w:val="00F958EA"/>
    <w:rsid w:val="00F95CA0"/>
    <w:rsid w:val="00F96E33"/>
    <w:rsid w:val="00FA0942"/>
    <w:rsid w:val="00FA1123"/>
    <w:rsid w:val="00FA1198"/>
    <w:rsid w:val="00FA22E4"/>
    <w:rsid w:val="00FA2F6B"/>
    <w:rsid w:val="00FA36ED"/>
    <w:rsid w:val="00FA3ADF"/>
    <w:rsid w:val="00FA3FF1"/>
    <w:rsid w:val="00FA4B47"/>
    <w:rsid w:val="00FA5EE5"/>
    <w:rsid w:val="00FA6D7A"/>
    <w:rsid w:val="00FA6D94"/>
    <w:rsid w:val="00FA6DB0"/>
    <w:rsid w:val="00FA7AAE"/>
    <w:rsid w:val="00FB1DFC"/>
    <w:rsid w:val="00FB3B78"/>
    <w:rsid w:val="00FB4908"/>
    <w:rsid w:val="00FB55B0"/>
    <w:rsid w:val="00FB5C83"/>
    <w:rsid w:val="00FB69BC"/>
    <w:rsid w:val="00FB6CF1"/>
    <w:rsid w:val="00FB6FE5"/>
    <w:rsid w:val="00FB7FA6"/>
    <w:rsid w:val="00FC0793"/>
    <w:rsid w:val="00FC0CB4"/>
    <w:rsid w:val="00FC1E09"/>
    <w:rsid w:val="00FC32EA"/>
    <w:rsid w:val="00FC3C5F"/>
    <w:rsid w:val="00FC4377"/>
    <w:rsid w:val="00FC6084"/>
    <w:rsid w:val="00FC621F"/>
    <w:rsid w:val="00FC662D"/>
    <w:rsid w:val="00FC7708"/>
    <w:rsid w:val="00FC7FD6"/>
    <w:rsid w:val="00FD0971"/>
    <w:rsid w:val="00FD16B4"/>
    <w:rsid w:val="00FD2D7D"/>
    <w:rsid w:val="00FD418B"/>
    <w:rsid w:val="00FD46FE"/>
    <w:rsid w:val="00FD6A16"/>
    <w:rsid w:val="00FD769E"/>
    <w:rsid w:val="00FD7AD5"/>
    <w:rsid w:val="00FE1B08"/>
    <w:rsid w:val="00FE356D"/>
    <w:rsid w:val="00FE3692"/>
    <w:rsid w:val="00FE46FD"/>
    <w:rsid w:val="00FE5B74"/>
    <w:rsid w:val="00FE6202"/>
    <w:rsid w:val="00FE6B89"/>
    <w:rsid w:val="00FE74B5"/>
    <w:rsid w:val="00FE7BFB"/>
    <w:rsid w:val="00FF037A"/>
    <w:rsid w:val="00FF17F0"/>
    <w:rsid w:val="00FF5827"/>
    <w:rsid w:val="00FF5CBB"/>
    <w:rsid w:val="00FF6554"/>
    <w:rsid w:val="47580026"/>
    <w:rsid w:val="4C65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3"/>
    <w:basedOn w:val="1"/>
    <w:link w:val="15"/>
    <w:qFormat/>
    <w:uiPriority w:val="9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semiHidden/>
    <w:unhideWhenUsed/>
    <w:qFormat/>
    <w:uiPriority w:val="99"/>
    <w:rPr>
      <w:rFonts w:ascii="Lucida Grande" w:hAnsi="Lucida Grande"/>
      <w:sz w:val="18"/>
      <w:szCs w:val="18"/>
    </w:rPr>
  </w:style>
  <w:style w:type="character" w:styleId="6">
    <w:name w:val="Emphasis"/>
    <w:basedOn w:val="3"/>
    <w:qFormat/>
    <w:uiPriority w:val="20"/>
    <w:rPr>
      <w:i/>
      <w:iCs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320"/>
        <w:tab w:val="right" w:pos="8640"/>
      </w:tabs>
    </w:pPr>
  </w:style>
  <w:style w:type="paragraph" w:styleId="8">
    <w:name w:val="header"/>
    <w:basedOn w:val="1"/>
    <w:link w:val="12"/>
    <w:unhideWhenUsed/>
    <w:qFormat/>
    <w:uiPriority w:val="99"/>
    <w:pPr>
      <w:tabs>
        <w:tab w:val="center" w:pos="4320"/>
        <w:tab w:val="right" w:pos="8640"/>
      </w:tabs>
    </w:pPr>
  </w:style>
  <w:style w:type="character" w:styleId="9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Header Char"/>
    <w:basedOn w:val="3"/>
    <w:link w:val="8"/>
    <w:qFormat/>
    <w:uiPriority w:val="99"/>
  </w:style>
  <w:style w:type="character" w:customStyle="1" w:styleId="13">
    <w:name w:val="Footer Char"/>
    <w:basedOn w:val="3"/>
    <w:link w:val="7"/>
    <w:qFormat/>
    <w:uiPriority w:val="99"/>
  </w:style>
  <w:style w:type="character" w:customStyle="1" w:styleId="14">
    <w:name w:val="Balloon Text Char"/>
    <w:basedOn w:val="3"/>
    <w:link w:val="5"/>
    <w:semiHidden/>
    <w:qFormat/>
    <w:uiPriority w:val="99"/>
    <w:rPr>
      <w:rFonts w:ascii="Lucida Grande" w:hAnsi="Lucida Grande"/>
      <w:sz w:val="18"/>
      <w:szCs w:val="18"/>
    </w:rPr>
  </w:style>
  <w:style w:type="character" w:customStyle="1" w:styleId="15">
    <w:name w:val="Heading 3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oudStorage\Dropbox\Admistrasi%20SI\Surat\Template%20Surat\Kop%20Surat%20Jurusan%20S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4025FD59-70EB-4143-AE20-05B3BFC20F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Kop Surat Jurusan SI.dotx</Template>
  <Company>Universitas Andalas</Company>
  <Pages>1</Pages>
  <Words>125</Words>
  <Characters>716</Characters>
  <Lines>5</Lines>
  <Paragraphs>1</Paragraphs>
  <TotalTime>9</TotalTime>
  <ScaleCrop>false</ScaleCrop>
  <LinksUpToDate>false</LinksUpToDate>
  <CharactersWithSpaces>840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2023-12-01T08:07:00Z</dcterms:created>
  <dc:creator>Husnil Kamil</dc:creator>
  <cp:lastModifiedBy>nadini annisa byant</cp:lastModifiedBy>
  <cp:lastPrinted>2023-11-16T03:33:00Z</cp:lastPrinted>
  <dcterms:modified xsi:type="dcterms:W3CDTF">2023-12-13T14:53:54Z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089263F786F54C46800C2F4EE776A762_12</vt:lpwstr>
  </property>
</Properties>
</file>