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260"/>
          <w:tab w:val="left" w:pos="6096"/>
        </w:tabs>
        <w:rPr>
          <w:rFonts w:hint="default" w:ascii="Cambria" w:hAnsi="Cambria"/>
          <w:lang w:val="en-US"/>
        </w:rPr>
      </w:pPr>
      <w:r>
        <w:rPr>
          <w:rFonts w:ascii="Cambria" w:hAnsi="Cambria"/>
        </w:rPr>
        <w:t>Nomor</w:t>
      </w:r>
      <w:r>
        <w:rPr>
          <w:rFonts w:ascii="Cambria" w:hAnsi="Cambria"/>
        </w:rPr>
        <w:tab/>
      </w:r>
      <w:r>
        <w:rPr>
          <w:rFonts w:ascii="Cambria" w:hAnsi="Cambria"/>
        </w:rPr>
        <w:t>: B/</w:t>
      </w:r>
      <w:r>
        <w:rPr>
          <w:rFonts w:hint="default" w:ascii="Cambria" w:hAnsi="Cambria"/>
          <w:lang w:val="en-US"/>
        </w:rPr>
        <w:t>{no_surat_izin_kp}</w:t>
      </w:r>
      <w:r>
        <w:rPr>
          <w:rFonts w:ascii="Cambria" w:hAnsi="Cambria"/>
        </w:rPr>
        <w:t>/UN.16.15.5.2/ HM.01.01/2023</w:t>
      </w:r>
      <w:r>
        <w:rPr>
          <w:rFonts w:ascii="Cambria" w:hAnsi="Cambria"/>
        </w:rPr>
        <w:tab/>
      </w:r>
      <w:r>
        <w:rPr>
          <w:rFonts w:ascii="Cambria" w:hAnsi="Cambria"/>
        </w:rPr>
        <w:t xml:space="preserve">     Padang, </w:t>
      </w:r>
      <w:r>
        <w:rPr>
          <w:rFonts w:hint="default" w:ascii="Cambria" w:hAnsi="Cambria"/>
          <w:lang w:val="en-US"/>
        </w:rPr>
        <w:t>{created_at}</w:t>
      </w:r>
    </w:p>
    <w:p>
      <w:pPr>
        <w:tabs>
          <w:tab w:val="left" w:pos="1260"/>
        </w:tabs>
        <w:rPr>
          <w:rFonts w:ascii="Cambria" w:hAnsi="Cambria"/>
        </w:rPr>
      </w:pPr>
      <w:r>
        <w:rPr>
          <w:rFonts w:ascii="Cambria" w:hAnsi="Cambria"/>
        </w:rPr>
        <w:t>Lampiran</w:t>
      </w:r>
      <w:r>
        <w:rPr>
          <w:rFonts w:ascii="Cambria" w:hAnsi="Cambria"/>
        </w:rPr>
        <w:tab/>
      </w:r>
      <w:r>
        <w:rPr>
          <w:rFonts w:ascii="Cambria" w:hAnsi="Cambria"/>
        </w:rPr>
        <w:t>: 2 lembar</w:t>
      </w:r>
    </w:p>
    <w:p>
      <w:pPr>
        <w:tabs>
          <w:tab w:val="left" w:pos="1260"/>
        </w:tabs>
        <w:rPr>
          <w:rFonts w:ascii="Cambria" w:hAnsi="Cambria"/>
          <w:b/>
          <w:u w:val="single"/>
        </w:rPr>
      </w:pPr>
      <w:r>
        <w:rPr>
          <w:rFonts w:ascii="Cambria" w:hAnsi="Cambria"/>
        </w:rPr>
        <w:t>Hal</w:t>
      </w:r>
      <w:r>
        <w:rPr>
          <w:rFonts w:ascii="Cambria" w:hAnsi="Cambria"/>
        </w:rPr>
        <w:tab/>
      </w:r>
      <w:r>
        <w:rPr>
          <w:rFonts w:ascii="Cambria" w:hAnsi="Cambria"/>
        </w:rPr>
        <w:t xml:space="preserve">: </w:t>
      </w:r>
      <w:r>
        <w:rPr>
          <w:rFonts w:ascii="Cambria" w:hAnsi="Cambria"/>
          <w:b/>
          <w:u w:val="single"/>
        </w:rPr>
        <w:t>Permohonan Kerja Praktek</w:t>
      </w:r>
    </w:p>
    <w:p>
      <w:pPr>
        <w:tabs>
          <w:tab w:val="left" w:pos="1260"/>
        </w:tabs>
        <w:rPr>
          <w:rFonts w:ascii="Cambria" w:hAnsi="Cambria"/>
        </w:rPr>
      </w:pPr>
    </w:p>
    <w:p>
      <w:pPr>
        <w:tabs>
          <w:tab w:val="left" w:pos="1260"/>
        </w:tabs>
        <w:rPr>
          <w:rFonts w:ascii="Cambria" w:hAnsi="Cambria"/>
        </w:rPr>
      </w:pPr>
      <w:r>
        <w:rPr>
          <w:rFonts w:ascii="Cambria" w:hAnsi="Cambria"/>
        </w:rPr>
        <w:t>Kepada Yth,</w:t>
      </w:r>
    </w:p>
    <w:p>
      <w:pPr>
        <w:tabs>
          <w:tab w:val="left" w:pos="1260"/>
        </w:tabs>
        <w:rPr>
          <w:rFonts w:hint="default" w:ascii="Cambria" w:hAnsi="Cambria"/>
          <w:lang w:val="en-US"/>
        </w:rPr>
      </w:pPr>
      <w:r>
        <w:rPr>
          <w:rFonts w:hint="default" w:ascii="Cambria" w:hAnsi="Cambria"/>
          <w:lang w:val="en-US"/>
        </w:rPr>
        <w:t>{penerima_surat}</w:t>
      </w:r>
    </w:p>
    <w:p>
      <w:pPr>
        <w:tabs>
          <w:tab w:val="left" w:pos="1260"/>
        </w:tabs>
        <w:rPr>
          <w:rFonts w:ascii="Cambria" w:hAnsi="Cambria"/>
        </w:rPr>
      </w:pPr>
      <w:r>
        <w:rPr>
          <w:rFonts w:ascii="Cambria" w:hAnsi="Cambria"/>
        </w:rPr>
        <w:t xml:space="preserve">Di </w:t>
      </w:r>
    </w:p>
    <w:p>
      <w:pPr>
        <w:tabs>
          <w:tab w:val="left" w:pos="567"/>
        </w:tabs>
        <w:rPr>
          <w:rFonts w:ascii="Cambria" w:hAnsi="Cambria"/>
        </w:rPr>
      </w:pPr>
      <w:r>
        <w:rPr>
          <w:rFonts w:ascii="Cambria" w:hAnsi="Cambria"/>
        </w:rPr>
        <w:tab/>
      </w:r>
      <w:r>
        <w:rPr>
          <w:rFonts w:ascii="Cambria" w:hAnsi="Cambria"/>
        </w:rPr>
        <w:t>Tempat</w:t>
      </w:r>
    </w:p>
    <w:p>
      <w:pPr>
        <w:tabs>
          <w:tab w:val="left" w:pos="709"/>
        </w:tabs>
        <w:rPr>
          <w:rFonts w:ascii="Cambria" w:hAnsi="Cambria"/>
        </w:rPr>
      </w:pPr>
    </w:p>
    <w:p>
      <w:pPr>
        <w:jc w:val="both"/>
        <w:rPr>
          <w:rFonts w:ascii="Cambria" w:hAnsi="Cambria"/>
          <w:bCs/>
          <w:iCs/>
        </w:rPr>
      </w:pPr>
      <w:r>
        <w:rPr>
          <w:rFonts w:ascii="Cambria" w:hAnsi="Cambria"/>
          <w:bCs/>
          <w:iCs/>
        </w:rPr>
        <w:t>Dengan Hormat,</w:t>
      </w:r>
    </w:p>
    <w:p>
      <w:pPr>
        <w:jc w:val="both"/>
        <w:rPr>
          <w:rFonts w:ascii="Cambria" w:hAnsi="Cambria"/>
          <w:bCs/>
          <w:iCs/>
        </w:rPr>
      </w:pPr>
    </w:p>
    <w:p>
      <w:pPr>
        <w:tabs>
          <w:tab w:val="left" w:pos="709"/>
        </w:tabs>
        <w:jc w:val="both"/>
        <w:rPr>
          <w:rFonts w:ascii="Cambria" w:hAnsi="Cambria"/>
        </w:rPr>
      </w:pPr>
      <w:r>
        <w:rPr>
          <w:rFonts w:ascii="Cambria" w:hAnsi="Cambria"/>
        </w:rPr>
        <w:t>Dalam rangka melengkapi kurikulum Departemen Sistem Informasi. Fakultas Teknologi Informasi Universitas Andalas, maka setiap mahasiswa diwajibkan untuk melaksanakan Kerja Praktek agar dapat mengenal, memahami dan mengimplementasikan ilmu yang telah diperoleh saat perkuliahan.</w:t>
      </w:r>
    </w:p>
    <w:p>
      <w:pPr>
        <w:tabs>
          <w:tab w:val="left" w:pos="709"/>
        </w:tabs>
        <w:jc w:val="both"/>
        <w:rPr>
          <w:rFonts w:ascii="Cambria" w:hAnsi="Cambria"/>
        </w:rPr>
      </w:pPr>
      <w:r>
        <w:rPr>
          <w:rFonts w:ascii="Cambria" w:hAnsi="Cambria"/>
        </w:rPr>
        <w:t>Sehubung dengan hal tersebut, kami mengharapkan kesediaan Bapak/Ibu untuk dapat menerima mahasiswa Depatemen Sistem Informasi berikut ini (Terlampir).</w:t>
      </w:r>
    </w:p>
    <w:p>
      <w:pPr>
        <w:tabs>
          <w:tab w:val="left" w:pos="709"/>
        </w:tabs>
        <w:jc w:val="both"/>
        <w:rPr>
          <w:rFonts w:ascii="Cambria" w:hAnsi="Cambria"/>
        </w:rPr>
      </w:pPr>
    </w:p>
    <w:p>
      <w:pPr>
        <w:tabs>
          <w:tab w:val="left" w:pos="709"/>
        </w:tabs>
        <w:jc w:val="both"/>
        <w:rPr>
          <w:rFonts w:hint="default" w:ascii="Cambria" w:hAnsi="Cambria"/>
          <w:b/>
          <w:bCs/>
          <w:lang w:val="en-US"/>
        </w:rPr>
      </w:pPr>
      <w:r>
        <w:rPr>
          <w:rFonts w:ascii="Cambria" w:hAnsi="Cambria"/>
        </w:rPr>
        <w:t>Untuk melaksanakan Kerja Praktek di instansi / Perusahaan yang Bapak/Ibu pimpin mulai tanggal</w:t>
      </w:r>
      <w:r>
        <w:rPr>
          <w:rFonts w:hint="default" w:ascii="Cambria" w:hAnsi="Cambria"/>
          <w:lang w:val="en-US"/>
        </w:rPr>
        <w:t xml:space="preserve"> </w:t>
      </w:r>
      <w:r>
        <w:rPr>
          <w:rFonts w:hint="default" w:ascii="Cambria" w:hAnsi="Cambria"/>
          <w:b/>
          <w:bCs/>
          <w:lang w:val="en-US"/>
        </w:rPr>
        <w:t>{tanggal_mulai_kp</w:t>
      </w:r>
      <w:r>
        <w:rPr>
          <w:rFonts w:hint="default" w:ascii="Cambria" w:hAnsi="Cambria"/>
          <w:lang w:val="en-US"/>
        </w:rPr>
        <w:t xml:space="preserve">} </w:t>
      </w:r>
      <w:r>
        <w:rPr>
          <w:rFonts w:ascii="Cambria" w:hAnsi="Cambria"/>
          <w:b/>
          <w:bCs/>
        </w:rPr>
        <w:t>-</w:t>
      </w:r>
      <w:r>
        <w:rPr>
          <w:rFonts w:hint="default" w:ascii="Cambria" w:hAnsi="Cambria"/>
          <w:b/>
          <w:bCs/>
          <w:lang w:val="en-US"/>
        </w:rPr>
        <w:t xml:space="preserve"> {tanggal_selesai_kp}</w:t>
      </w:r>
    </w:p>
    <w:p>
      <w:pPr>
        <w:tabs>
          <w:tab w:val="left" w:pos="709"/>
        </w:tabs>
        <w:jc w:val="both"/>
        <w:rPr>
          <w:rFonts w:ascii="Cambria" w:hAnsi="Cambria"/>
        </w:rPr>
      </w:pPr>
      <w:r>
        <w:rPr>
          <w:rFonts w:ascii="Cambria" w:hAnsi="Cambria"/>
        </w:rPr>
        <w:t>Mohon kepada mahasiswa yang bersangkutan untuk dapat ditugaskan pekerjaan yang sesuai dengan bidangnya yaitu</w:t>
      </w:r>
      <w:r>
        <w:rPr>
          <w:rFonts w:hint="default" w:ascii="Cambria" w:hAnsi="Cambria"/>
          <w:lang w:val="en-US"/>
        </w:rPr>
        <w:t xml:space="preserve"> </w:t>
      </w:r>
      <w:r>
        <w:rPr>
          <w:rFonts w:hint="default" w:ascii="Cambria" w:hAnsi="Cambria"/>
          <w:b/>
          <w:bCs/>
          <w:lang w:val="en-US"/>
        </w:rPr>
        <w:t>Sistem Informasi</w:t>
      </w:r>
      <w:r>
        <w:rPr>
          <w:rFonts w:ascii="Cambria" w:hAnsi="Cambria"/>
        </w:rPr>
        <w:t>.</w:t>
      </w:r>
    </w:p>
    <w:p>
      <w:pPr>
        <w:tabs>
          <w:tab w:val="left" w:pos="709"/>
        </w:tabs>
        <w:jc w:val="both"/>
        <w:rPr>
          <w:rFonts w:ascii="Cambria" w:hAnsi="Cambria"/>
        </w:rPr>
      </w:pPr>
      <w:r>
        <w:rPr>
          <w:rFonts w:ascii="Cambria" w:hAnsi="Cambria"/>
        </w:rPr>
        <w:t>Besar harapan kami Bapak/Ibu dapat memberikan kesempatan kepada mahasiswa tersebut untuk melaksanakan Kerja Praktek di instansi Bapak/Ibu.</w:t>
      </w:r>
    </w:p>
    <w:p>
      <w:pPr>
        <w:tabs>
          <w:tab w:val="left" w:pos="709"/>
        </w:tabs>
        <w:jc w:val="both"/>
        <w:rPr>
          <w:rFonts w:ascii="Cambria" w:hAnsi="Cambria"/>
        </w:rPr>
      </w:pPr>
      <w:r>
        <w:rPr>
          <w:rFonts w:ascii="Cambria" w:hAnsi="Cambria"/>
        </w:rPr>
        <w:t>Atas perhatian dan kerjasamanya Kami ucapkan terima kasih.</w:t>
      </w:r>
    </w:p>
    <w:p>
      <w:pPr>
        <w:tabs>
          <w:tab w:val="left" w:pos="709"/>
        </w:tabs>
        <w:jc w:val="both"/>
        <w:rPr>
          <w:rFonts w:ascii="Cambria" w:hAnsi="Cambria"/>
        </w:rPr>
      </w:pPr>
      <w:r>
        <w:rPr>
          <w:rFonts w:ascii="Cambria" w:hAnsi="Cambria"/>
        </w:rPr>
        <w:tab/>
      </w:r>
    </w:p>
    <w:p>
      <w:pPr>
        <w:tabs>
          <w:tab w:val="left" w:pos="709"/>
        </w:tabs>
        <w:jc w:val="both"/>
        <w:rPr>
          <w:rFonts w:ascii="Cambria" w:hAnsi="Cambria"/>
        </w:rPr>
      </w:pPr>
      <w:r>
        <w:rPr>
          <w:rFonts w:ascii="Cambria" w:hAnsi="Cambria"/>
        </w:rPr>
        <w:tab/>
      </w:r>
    </w:p>
    <w:p>
      <w:pPr>
        <w:spacing w:line="360" w:lineRule="auto"/>
        <w:ind w:left="5040" w:firstLine="720"/>
        <w:rPr>
          <w:rFonts w:ascii="Cambria" w:hAnsi="Cambria"/>
        </w:rPr>
      </w:pPr>
      <w:r>
        <w:rPr>
          <w:rFonts w:ascii="Cambria" w:hAnsi="Cambria"/>
        </w:rPr>
        <w:t>Ketua,</w:t>
      </w:r>
    </w:p>
    <w:p>
      <w:pPr>
        <w:spacing w:line="360" w:lineRule="auto"/>
        <w:ind w:left="4500"/>
        <w:rPr>
          <w:rFonts w:ascii="Cambria" w:hAnsi="Cambria"/>
        </w:rPr>
      </w:pPr>
    </w:p>
    <w:p>
      <w:pPr>
        <w:spacing w:line="360" w:lineRule="auto"/>
        <w:rPr>
          <w:rFonts w:ascii="Cambria" w:hAnsi="Cambria"/>
        </w:rPr>
      </w:pPr>
    </w:p>
    <w:p>
      <w:pPr>
        <w:spacing w:line="360" w:lineRule="auto"/>
        <w:rPr>
          <w:rFonts w:ascii="Cambria" w:hAnsi="Cambria"/>
        </w:rPr>
      </w:pPr>
    </w:p>
    <w:p>
      <w:pPr>
        <w:ind w:left="5040" w:firstLine="720"/>
        <w:rPr>
          <w:rFonts w:ascii="Cambria" w:hAnsi="Cambria"/>
          <w:b/>
        </w:rPr>
      </w:pPr>
      <w:r>
        <w:rPr>
          <w:rFonts w:ascii="Cambria" w:hAnsi="Cambria"/>
          <w:b/>
        </w:rPr>
        <w:t>Husnil Kamil, MT</w:t>
      </w:r>
    </w:p>
    <w:p>
      <w:pPr>
        <w:ind w:left="5040" w:firstLine="720"/>
        <w:rPr>
          <w:rFonts w:ascii="Cambria" w:hAnsi="Cambria"/>
          <w:b/>
        </w:rPr>
      </w:pPr>
      <w:r>
        <w:rPr>
          <w:rFonts w:ascii="Cambria" w:hAnsi="Cambria"/>
          <w:b/>
        </w:rPr>
        <w:t>NIP. 198201182008121002</w:t>
      </w:r>
    </w:p>
    <w:p>
      <w:pPr>
        <w:tabs>
          <w:tab w:val="left" w:pos="567"/>
        </w:tabs>
        <w:spacing w:line="360" w:lineRule="auto"/>
        <w:jc w:val="both"/>
        <w:rPr>
          <w:rFonts w:ascii="Cambria" w:hAnsi="Cambria"/>
        </w:rPr>
      </w:pPr>
    </w:p>
    <w:p>
      <w:pPr>
        <w:tabs>
          <w:tab w:val="left" w:pos="567"/>
        </w:tabs>
        <w:spacing w:line="360" w:lineRule="auto"/>
        <w:jc w:val="both"/>
        <w:rPr>
          <w:rFonts w:ascii="Cambria" w:hAnsi="Cambria"/>
        </w:rPr>
      </w:pPr>
      <w:r>
        <w:rPr>
          <w:rFonts w:ascii="Cambria" w:hAnsi="Cambria"/>
        </w:rPr>
        <w:t xml:space="preserve">Tembusan : </w:t>
      </w:r>
    </w:p>
    <w:p>
      <w:pPr>
        <w:pStyle w:val="11"/>
        <w:numPr>
          <w:ilvl w:val="0"/>
          <w:numId w:val="1"/>
        </w:numPr>
        <w:rPr>
          <w:rFonts w:ascii="Cambria" w:hAnsi="Cambria"/>
        </w:rPr>
      </w:pPr>
      <w:r>
        <w:rPr>
          <w:rFonts w:ascii="Cambria" w:hAnsi="Cambria"/>
        </w:rPr>
        <w:t>Arsip</w:t>
      </w: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r>
        <w:rPr>
          <w:rFonts w:ascii="Cambria" w:hAnsi="Cambria"/>
        </w:rPr>
        <w:t xml:space="preserve">Lampiran : </w:t>
      </w:r>
    </w:p>
    <w:p>
      <w:pPr>
        <w:rPr>
          <w:rFonts w:ascii="Cambria" w:hAnsi="Cambria"/>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1"/>
        <w:gridCol w:w="2167"/>
        <w:gridCol w:w="2425"/>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1" w:type="dxa"/>
          </w:tcPr>
          <w:p>
            <w:pPr>
              <w:jc w:val="center"/>
              <w:rPr>
                <w:rFonts w:ascii="Cambria" w:hAnsi="Cambria"/>
              </w:rPr>
            </w:pPr>
            <w:r>
              <w:rPr>
                <w:rFonts w:ascii="Cambria" w:hAnsi="Cambria"/>
              </w:rPr>
              <w:t>No</w:t>
            </w:r>
          </w:p>
        </w:tc>
        <w:tc>
          <w:tcPr>
            <w:tcW w:w="1545" w:type="dxa"/>
          </w:tcPr>
          <w:p>
            <w:pPr>
              <w:jc w:val="center"/>
              <w:rPr>
                <w:rFonts w:ascii="Cambria" w:hAnsi="Cambria"/>
              </w:rPr>
            </w:pPr>
            <w:r>
              <w:rPr>
                <w:rFonts w:ascii="Cambria" w:hAnsi="Cambria"/>
              </w:rPr>
              <w:t>NIM</w:t>
            </w:r>
          </w:p>
        </w:tc>
        <w:tc>
          <w:tcPr>
            <w:tcW w:w="2425" w:type="dxa"/>
          </w:tcPr>
          <w:p>
            <w:pPr>
              <w:jc w:val="center"/>
              <w:rPr>
                <w:rFonts w:ascii="Cambria" w:hAnsi="Cambria"/>
              </w:rPr>
            </w:pPr>
            <w:r>
              <w:rPr>
                <w:rFonts w:ascii="Cambria" w:hAnsi="Cambria"/>
              </w:rPr>
              <w:t>Nama</w:t>
            </w:r>
          </w:p>
        </w:tc>
        <w:tc>
          <w:tcPr>
            <w:tcW w:w="1985" w:type="dxa"/>
          </w:tcPr>
          <w:p>
            <w:pPr>
              <w:jc w:val="center"/>
              <w:rPr>
                <w:rFonts w:ascii="Cambria" w:hAnsi="Cambria"/>
              </w:rPr>
            </w:pPr>
            <w:r>
              <w:rPr>
                <w:rFonts w:ascii="Cambria" w:hAnsi="Cambria"/>
              </w:rPr>
              <w:t>Departemen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1" w:type="dxa"/>
          </w:tcPr>
          <w:p>
            <w:pPr>
              <w:jc w:val="center"/>
              <w:rPr>
                <w:rFonts w:ascii="Cambria" w:hAnsi="Cambria"/>
              </w:rPr>
            </w:pPr>
            <w:r>
              <w:rPr>
                <w:rFonts w:ascii="Cambria" w:hAnsi="Cambria"/>
              </w:rPr>
              <w:t>1</w:t>
            </w:r>
          </w:p>
        </w:tc>
        <w:tc>
          <w:tcPr>
            <w:tcW w:w="1545" w:type="dxa"/>
          </w:tcPr>
          <w:p>
            <w:pPr>
              <w:jc w:val="left"/>
              <w:rPr>
                <w:rFonts w:hint="default" w:ascii="Cambria" w:hAnsi="Cambria"/>
                <w:lang w:val="en-US"/>
              </w:rPr>
            </w:pPr>
            <w:r>
              <w:rPr>
                <w:rFonts w:hint="default" w:ascii="Cambria" w:hAnsi="Cambria"/>
                <w:lang w:val="en-US"/>
              </w:rPr>
              <w:t>{nim_mahasiswa1}</w:t>
            </w:r>
          </w:p>
        </w:tc>
        <w:tc>
          <w:tcPr>
            <w:tcW w:w="2425" w:type="dxa"/>
          </w:tcPr>
          <w:p>
            <w:pPr>
              <w:jc w:val="left"/>
              <w:rPr>
                <w:rFonts w:hint="default" w:ascii="Cambria" w:hAnsi="Cambria"/>
                <w:lang w:val="en-US"/>
              </w:rPr>
            </w:pPr>
            <w:r>
              <w:rPr>
                <w:rFonts w:hint="default" w:ascii="Cambria" w:hAnsi="Cambria"/>
                <w:lang w:val="en-US"/>
              </w:rPr>
              <w:t>{nama_mahasiswa1}</w:t>
            </w:r>
          </w:p>
        </w:tc>
        <w:tc>
          <w:tcPr>
            <w:tcW w:w="1985" w:type="dxa"/>
          </w:tcPr>
          <w:p>
            <w:pPr>
              <w:jc w:val="left"/>
              <w:rPr>
                <w:rFonts w:hint="default" w:ascii="Cambria" w:hAnsi="Cambria"/>
                <w:lang w:val="en-US"/>
              </w:rPr>
            </w:pPr>
            <w:r>
              <w:rPr>
                <w:rFonts w:hint="default" w:ascii="Cambria" w:hAnsi="Cambria"/>
                <w:lang w:val="en-US"/>
              </w:rPr>
              <w:t>{departemen1}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1" w:type="dxa"/>
          </w:tcPr>
          <w:p>
            <w:pPr>
              <w:jc w:val="center"/>
              <w:rPr>
                <w:rFonts w:ascii="Cambria" w:hAnsi="Cambria"/>
              </w:rPr>
            </w:pPr>
            <w:r>
              <w:rPr>
                <w:rFonts w:ascii="Cambria" w:hAnsi="Cambria"/>
              </w:rPr>
              <w:t>2</w:t>
            </w:r>
          </w:p>
        </w:tc>
        <w:tc>
          <w:tcPr>
            <w:tcW w:w="1545" w:type="dxa"/>
          </w:tcPr>
          <w:p>
            <w:pPr>
              <w:jc w:val="left"/>
              <w:rPr>
                <w:rFonts w:ascii="Cambria" w:hAnsi="Cambria"/>
              </w:rPr>
            </w:pPr>
            <w:r>
              <w:rPr>
                <w:rFonts w:hint="default" w:ascii="Cambria" w:hAnsi="Cambria"/>
                <w:lang w:val="en-US"/>
              </w:rPr>
              <w:t>{nim_mahasiswa2}</w:t>
            </w:r>
          </w:p>
        </w:tc>
        <w:tc>
          <w:tcPr>
            <w:tcW w:w="2425" w:type="dxa"/>
          </w:tcPr>
          <w:p>
            <w:pPr>
              <w:jc w:val="left"/>
              <w:rPr>
                <w:rFonts w:ascii="Cambria" w:hAnsi="Cambria"/>
              </w:rPr>
            </w:pPr>
            <w:r>
              <w:rPr>
                <w:rFonts w:hint="default" w:ascii="Cambria" w:hAnsi="Cambria"/>
                <w:lang w:val="en-US"/>
              </w:rPr>
              <w:t>{nama_mahasiswa2}</w:t>
            </w:r>
          </w:p>
        </w:tc>
        <w:tc>
          <w:tcPr>
            <w:tcW w:w="1985" w:type="dxa"/>
          </w:tcPr>
          <w:p>
            <w:pPr>
              <w:jc w:val="left"/>
              <w:rPr>
                <w:rFonts w:ascii="Cambria" w:hAnsi="Cambria"/>
              </w:rPr>
            </w:pPr>
            <w:r>
              <w:rPr>
                <w:rFonts w:hint="default" w:ascii="Cambria" w:hAnsi="Cambria"/>
                <w:lang w:val="en-US"/>
              </w:rPr>
              <w:t>{departemen2}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1" w:type="dxa"/>
          </w:tcPr>
          <w:p>
            <w:pPr>
              <w:jc w:val="center"/>
              <w:rPr>
                <w:rFonts w:ascii="Cambria" w:hAnsi="Cambria"/>
              </w:rPr>
            </w:pPr>
            <w:r>
              <w:rPr>
                <w:rFonts w:ascii="Cambria" w:hAnsi="Cambria"/>
              </w:rPr>
              <w:t>3</w:t>
            </w:r>
          </w:p>
        </w:tc>
        <w:tc>
          <w:tcPr>
            <w:tcW w:w="1545" w:type="dxa"/>
          </w:tcPr>
          <w:p>
            <w:pPr>
              <w:jc w:val="left"/>
              <w:rPr>
                <w:rFonts w:ascii="Cambria" w:hAnsi="Cambria"/>
              </w:rPr>
            </w:pPr>
            <w:r>
              <w:rPr>
                <w:rFonts w:hint="default" w:ascii="Cambria" w:hAnsi="Cambria"/>
                <w:lang w:val="en-US"/>
              </w:rPr>
              <w:t>{nim_mahasiswa3}</w:t>
            </w:r>
          </w:p>
        </w:tc>
        <w:tc>
          <w:tcPr>
            <w:tcW w:w="2425" w:type="dxa"/>
          </w:tcPr>
          <w:p>
            <w:pPr>
              <w:jc w:val="left"/>
              <w:rPr>
                <w:rFonts w:ascii="Cambria" w:hAnsi="Cambria"/>
              </w:rPr>
            </w:pPr>
            <w:r>
              <w:rPr>
                <w:rFonts w:hint="default" w:ascii="Cambria" w:hAnsi="Cambria"/>
                <w:lang w:val="en-US"/>
              </w:rPr>
              <w:t>{nama_mahasiswa3}</w:t>
            </w:r>
          </w:p>
        </w:tc>
        <w:tc>
          <w:tcPr>
            <w:tcW w:w="1985" w:type="dxa"/>
          </w:tcPr>
          <w:p>
            <w:pPr>
              <w:jc w:val="left"/>
              <w:rPr>
                <w:rFonts w:ascii="Cambria" w:hAnsi="Cambria"/>
              </w:rPr>
            </w:pPr>
            <w:r>
              <w:rPr>
                <w:rFonts w:hint="default" w:ascii="Cambria" w:hAnsi="Cambria"/>
                <w:lang w:val="en-US"/>
              </w:rPr>
              <w:t>{departemen3}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1" w:type="dxa"/>
          </w:tcPr>
          <w:p>
            <w:pPr>
              <w:jc w:val="center"/>
              <w:rPr>
                <w:rFonts w:ascii="Cambria" w:hAnsi="Cambria"/>
              </w:rPr>
            </w:pPr>
            <w:r>
              <w:rPr>
                <w:rFonts w:ascii="Cambria" w:hAnsi="Cambria"/>
              </w:rPr>
              <w:t>4</w:t>
            </w:r>
          </w:p>
        </w:tc>
        <w:tc>
          <w:tcPr>
            <w:tcW w:w="1545" w:type="dxa"/>
          </w:tcPr>
          <w:p>
            <w:pPr>
              <w:jc w:val="left"/>
              <w:rPr>
                <w:rFonts w:ascii="Cambria" w:hAnsi="Cambria"/>
              </w:rPr>
            </w:pPr>
            <w:r>
              <w:rPr>
                <w:rFonts w:hint="default" w:ascii="Cambria" w:hAnsi="Cambria"/>
                <w:lang w:val="en-US"/>
              </w:rPr>
              <w:t>{nim_mahasiswa4}</w:t>
            </w:r>
          </w:p>
        </w:tc>
        <w:tc>
          <w:tcPr>
            <w:tcW w:w="2425" w:type="dxa"/>
          </w:tcPr>
          <w:p>
            <w:pPr>
              <w:jc w:val="left"/>
              <w:rPr>
                <w:rFonts w:ascii="Cambria" w:hAnsi="Cambria"/>
              </w:rPr>
            </w:pPr>
            <w:r>
              <w:rPr>
                <w:rFonts w:hint="default" w:ascii="Cambria" w:hAnsi="Cambria"/>
                <w:lang w:val="en-US"/>
              </w:rPr>
              <w:t>{nama_mahasiswa4}</w:t>
            </w:r>
          </w:p>
        </w:tc>
        <w:tc>
          <w:tcPr>
            <w:tcW w:w="1985" w:type="dxa"/>
          </w:tcPr>
          <w:p>
            <w:pPr>
              <w:jc w:val="left"/>
              <w:rPr>
                <w:rFonts w:ascii="Cambria" w:hAnsi="Cambria"/>
              </w:rPr>
            </w:pPr>
            <w:r>
              <w:rPr>
                <w:rFonts w:hint="default" w:ascii="Cambria" w:hAnsi="Cambria"/>
                <w:lang w:val="en-US"/>
              </w:rPr>
              <w:t>{departemen4}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1" w:type="dxa"/>
          </w:tcPr>
          <w:p>
            <w:pPr>
              <w:jc w:val="center"/>
              <w:rPr>
                <w:rFonts w:ascii="Cambria" w:hAnsi="Cambria"/>
              </w:rPr>
            </w:pPr>
            <w:r>
              <w:rPr>
                <w:rFonts w:ascii="Cambria" w:hAnsi="Cambria"/>
              </w:rPr>
              <w:t>5</w:t>
            </w:r>
          </w:p>
        </w:tc>
        <w:tc>
          <w:tcPr>
            <w:tcW w:w="1545" w:type="dxa"/>
          </w:tcPr>
          <w:p>
            <w:pPr>
              <w:jc w:val="left"/>
              <w:rPr>
                <w:rFonts w:ascii="Cambria" w:hAnsi="Cambria"/>
              </w:rPr>
            </w:pPr>
            <w:r>
              <w:rPr>
                <w:rFonts w:hint="default" w:ascii="Cambria" w:hAnsi="Cambria"/>
                <w:lang w:val="en-US"/>
              </w:rPr>
              <w:t>{nim_mahasiswa5}</w:t>
            </w:r>
          </w:p>
        </w:tc>
        <w:tc>
          <w:tcPr>
            <w:tcW w:w="2425" w:type="dxa"/>
          </w:tcPr>
          <w:p>
            <w:pPr>
              <w:jc w:val="left"/>
              <w:rPr>
                <w:rFonts w:ascii="Cambria" w:hAnsi="Cambria"/>
              </w:rPr>
            </w:pPr>
            <w:r>
              <w:rPr>
                <w:rFonts w:hint="default" w:ascii="Cambria" w:hAnsi="Cambria"/>
                <w:lang w:val="en-US"/>
              </w:rPr>
              <w:t>{nama_mahasiswa5}</w:t>
            </w:r>
          </w:p>
        </w:tc>
        <w:tc>
          <w:tcPr>
            <w:tcW w:w="1985" w:type="dxa"/>
          </w:tcPr>
          <w:p>
            <w:pPr>
              <w:jc w:val="left"/>
              <w:rPr>
                <w:rFonts w:ascii="Cambria" w:hAnsi="Cambria"/>
              </w:rPr>
            </w:pPr>
            <w:r>
              <w:rPr>
                <w:rFonts w:hint="default" w:ascii="Cambria" w:hAnsi="Cambria"/>
                <w:lang w:val="en-US"/>
              </w:rPr>
              <w:t>{departemen5}</w:t>
            </w:r>
          </w:p>
        </w:tc>
      </w:tr>
    </w:tbl>
    <w:p>
      <w:pPr>
        <w:rPr>
          <w:rFonts w:ascii="Cambria" w:hAnsi="Cambria"/>
        </w:rPr>
      </w:pPr>
      <w:bookmarkStart w:id="0" w:name="_GoBack"/>
      <w:bookmarkEnd w:id="0"/>
    </w:p>
    <w:sectPr>
      <w:headerReference r:id="rId3" w:type="default"/>
      <w:pgSz w:w="11907" w:h="16839"/>
      <w:pgMar w:top="1440" w:right="992" w:bottom="1260" w:left="1440" w:header="709" w:footer="567"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Lucida Grande">
    <w:altName w:val="Times New Roman"/>
    <w:panose1 w:val="00000000000000000000"/>
    <w:charset w:val="00"/>
    <w:family w:val="roman"/>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654"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76"/>
      <w:gridCol w:w="8178"/>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94" w:hRule="atLeast"/>
        <w:jc w:val="center"/>
      </w:trPr>
      <w:tc>
        <w:tcPr>
          <w:tcW w:w="1140" w:type="dxa"/>
          <w:vAlign w:val="center"/>
        </w:tcPr>
        <w:p>
          <w:pPr>
            <w:pStyle w:val="8"/>
            <w:jc w:val="center"/>
          </w:pPr>
          <w:r>
            <w:drawing>
              <wp:inline distT="0" distB="0" distL="0" distR="0">
                <wp:extent cx="800100" cy="960120"/>
                <wp:effectExtent l="0" t="0" r="0" b="0"/>
                <wp:docPr id="25" name="Picture 25" descr="http://www.kliksumbar.com/foto_berita/medium_96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http://www.kliksumbar.com/foto_berita/medium_96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54555" cy="1025466"/>
                        </a:xfrm>
                        <a:prstGeom prst="rect">
                          <a:avLst/>
                        </a:prstGeom>
                        <a:noFill/>
                        <a:ln>
                          <a:noFill/>
                        </a:ln>
                      </pic:spPr>
                    </pic:pic>
                  </a:graphicData>
                </a:graphic>
              </wp:inline>
            </w:drawing>
          </w:r>
        </w:p>
      </w:tc>
      <w:tc>
        <w:tcPr>
          <w:tcW w:w="8514" w:type="dxa"/>
        </w:tcPr>
        <w:p>
          <w:pPr>
            <w:pStyle w:val="8"/>
            <w:ind w:left="53"/>
            <w:jc w:val="center"/>
            <w:rPr>
              <w:rFonts w:ascii="Times New Roman" w:hAnsi="Times New Roman" w:cs="Times New Roman"/>
            </w:rPr>
          </w:pPr>
          <w:r>
            <w:rPr>
              <w:rFonts w:ascii="Times New Roman" w:hAnsi="Times New Roman" w:cs="Times New Roman"/>
            </w:rPr>
            <w:t>KEMENTERIAN PENDIDIKAN, KEBUDAYAAN, RISET DAN TEKNOLOGI</w:t>
          </w:r>
        </w:p>
        <w:p>
          <w:pPr>
            <w:pStyle w:val="8"/>
            <w:ind w:left="53"/>
            <w:jc w:val="center"/>
            <w:rPr>
              <w:rFonts w:ascii="Times New Roman" w:hAnsi="Times New Roman" w:cs="Times New Roman"/>
              <w:spacing w:val="60"/>
              <w:sz w:val="28"/>
            </w:rPr>
          </w:pPr>
          <w:r>
            <w:rPr>
              <w:rFonts w:ascii="Times New Roman" w:hAnsi="Times New Roman" w:cs="Times New Roman"/>
              <w:spacing w:val="60"/>
              <w:sz w:val="28"/>
            </w:rPr>
            <w:t>UNIVERSITAS ANDALAS</w:t>
          </w:r>
        </w:p>
        <w:p>
          <w:pPr>
            <w:pStyle w:val="8"/>
            <w:ind w:left="53"/>
            <w:jc w:val="center"/>
            <w:rPr>
              <w:rFonts w:ascii="Times New Roman" w:hAnsi="Times New Roman" w:cs="Times New Roman"/>
              <w:sz w:val="28"/>
            </w:rPr>
          </w:pPr>
          <w:r>
            <w:rPr>
              <w:rFonts w:ascii="Times New Roman" w:hAnsi="Times New Roman" w:cs="Times New Roman"/>
              <w:sz w:val="28"/>
            </w:rPr>
            <w:t>FAKULTAS TEKNOLOGI INFORMASI</w:t>
          </w:r>
        </w:p>
        <w:p>
          <w:pPr>
            <w:pStyle w:val="8"/>
            <w:ind w:left="53"/>
            <w:jc w:val="center"/>
            <w:rPr>
              <w:rFonts w:ascii="Times New Roman" w:hAnsi="Times New Roman" w:cs="Times New Roman"/>
              <w:b/>
              <w:color w:val="000000" w:themeColor="text1"/>
              <w:sz w:val="36"/>
              <w14:textFill>
                <w14:solidFill>
                  <w14:schemeClr w14:val="tx1"/>
                </w14:solidFill>
              </w14:textFill>
            </w:rPr>
          </w:pPr>
          <w:r>
            <w:rPr>
              <w:rFonts w:ascii="Times New Roman" w:hAnsi="Times New Roman" w:cs="Times New Roman"/>
              <w:b/>
              <w:color w:val="000000" w:themeColor="text1"/>
              <w:sz w:val="36"/>
              <w14:textFill>
                <w14:solidFill>
                  <w14:schemeClr w14:val="tx1"/>
                </w14:solidFill>
              </w14:textFill>
            </w:rPr>
            <w:t>DEPARTEMEN SISTEM INFORMASI</w:t>
          </w:r>
        </w:p>
        <w:p>
          <w:pPr>
            <w:pStyle w:val="8"/>
            <w:spacing w:line="276" w:lineRule="auto"/>
            <w:ind w:left="53"/>
            <w:jc w:val="center"/>
            <w:rPr>
              <w:rFonts w:ascii="Times New Roman" w:hAnsi="Times New Roman" w:cs="Times New Roman"/>
            </w:rPr>
          </w:pPr>
          <w:r>
            <w:rPr>
              <w:rFonts w:ascii="Times New Roman" w:hAnsi="Times New Roman" w:cs="Times New Roman"/>
            </w:rPr>
            <w:t>Kampus Universitas Andalas, Limau Manis, Padang, Kode Pos 25163</w:t>
          </w:r>
        </w:p>
        <w:p>
          <w:pPr>
            <w:pStyle w:val="8"/>
            <w:tabs>
              <w:tab w:val="left" w:pos="5535"/>
              <w:tab w:val="clear" w:pos="8640"/>
            </w:tabs>
            <w:spacing w:line="276" w:lineRule="auto"/>
            <w:ind w:left="53"/>
            <w:jc w:val="center"/>
            <w:rPr>
              <w:i/>
            </w:rPr>
          </w:pPr>
          <w:r>
            <w:rPr>
              <w:rFonts w:ascii="Times New Roman" w:hAnsi="Times New Roman" w:cs="Times New Roman"/>
              <w:i/>
              <w:sz w:val="22"/>
            </w:rPr>
            <w:t xml:space="preserve">Telp: 0751-9824667 website: </w:t>
          </w:r>
          <w:r>
            <w:fldChar w:fldCharType="begin"/>
          </w:r>
          <w:r>
            <w:instrText xml:space="preserve"> HYPERLINK "http://si.fti.unand.ac.id" </w:instrText>
          </w:r>
          <w:r>
            <w:fldChar w:fldCharType="separate"/>
          </w:r>
          <w:r>
            <w:rPr>
              <w:rStyle w:val="9"/>
              <w:rFonts w:ascii="Times New Roman" w:hAnsi="Times New Roman" w:cs="Times New Roman"/>
              <w:i/>
              <w:sz w:val="22"/>
            </w:rPr>
            <w:t>http://si.fti.unand.ac.id</w:t>
          </w:r>
          <w:r>
            <w:rPr>
              <w:rStyle w:val="9"/>
              <w:rFonts w:ascii="Times New Roman" w:hAnsi="Times New Roman" w:cs="Times New Roman"/>
              <w:i/>
              <w:sz w:val="22"/>
            </w:rPr>
            <w:fldChar w:fldCharType="end"/>
          </w:r>
        </w:p>
      </w:tc>
    </w:tr>
  </w:tbl>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B27D31"/>
    <w:multiLevelType w:val="multilevel"/>
    <w:tmpl w:val="63B27D31"/>
    <w:lvl w:ilvl="0" w:tentative="0">
      <w:start w:val="1"/>
      <w:numFmt w:val="decimal"/>
      <w:lvlText w:val="%1."/>
      <w:lvlJc w:val="left"/>
      <w:pPr>
        <w:ind w:left="576" w:hanging="360"/>
      </w:pPr>
      <w:rPr>
        <w:rFonts w:hint="default"/>
      </w:rPr>
    </w:lvl>
    <w:lvl w:ilvl="1" w:tentative="0">
      <w:start w:val="1"/>
      <w:numFmt w:val="lowerLetter"/>
      <w:lvlText w:val="%2."/>
      <w:lvlJc w:val="left"/>
      <w:pPr>
        <w:ind w:left="1296" w:hanging="360"/>
      </w:pPr>
    </w:lvl>
    <w:lvl w:ilvl="2" w:tentative="0">
      <w:start w:val="1"/>
      <w:numFmt w:val="lowerRoman"/>
      <w:lvlText w:val="%3."/>
      <w:lvlJc w:val="right"/>
      <w:pPr>
        <w:ind w:left="2016" w:hanging="180"/>
      </w:pPr>
    </w:lvl>
    <w:lvl w:ilvl="3" w:tentative="0">
      <w:start w:val="1"/>
      <w:numFmt w:val="decimal"/>
      <w:lvlText w:val="%4."/>
      <w:lvlJc w:val="left"/>
      <w:pPr>
        <w:ind w:left="2736" w:hanging="360"/>
      </w:pPr>
    </w:lvl>
    <w:lvl w:ilvl="4" w:tentative="0">
      <w:start w:val="1"/>
      <w:numFmt w:val="lowerLetter"/>
      <w:lvlText w:val="%5."/>
      <w:lvlJc w:val="left"/>
      <w:pPr>
        <w:ind w:left="3456" w:hanging="360"/>
      </w:pPr>
    </w:lvl>
    <w:lvl w:ilvl="5" w:tentative="0">
      <w:start w:val="1"/>
      <w:numFmt w:val="lowerRoman"/>
      <w:lvlText w:val="%6."/>
      <w:lvlJc w:val="right"/>
      <w:pPr>
        <w:ind w:left="4176" w:hanging="180"/>
      </w:pPr>
    </w:lvl>
    <w:lvl w:ilvl="6" w:tentative="0">
      <w:start w:val="1"/>
      <w:numFmt w:val="decimal"/>
      <w:lvlText w:val="%7."/>
      <w:lvlJc w:val="left"/>
      <w:pPr>
        <w:ind w:left="4896" w:hanging="360"/>
      </w:pPr>
    </w:lvl>
    <w:lvl w:ilvl="7" w:tentative="0">
      <w:start w:val="1"/>
      <w:numFmt w:val="lowerLetter"/>
      <w:lvlText w:val="%8."/>
      <w:lvlJc w:val="left"/>
      <w:pPr>
        <w:ind w:left="5616" w:hanging="360"/>
      </w:pPr>
    </w:lvl>
    <w:lvl w:ilvl="8" w:tentative="0">
      <w:start w:val="1"/>
      <w:numFmt w:val="lowerRoman"/>
      <w:lvlText w:val="%9."/>
      <w:lvlJc w:val="right"/>
      <w:pPr>
        <w:ind w:left="63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hideSpellingErrors/>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E4E"/>
    <w:rsid w:val="00001775"/>
    <w:rsid w:val="00001D27"/>
    <w:rsid w:val="00002EBD"/>
    <w:rsid w:val="00006F0A"/>
    <w:rsid w:val="000071CA"/>
    <w:rsid w:val="00012B9B"/>
    <w:rsid w:val="00012C25"/>
    <w:rsid w:val="0001344C"/>
    <w:rsid w:val="00014179"/>
    <w:rsid w:val="0001633D"/>
    <w:rsid w:val="000179DE"/>
    <w:rsid w:val="00025B09"/>
    <w:rsid w:val="000265E3"/>
    <w:rsid w:val="00030E51"/>
    <w:rsid w:val="000318D8"/>
    <w:rsid w:val="00033DB0"/>
    <w:rsid w:val="00034A67"/>
    <w:rsid w:val="00034B02"/>
    <w:rsid w:val="00035A20"/>
    <w:rsid w:val="00037034"/>
    <w:rsid w:val="00037415"/>
    <w:rsid w:val="00037678"/>
    <w:rsid w:val="00040541"/>
    <w:rsid w:val="000422D7"/>
    <w:rsid w:val="000435F2"/>
    <w:rsid w:val="00047374"/>
    <w:rsid w:val="00050C73"/>
    <w:rsid w:val="00051112"/>
    <w:rsid w:val="000512D2"/>
    <w:rsid w:val="00051500"/>
    <w:rsid w:val="0005184E"/>
    <w:rsid w:val="00051EBC"/>
    <w:rsid w:val="00052E69"/>
    <w:rsid w:val="00053CA3"/>
    <w:rsid w:val="00056678"/>
    <w:rsid w:val="0005778C"/>
    <w:rsid w:val="00060BF6"/>
    <w:rsid w:val="00060F7A"/>
    <w:rsid w:val="00061BAA"/>
    <w:rsid w:val="000634F1"/>
    <w:rsid w:val="00065E77"/>
    <w:rsid w:val="000662A9"/>
    <w:rsid w:val="0006657B"/>
    <w:rsid w:val="00067C3A"/>
    <w:rsid w:val="00067EA1"/>
    <w:rsid w:val="00070E12"/>
    <w:rsid w:val="000736AA"/>
    <w:rsid w:val="00073CDE"/>
    <w:rsid w:val="0007496F"/>
    <w:rsid w:val="00075B86"/>
    <w:rsid w:val="00077216"/>
    <w:rsid w:val="00077E47"/>
    <w:rsid w:val="00080477"/>
    <w:rsid w:val="00081278"/>
    <w:rsid w:val="00082575"/>
    <w:rsid w:val="0008347A"/>
    <w:rsid w:val="000840C1"/>
    <w:rsid w:val="00084A21"/>
    <w:rsid w:val="00084E9C"/>
    <w:rsid w:val="000858A0"/>
    <w:rsid w:val="00086796"/>
    <w:rsid w:val="000933D5"/>
    <w:rsid w:val="00094223"/>
    <w:rsid w:val="00094A46"/>
    <w:rsid w:val="00094FE5"/>
    <w:rsid w:val="00095EF0"/>
    <w:rsid w:val="00097A41"/>
    <w:rsid w:val="00097ECE"/>
    <w:rsid w:val="000A53E5"/>
    <w:rsid w:val="000A5579"/>
    <w:rsid w:val="000A5801"/>
    <w:rsid w:val="000A5B4B"/>
    <w:rsid w:val="000A5F68"/>
    <w:rsid w:val="000A6357"/>
    <w:rsid w:val="000A72BA"/>
    <w:rsid w:val="000A7973"/>
    <w:rsid w:val="000B03A5"/>
    <w:rsid w:val="000B146B"/>
    <w:rsid w:val="000B16D2"/>
    <w:rsid w:val="000B2A15"/>
    <w:rsid w:val="000B34F0"/>
    <w:rsid w:val="000B40C1"/>
    <w:rsid w:val="000B5475"/>
    <w:rsid w:val="000B621C"/>
    <w:rsid w:val="000B6960"/>
    <w:rsid w:val="000B6C30"/>
    <w:rsid w:val="000B7504"/>
    <w:rsid w:val="000C03EE"/>
    <w:rsid w:val="000C19D0"/>
    <w:rsid w:val="000C2ABD"/>
    <w:rsid w:val="000C2D07"/>
    <w:rsid w:val="000C3F0E"/>
    <w:rsid w:val="000C45E1"/>
    <w:rsid w:val="000C688C"/>
    <w:rsid w:val="000D02DF"/>
    <w:rsid w:val="000D24A0"/>
    <w:rsid w:val="000D2D85"/>
    <w:rsid w:val="000D2FB9"/>
    <w:rsid w:val="000D4C44"/>
    <w:rsid w:val="000D5B47"/>
    <w:rsid w:val="000D5EC0"/>
    <w:rsid w:val="000D6E44"/>
    <w:rsid w:val="000D6EA8"/>
    <w:rsid w:val="000D709C"/>
    <w:rsid w:val="000D71BF"/>
    <w:rsid w:val="000D7E3E"/>
    <w:rsid w:val="000E1777"/>
    <w:rsid w:val="000E27E2"/>
    <w:rsid w:val="000E292D"/>
    <w:rsid w:val="000E3C77"/>
    <w:rsid w:val="000E4395"/>
    <w:rsid w:val="000E561E"/>
    <w:rsid w:val="000E5E7E"/>
    <w:rsid w:val="000E6075"/>
    <w:rsid w:val="000E6BB0"/>
    <w:rsid w:val="000F3128"/>
    <w:rsid w:val="000F314B"/>
    <w:rsid w:val="000F42DC"/>
    <w:rsid w:val="000F6229"/>
    <w:rsid w:val="000F69BC"/>
    <w:rsid w:val="000F6A73"/>
    <w:rsid w:val="00100600"/>
    <w:rsid w:val="00101751"/>
    <w:rsid w:val="001029A8"/>
    <w:rsid w:val="00103DEC"/>
    <w:rsid w:val="0010514E"/>
    <w:rsid w:val="001062DD"/>
    <w:rsid w:val="00106428"/>
    <w:rsid w:val="00106503"/>
    <w:rsid w:val="00110C30"/>
    <w:rsid w:val="00110D05"/>
    <w:rsid w:val="00112B7C"/>
    <w:rsid w:val="00113EC9"/>
    <w:rsid w:val="00114234"/>
    <w:rsid w:val="001149A3"/>
    <w:rsid w:val="0011519B"/>
    <w:rsid w:val="001171E6"/>
    <w:rsid w:val="001177F3"/>
    <w:rsid w:val="0012026E"/>
    <w:rsid w:val="00121466"/>
    <w:rsid w:val="00121BFE"/>
    <w:rsid w:val="001222EC"/>
    <w:rsid w:val="00122430"/>
    <w:rsid w:val="00122753"/>
    <w:rsid w:val="0012280F"/>
    <w:rsid w:val="0012330F"/>
    <w:rsid w:val="0012346A"/>
    <w:rsid w:val="001238FD"/>
    <w:rsid w:val="0012674A"/>
    <w:rsid w:val="00126A2F"/>
    <w:rsid w:val="00126C5E"/>
    <w:rsid w:val="0012731F"/>
    <w:rsid w:val="00130B60"/>
    <w:rsid w:val="00131A74"/>
    <w:rsid w:val="0013321C"/>
    <w:rsid w:val="00133316"/>
    <w:rsid w:val="00133CC9"/>
    <w:rsid w:val="001365C3"/>
    <w:rsid w:val="00141889"/>
    <w:rsid w:val="00141E12"/>
    <w:rsid w:val="00141EA8"/>
    <w:rsid w:val="00145A89"/>
    <w:rsid w:val="001512F1"/>
    <w:rsid w:val="00151316"/>
    <w:rsid w:val="0015211D"/>
    <w:rsid w:val="00152D46"/>
    <w:rsid w:val="00153F94"/>
    <w:rsid w:val="00153FE3"/>
    <w:rsid w:val="00154016"/>
    <w:rsid w:val="0015521B"/>
    <w:rsid w:val="00155948"/>
    <w:rsid w:val="00155BD4"/>
    <w:rsid w:val="00157247"/>
    <w:rsid w:val="00160785"/>
    <w:rsid w:val="00160C54"/>
    <w:rsid w:val="001616A7"/>
    <w:rsid w:val="00161ACA"/>
    <w:rsid w:val="00162C4F"/>
    <w:rsid w:val="00164114"/>
    <w:rsid w:val="00166221"/>
    <w:rsid w:val="00167826"/>
    <w:rsid w:val="00170445"/>
    <w:rsid w:val="00170A1F"/>
    <w:rsid w:val="001714BC"/>
    <w:rsid w:val="001769FB"/>
    <w:rsid w:val="00180120"/>
    <w:rsid w:val="001825C1"/>
    <w:rsid w:val="0018272D"/>
    <w:rsid w:val="001829CC"/>
    <w:rsid w:val="00182D0B"/>
    <w:rsid w:val="0018409F"/>
    <w:rsid w:val="00184251"/>
    <w:rsid w:val="0018450D"/>
    <w:rsid w:val="00184C75"/>
    <w:rsid w:val="00184DA9"/>
    <w:rsid w:val="00185086"/>
    <w:rsid w:val="00186BB9"/>
    <w:rsid w:val="00190C0C"/>
    <w:rsid w:val="00191772"/>
    <w:rsid w:val="0019490B"/>
    <w:rsid w:val="00194FD4"/>
    <w:rsid w:val="00195EDB"/>
    <w:rsid w:val="001969C5"/>
    <w:rsid w:val="00196FD8"/>
    <w:rsid w:val="001A0EF2"/>
    <w:rsid w:val="001A10F2"/>
    <w:rsid w:val="001A21BF"/>
    <w:rsid w:val="001A2873"/>
    <w:rsid w:val="001A40BD"/>
    <w:rsid w:val="001A40F3"/>
    <w:rsid w:val="001A4DA2"/>
    <w:rsid w:val="001A5395"/>
    <w:rsid w:val="001A646C"/>
    <w:rsid w:val="001A6A74"/>
    <w:rsid w:val="001A6B21"/>
    <w:rsid w:val="001A7405"/>
    <w:rsid w:val="001A77FE"/>
    <w:rsid w:val="001A78E7"/>
    <w:rsid w:val="001B148B"/>
    <w:rsid w:val="001B2418"/>
    <w:rsid w:val="001B3D9D"/>
    <w:rsid w:val="001B405C"/>
    <w:rsid w:val="001B43FF"/>
    <w:rsid w:val="001B615C"/>
    <w:rsid w:val="001B6596"/>
    <w:rsid w:val="001B6BF1"/>
    <w:rsid w:val="001B6E0F"/>
    <w:rsid w:val="001B79BD"/>
    <w:rsid w:val="001B7AAC"/>
    <w:rsid w:val="001C0075"/>
    <w:rsid w:val="001C1568"/>
    <w:rsid w:val="001C4C69"/>
    <w:rsid w:val="001C580A"/>
    <w:rsid w:val="001C722C"/>
    <w:rsid w:val="001D0C78"/>
    <w:rsid w:val="001D171E"/>
    <w:rsid w:val="001D29F6"/>
    <w:rsid w:val="001D2DFA"/>
    <w:rsid w:val="001D2EA0"/>
    <w:rsid w:val="001D355A"/>
    <w:rsid w:val="001D432D"/>
    <w:rsid w:val="001D49CB"/>
    <w:rsid w:val="001D4D28"/>
    <w:rsid w:val="001E26DA"/>
    <w:rsid w:val="001E429C"/>
    <w:rsid w:val="001E4728"/>
    <w:rsid w:val="001E5583"/>
    <w:rsid w:val="001E657D"/>
    <w:rsid w:val="001F0156"/>
    <w:rsid w:val="001F0867"/>
    <w:rsid w:val="001F0A88"/>
    <w:rsid w:val="001F1400"/>
    <w:rsid w:val="001F14FA"/>
    <w:rsid w:val="001F266E"/>
    <w:rsid w:val="001F2725"/>
    <w:rsid w:val="001F2F55"/>
    <w:rsid w:val="001F3F43"/>
    <w:rsid w:val="001F4261"/>
    <w:rsid w:val="001F4D7F"/>
    <w:rsid w:val="001F59D4"/>
    <w:rsid w:val="001F5B31"/>
    <w:rsid w:val="001F6168"/>
    <w:rsid w:val="001F61DE"/>
    <w:rsid w:val="00202FA8"/>
    <w:rsid w:val="0020509C"/>
    <w:rsid w:val="002063C4"/>
    <w:rsid w:val="00207337"/>
    <w:rsid w:val="00207857"/>
    <w:rsid w:val="00207E96"/>
    <w:rsid w:val="00210050"/>
    <w:rsid w:val="002114BB"/>
    <w:rsid w:val="00213293"/>
    <w:rsid w:val="00213714"/>
    <w:rsid w:val="00213858"/>
    <w:rsid w:val="00213964"/>
    <w:rsid w:val="00213F32"/>
    <w:rsid w:val="00216FA6"/>
    <w:rsid w:val="0021789A"/>
    <w:rsid w:val="002201CF"/>
    <w:rsid w:val="0022073C"/>
    <w:rsid w:val="00225353"/>
    <w:rsid w:val="0022599B"/>
    <w:rsid w:val="00225E6B"/>
    <w:rsid w:val="00226D99"/>
    <w:rsid w:val="00226FA1"/>
    <w:rsid w:val="00227495"/>
    <w:rsid w:val="002279E9"/>
    <w:rsid w:val="00230BD9"/>
    <w:rsid w:val="002317A7"/>
    <w:rsid w:val="00232689"/>
    <w:rsid w:val="0023392D"/>
    <w:rsid w:val="00234139"/>
    <w:rsid w:val="0023599F"/>
    <w:rsid w:val="00235F49"/>
    <w:rsid w:val="00235FB2"/>
    <w:rsid w:val="002374A1"/>
    <w:rsid w:val="00237D08"/>
    <w:rsid w:val="00237D51"/>
    <w:rsid w:val="00240E55"/>
    <w:rsid w:val="00244D1E"/>
    <w:rsid w:val="0024542A"/>
    <w:rsid w:val="002454C3"/>
    <w:rsid w:val="002459C5"/>
    <w:rsid w:val="00246E2D"/>
    <w:rsid w:val="0024725F"/>
    <w:rsid w:val="0024796B"/>
    <w:rsid w:val="00250DB5"/>
    <w:rsid w:val="002517EA"/>
    <w:rsid w:val="00252FFA"/>
    <w:rsid w:val="00253030"/>
    <w:rsid w:val="002538E4"/>
    <w:rsid w:val="002541E9"/>
    <w:rsid w:val="002549B4"/>
    <w:rsid w:val="00257627"/>
    <w:rsid w:val="00262520"/>
    <w:rsid w:val="002633C3"/>
    <w:rsid w:val="00265E3E"/>
    <w:rsid w:val="002663DC"/>
    <w:rsid w:val="00271722"/>
    <w:rsid w:val="00272A8B"/>
    <w:rsid w:val="00273A39"/>
    <w:rsid w:val="0027529A"/>
    <w:rsid w:val="00276EC4"/>
    <w:rsid w:val="00280001"/>
    <w:rsid w:val="00281299"/>
    <w:rsid w:val="00281D25"/>
    <w:rsid w:val="00282558"/>
    <w:rsid w:val="00283BD0"/>
    <w:rsid w:val="00284883"/>
    <w:rsid w:val="0028596C"/>
    <w:rsid w:val="00287F53"/>
    <w:rsid w:val="0029079D"/>
    <w:rsid w:val="00291053"/>
    <w:rsid w:val="00293845"/>
    <w:rsid w:val="00294293"/>
    <w:rsid w:val="00294E64"/>
    <w:rsid w:val="0029596B"/>
    <w:rsid w:val="00295EC6"/>
    <w:rsid w:val="00295EFA"/>
    <w:rsid w:val="002963A4"/>
    <w:rsid w:val="00297DA6"/>
    <w:rsid w:val="00297DF3"/>
    <w:rsid w:val="002A0DD6"/>
    <w:rsid w:val="002A221A"/>
    <w:rsid w:val="002A26F5"/>
    <w:rsid w:val="002A39C4"/>
    <w:rsid w:val="002A4E07"/>
    <w:rsid w:val="002A4EC8"/>
    <w:rsid w:val="002A54C8"/>
    <w:rsid w:val="002A70C3"/>
    <w:rsid w:val="002B0A6E"/>
    <w:rsid w:val="002B19FF"/>
    <w:rsid w:val="002B1ABA"/>
    <w:rsid w:val="002B7571"/>
    <w:rsid w:val="002B768F"/>
    <w:rsid w:val="002B7935"/>
    <w:rsid w:val="002C0304"/>
    <w:rsid w:val="002C04B9"/>
    <w:rsid w:val="002C2D9D"/>
    <w:rsid w:val="002C41CA"/>
    <w:rsid w:val="002C4C6B"/>
    <w:rsid w:val="002C6A65"/>
    <w:rsid w:val="002C7770"/>
    <w:rsid w:val="002D0B26"/>
    <w:rsid w:val="002D11BD"/>
    <w:rsid w:val="002D16E9"/>
    <w:rsid w:val="002D2820"/>
    <w:rsid w:val="002D2BEF"/>
    <w:rsid w:val="002D3947"/>
    <w:rsid w:val="002D3C4D"/>
    <w:rsid w:val="002D4C11"/>
    <w:rsid w:val="002D4D1B"/>
    <w:rsid w:val="002D54F4"/>
    <w:rsid w:val="002D5664"/>
    <w:rsid w:val="002D5903"/>
    <w:rsid w:val="002D6DFB"/>
    <w:rsid w:val="002E1A3A"/>
    <w:rsid w:val="002E25F7"/>
    <w:rsid w:val="002E3D47"/>
    <w:rsid w:val="002E52D8"/>
    <w:rsid w:val="002E52F4"/>
    <w:rsid w:val="002E7EED"/>
    <w:rsid w:val="002F079B"/>
    <w:rsid w:val="002F0A7B"/>
    <w:rsid w:val="002F12BE"/>
    <w:rsid w:val="002F1309"/>
    <w:rsid w:val="002F13E0"/>
    <w:rsid w:val="002F3A6F"/>
    <w:rsid w:val="002F5320"/>
    <w:rsid w:val="002F7B66"/>
    <w:rsid w:val="002F7B77"/>
    <w:rsid w:val="003002F8"/>
    <w:rsid w:val="00300B04"/>
    <w:rsid w:val="00301AA2"/>
    <w:rsid w:val="0030234C"/>
    <w:rsid w:val="00302C68"/>
    <w:rsid w:val="0030341F"/>
    <w:rsid w:val="00304291"/>
    <w:rsid w:val="00304612"/>
    <w:rsid w:val="00304BF3"/>
    <w:rsid w:val="00305823"/>
    <w:rsid w:val="003074B3"/>
    <w:rsid w:val="0031051D"/>
    <w:rsid w:val="00310721"/>
    <w:rsid w:val="00310C5A"/>
    <w:rsid w:val="0031224B"/>
    <w:rsid w:val="003122C8"/>
    <w:rsid w:val="0031279D"/>
    <w:rsid w:val="00312D98"/>
    <w:rsid w:val="00312F3A"/>
    <w:rsid w:val="00314342"/>
    <w:rsid w:val="00314BD0"/>
    <w:rsid w:val="00315143"/>
    <w:rsid w:val="003151A7"/>
    <w:rsid w:val="00315AAF"/>
    <w:rsid w:val="0031621A"/>
    <w:rsid w:val="0032003B"/>
    <w:rsid w:val="00320EC8"/>
    <w:rsid w:val="003220A6"/>
    <w:rsid w:val="00323343"/>
    <w:rsid w:val="00324219"/>
    <w:rsid w:val="003246EE"/>
    <w:rsid w:val="00324B03"/>
    <w:rsid w:val="00324DCC"/>
    <w:rsid w:val="00325F60"/>
    <w:rsid w:val="003268E8"/>
    <w:rsid w:val="0033031D"/>
    <w:rsid w:val="00330932"/>
    <w:rsid w:val="00330FE4"/>
    <w:rsid w:val="00332068"/>
    <w:rsid w:val="00332A4C"/>
    <w:rsid w:val="00332DBF"/>
    <w:rsid w:val="00333C51"/>
    <w:rsid w:val="0033405C"/>
    <w:rsid w:val="00334137"/>
    <w:rsid w:val="003342AF"/>
    <w:rsid w:val="00334BFD"/>
    <w:rsid w:val="00334FC4"/>
    <w:rsid w:val="003353B3"/>
    <w:rsid w:val="00335DA7"/>
    <w:rsid w:val="00337903"/>
    <w:rsid w:val="00344864"/>
    <w:rsid w:val="003450EF"/>
    <w:rsid w:val="00345ADB"/>
    <w:rsid w:val="00345D48"/>
    <w:rsid w:val="00345D8B"/>
    <w:rsid w:val="00345E08"/>
    <w:rsid w:val="0035015F"/>
    <w:rsid w:val="00350214"/>
    <w:rsid w:val="00350528"/>
    <w:rsid w:val="00350CFC"/>
    <w:rsid w:val="003524CF"/>
    <w:rsid w:val="0035321E"/>
    <w:rsid w:val="00354B79"/>
    <w:rsid w:val="00354C16"/>
    <w:rsid w:val="0035510C"/>
    <w:rsid w:val="003552C6"/>
    <w:rsid w:val="003557F0"/>
    <w:rsid w:val="00355E4D"/>
    <w:rsid w:val="00356227"/>
    <w:rsid w:val="00366F75"/>
    <w:rsid w:val="00370ADF"/>
    <w:rsid w:val="003712D1"/>
    <w:rsid w:val="00372C15"/>
    <w:rsid w:val="00373ECF"/>
    <w:rsid w:val="00374FB6"/>
    <w:rsid w:val="00380EBC"/>
    <w:rsid w:val="00381207"/>
    <w:rsid w:val="003828C4"/>
    <w:rsid w:val="00383238"/>
    <w:rsid w:val="003842A2"/>
    <w:rsid w:val="00386A50"/>
    <w:rsid w:val="003901FE"/>
    <w:rsid w:val="003922E6"/>
    <w:rsid w:val="00392FCC"/>
    <w:rsid w:val="00393156"/>
    <w:rsid w:val="003A1D74"/>
    <w:rsid w:val="003A2840"/>
    <w:rsid w:val="003A287E"/>
    <w:rsid w:val="003A2E57"/>
    <w:rsid w:val="003A3958"/>
    <w:rsid w:val="003A55BA"/>
    <w:rsid w:val="003A63DA"/>
    <w:rsid w:val="003A7632"/>
    <w:rsid w:val="003A7FC7"/>
    <w:rsid w:val="003B1604"/>
    <w:rsid w:val="003B2A92"/>
    <w:rsid w:val="003B46CA"/>
    <w:rsid w:val="003B7C76"/>
    <w:rsid w:val="003B7C9A"/>
    <w:rsid w:val="003C02C7"/>
    <w:rsid w:val="003C095D"/>
    <w:rsid w:val="003C0F82"/>
    <w:rsid w:val="003C1646"/>
    <w:rsid w:val="003C195C"/>
    <w:rsid w:val="003C26C5"/>
    <w:rsid w:val="003C389C"/>
    <w:rsid w:val="003C4344"/>
    <w:rsid w:val="003C4B67"/>
    <w:rsid w:val="003C4E4E"/>
    <w:rsid w:val="003C7FAF"/>
    <w:rsid w:val="003D12FC"/>
    <w:rsid w:val="003E1620"/>
    <w:rsid w:val="003E1B06"/>
    <w:rsid w:val="003E4901"/>
    <w:rsid w:val="003E647B"/>
    <w:rsid w:val="003E6C4E"/>
    <w:rsid w:val="003E79A9"/>
    <w:rsid w:val="003F143F"/>
    <w:rsid w:val="003F23DA"/>
    <w:rsid w:val="003F3B37"/>
    <w:rsid w:val="003F41EB"/>
    <w:rsid w:val="003F488B"/>
    <w:rsid w:val="003F615B"/>
    <w:rsid w:val="003F6929"/>
    <w:rsid w:val="003F764D"/>
    <w:rsid w:val="003F786F"/>
    <w:rsid w:val="003F78F6"/>
    <w:rsid w:val="003F7C95"/>
    <w:rsid w:val="004000F1"/>
    <w:rsid w:val="0040096B"/>
    <w:rsid w:val="0040214A"/>
    <w:rsid w:val="00402321"/>
    <w:rsid w:val="00402700"/>
    <w:rsid w:val="00403A9F"/>
    <w:rsid w:val="004042DE"/>
    <w:rsid w:val="00404421"/>
    <w:rsid w:val="004047C5"/>
    <w:rsid w:val="00404C16"/>
    <w:rsid w:val="0040537A"/>
    <w:rsid w:val="0041058F"/>
    <w:rsid w:val="004109D2"/>
    <w:rsid w:val="00410DBA"/>
    <w:rsid w:val="00411309"/>
    <w:rsid w:val="00412288"/>
    <w:rsid w:val="00412316"/>
    <w:rsid w:val="0041385D"/>
    <w:rsid w:val="00413AB8"/>
    <w:rsid w:val="004151A7"/>
    <w:rsid w:val="004174E2"/>
    <w:rsid w:val="00417C7E"/>
    <w:rsid w:val="00417E84"/>
    <w:rsid w:val="004202A9"/>
    <w:rsid w:val="00427611"/>
    <w:rsid w:val="00427958"/>
    <w:rsid w:val="00430428"/>
    <w:rsid w:val="00431D18"/>
    <w:rsid w:val="00433218"/>
    <w:rsid w:val="0043364D"/>
    <w:rsid w:val="0043446B"/>
    <w:rsid w:val="00434FA4"/>
    <w:rsid w:val="00435300"/>
    <w:rsid w:val="00435795"/>
    <w:rsid w:val="004361F4"/>
    <w:rsid w:val="004406E6"/>
    <w:rsid w:val="00442780"/>
    <w:rsid w:val="00442B60"/>
    <w:rsid w:val="00442DA5"/>
    <w:rsid w:val="00444364"/>
    <w:rsid w:val="0044464E"/>
    <w:rsid w:val="00446A1B"/>
    <w:rsid w:val="00446B0A"/>
    <w:rsid w:val="00450C23"/>
    <w:rsid w:val="00450D94"/>
    <w:rsid w:val="0045115E"/>
    <w:rsid w:val="00451797"/>
    <w:rsid w:val="004547A2"/>
    <w:rsid w:val="00457456"/>
    <w:rsid w:val="00457C2A"/>
    <w:rsid w:val="00457D66"/>
    <w:rsid w:val="00457F3A"/>
    <w:rsid w:val="004608E7"/>
    <w:rsid w:val="00460906"/>
    <w:rsid w:val="004614B8"/>
    <w:rsid w:val="004633D5"/>
    <w:rsid w:val="00465E31"/>
    <w:rsid w:val="004667F7"/>
    <w:rsid w:val="00472E89"/>
    <w:rsid w:val="00475695"/>
    <w:rsid w:val="0047670B"/>
    <w:rsid w:val="00476E5F"/>
    <w:rsid w:val="004773AD"/>
    <w:rsid w:val="00481089"/>
    <w:rsid w:val="00481F62"/>
    <w:rsid w:val="00482439"/>
    <w:rsid w:val="004864D1"/>
    <w:rsid w:val="00486C36"/>
    <w:rsid w:val="004902C7"/>
    <w:rsid w:val="00490F56"/>
    <w:rsid w:val="00491269"/>
    <w:rsid w:val="0049161C"/>
    <w:rsid w:val="00492160"/>
    <w:rsid w:val="004948B5"/>
    <w:rsid w:val="004951D5"/>
    <w:rsid w:val="004954D0"/>
    <w:rsid w:val="00495B19"/>
    <w:rsid w:val="00495B7D"/>
    <w:rsid w:val="004970B5"/>
    <w:rsid w:val="0049757C"/>
    <w:rsid w:val="00497828"/>
    <w:rsid w:val="004A0228"/>
    <w:rsid w:val="004A023F"/>
    <w:rsid w:val="004A0F9A"/>
    <w:rsid w:val="004A2A0E"/>
    <w:rsid w:val="004A3691"/>
    <w:rsid w:val="004A3ED8"/>
    <w:rsid w:val="004A496B"/>
    <w:rsid w:val="004A7B34"/>
    <w:rsid w:val="004B06D3"/>
    <w:rsid w:val="004B15F7"/>
    <w:rsid w:val="004B2098"/>
    <w:rsid w:val="004B455C"/>
    <w:rsid w:val="004B4D06"/>
    <w:rsid w:val="004B5432"/>
    <w:rsid w:val="004C0510"/>
    <w:rsid w:val="004C09D7"/>
    <w:rsid w:val="004C0DAD"/>
    <w:rsid w:val="004C13F6"/>
    <w:rsid w:val="004C1818"/>
    <w:rsid w:val="004C216C"/>
    <w:rsid w:val="004C2733"/>
    <w:rsid w:val="004C36B9"/>
    <w:rsid w:val="004C3DE9"/>
    <w:rsid w:val="004C6375"/>
    <w:rsid w:val="004C6AB2"/>
    <w:rsid w:val="004C6C84"/>
    <w:rsid w:val="004C728C"/>
    <w:rsid w:val="004D0C3A"/>
    <w:rsid w:val="004D14F4"/>
    <w:rsid w:val="004D537B"/>
    <w:rsid w:val="004D5E8C"/>
    <w:rsid w:val="004D61AB"/>
    <w:rsid w:val="004D7B1F"/>
    <w:rsid w:val="004D7B35"/>
    <w:rsid w:val="004E0D5C"/>
    <w:rsid w:val="004E2410"/>
    <w:rsid w:val="004E2535"/>
    <w:rsid w:val="004E2BE4"/>
    <w:rsid w:val="004E3763"/>
    <w:rsid w:val="004E4EE7"/>
    <w:rsid w:val="004E6060"/>
    <w:rsid w:val="004E7E79"/>
    <w:rsid w:val="004F02F7"/>
    <w:rsid w:val="004F26B4"/>
    <w:rsid w:val="004F3045"/>
    <w:rsid w:val="004F3C82"/>
    <w:rsid w:val="004F4162"/>
    <w:rsid w:val="004F727C"/>
    <w:rsid w:val="004F7FE9"/>
    <w:rsid w:val="00502EC8"/>
    <w:rsid w:val="00503F06"/>
    <w:rsid w:val="00504FD4"/>
    <w:rsid w:val="0050627B"/>
    <w:rsid w:val="005063A7"/>
    <w:rsid w:val="0050667B"/>
    <w:rsid w:val="00511382"/>
    <w:rsid w:val="00512AB5"/>
    <w:rsid w:val="00513A40"/>
    <w:rsid w:val="005165CC"/>
    <w:rsid w:val="00516C4E"/>
    <w:rsid w:val="0051707A"/>
    <w:rsid w:val="00520129"/>
    <w:rsid w:val="005202BF"/>
    <w:rsid w:val="005221CD"/>
    <w:rsid w:val="00523540"/>
    <w:rsid w:val="0052476D"/>
    <w:rsid w:val="005247EB"/>
    <w:rsid w:val="00527E73"/>
    <w:rsid w:val="00530082"/>
    <w:rsid w:val="005313C4"/>
    <w:rsid w:val="00533054"/>
    <w:rsid w:val="005339D4"/>
    <w:rsid w:val="00533D84"/>
    <w:rsid w:val="00534E47"/>
    <w:rsid w:val="005364D4"/>
    <w:rsid w:val="005375F3"/>
    <w:rsid w:val="00537C51"/>
    <w:rsid w:val="00537E88"/>
    <w:rsid w:val="005405D3"/>
    <w:rsid w:val="00540BB5"/>
    <w:rsid w:val="00541CD6"/>
    <w:rsid w:val="005427BC"/>
    <w:rsid w:val="00543570"/>
    <w:rsid w:val="00543E16"/>
    <w:rsid w:val="00544152"/>
    <w:rsid w:val="0054777B"/>
    <w:rsid w:val="00551CE4"/>
    <w:rsid w:val="00554DA5"/>
    <w:rsid w:val="00554FA5"/>
    <w:rsid w:val="00556C00"/>
    <w:rsid w:val="005604F9"/>
    <w:rsid w:val="005609EB"/>
    <w:rsid w:val="0056135A"/>
    <w:rsid w:val="00561AE9"/>
    <w:rsid w:val="00562301"/>
    <w:rsid w:val="00562392"/>
    <w:rsid w:val="00563631"/>
    <w:rsid w:val="005637E2"/>
    <w:rsid w:val="00563ACA"/>
    <w:rsid w:val="00563B50"/>
    <w:rsid w:val="005649E6"/>
    <w:rsid w:val="00564A22"/>
    <w:rsid w:val="00565133"/>
    <w:rsid w:val="00566169"/>
    <w:rsid w:val="00566D30"/>
    <w:rsid w:val="005714F3"/>
    <w:rsid w:val="0057301F"/>
    <w:rsid w:val="005732B5"/>
    <w:rsid w:val="00573F84"/>
    <w:rsid w:val="00574059"/>
    <w:rsid w:val="005746E3"/>
    <w:rsid w:val="0057474E"/>
    <w:rsid w:val="0057565C"/>
    <w:rsid w:val="00576925"/>
    <w:rsid w:val="00576D00"/>
    <w:rsid w:val="00580E8D"/>
    <w:rsid w:val="0058135C"/>
    <w:rsid w:val="00581AE5"/>
    <w:rsid w:val="0058256A"/>
    <w:rsid w:val="00582871"/>
    <w:rsid w:val="0058417B"/>
    <w:rsid w:val="00584AAA"/>
    <w:rsid w:val="0058509C"/>
    <w:rsid w:val="0058591A"/>
    <w:rsid w:val="00586B01"/>
    <w:rsid w:val="005926E4"/>
    <w:rsid w:val="00593027"/>
    <w:rsid w:val="00593726"/>
    <w:rsid w:val="0059413C"/>
    <w:rsid w:val="00594373"/>
    <w:rsid w:val="0059734E"/>
    <w:rsid w:val="00597C9D"/>
    <w:rsid w:val="005A0683"/>
    <w:rsid w:val="005A0689"/>
    <w:rsid w:val="005A1466"/>
    <w:rsid w:val="005A1B59"/>
    <w:rsid w:val="005A2695"/>
    <w:rsid w:val="005A3A59"/>
    <w:rsid w:val="005A446E"/>
    <w:rsid w:val="005A49C8"/>
    <w:rsid w:val="005A60A3"/>
    <w:rsid w:val="005A7199"/>
    <w:rsid w:val="005A7D0C"/>
    <w:rsid w:val="005A7D66"/>
    <w:rsid w:val="005B0415"/>
    <w:rsid w:val="005B0486"/>
    <w:rsid w:val="005B09DB"/>
    <w:rsid w:val="005B0C97"/>
    <w:rsid w:val="005B2759"/>
    <w:rsid w:val="005B2BB0"/>
    <w:rsid w:val="005B4E80"/>
    <w:rsid w:val="005B5335"/>
    <w:rsid w:val="005B60FE"/>
    <w:rsid w:val="005B69F3"/>
    <w:rsid w:val="005B709E"/>
    <w:rsid w:val="005B7602"/>
    <w:rsid w:val="005C094D"/>
    <w:rsid w:val="005C2BC0"/>
    <w:rsid w:val="005C374B"/>
    <w:rsid w:val="005C5AFD"/>
    <w:rsid w:val="005C6E30"/>
    <w:rsid w:val="005C7120"/>
    <w:rsid w:val="005D0190"/>
    <w:rsid w:val="005D05D6"/>
    <w:rsid w:val="005D11DB"/>
    <w:rsid w:val="005D234E"/>
    <w:rsid w:val="005D3247"/>
    <w:rsid w:val="005D4407"/>
    <w:rsid w:val="005D4876"/>
    <w:rsid w:val="005D4E14"/>
    <w:rsid w:val="005D6405"/>
    <w:rsid w:val="005E179A"/>
    <w:rsid w:val="005E2D5B"/>
    <w:rsid w:val="005E2EEB"/>
    <w:rsid w:val="005E2EF6"/>
    <w:rsid w:val="005E459D"/>
    <w:rsid w:val="005E4F26"/>
    <w:rsid w:val="005E4F7D"/>
    <w:rsid w:val="005E531F"/>
    <w:rsid w:val="005E5435"/>
    <w:rsid w:val="005E5439"/>
    <w:rsid w:val="005E62E6"/>
    <w:rsid w:val="005E66EB"/>
    <w:rsid w:val="005E6BE6"/>
    <w:rsid w:val="005E73A9"/>
    <w:rsid w:val="005E7AA1"/>
    <w:rsid w:val="005E7B3F"/>
    <w:rsid w:val="005E7CEC"/>
    <w:rsid w:val="005E7D95"/>
    <w:rsid w:val="005F0EBC"/>
    <w:rsid w:val="005F0ED5"/>
    <w:rsid w:val="005F17E3"/>
    <w:rsid w:val="005F2C2F"/>
    <w:rsid w:val="005F3811"/>
    <w:rsid w:val="005F494B"/>
    <w:rsid w:val="005F4ECB"/>
    <w:rsid w:val="005F5155"/>
    <w:rsid w:val="005F6649"/>
    <w:rsid w:val="005F68A8"/>
    <w:rsid w:val="005F6BD1"/>
    <w:rsid w:val="00601AA4"/>
    <w:rsid w:val="00602D9B"/>
    <w:rsid w:val="00603A98"/>
    <w:rsid w:val="00603DEB"/>
    <w:rsid w:val="0060441D"/>
    <w:rsid w:val="00605B0F"/>
    <w:rsid w:val="00605FEB"/>
    <w:rsid w:val="00607933"/>
    <w:rsid w:val="00611615"/>
    <w:rsid w:val="006116E6"/>
    <w:rsid w:val="00611E19"/>
    <w:rsid w:val="00612324"/>
    <w:rsid w:val="006143D7"/>
    <w:rsid w:val="00620061"/>
    <w:rsid w:val="006208AE"/>
    <w:rsid w:val="00621349"/>
    <w:rsid w:val="0062169D"/>
    <w:rsid w:val="00622B45"/>
    <w:rsid w:val="00623026"/>
    <w:rsid w:val="00625455"/>
    <w:rsid w:val="00625A66"/>
    <w:rsid w:val="00626A6E"/>
    <w:rsid w:val="00626D57"/>
    <w:rsid w:val="00630235"/>
    <w:rsid w:val="00631F52"/>
    <w:rsid w:val="00633187"/>
    <w:rsid w:val="0063333D"/>
    <w:rsid w:val="006353F4"/>
    <w:rsid w:val="00635858"/>
    <w:rsid w:val="006368EE"/>
    <w:rsid w:val="00636D3D"/>
    <w:rsid w:val="00636F28"/>
    <w:rsid w:val="00637165"/>
    <w:rsid w:val="006403A7"/>
    <w:rsid w:val="00640740"/>
    <w:rsid w:val="00640CF6"/>
    <w:rsid w:val="00641863"/>
    <w:rsid w:val="00642333"/>
    <w:rsid w:val="006428AD"/>
    <w:rsid w:val="00645393"/>
    <w:rsid w:val="006453F6"/>
    <w:rsid w:val="00646856"/>
    <w:rsid w:val="006469CC"/>
    <w:rsid w:val="00651161"/>
    <w:rsid w:val="0065180B"/>
    <w:rsid w:val="00651DBC"/>
    <w:rsid w:val="00652972"/>
    <w:rsid w:val="00652AA3"/>
    <w:rsid w:val="00652AE3"/>
    <w:rsid w:val="00652E1F"/>
    <w:rsid w:val="006543FB"/>
    <w:rsid w:val="006564FB"/>
    <w:rsid w:val="006567ED"/>
    <w:rsid w:val="00656B0C"/>
    <w:rsid w:val="00657D10"/>
    <w:rsid w:val="0066029E"/>
    <w:rsid w:val="006613E6"/>
    <w:rsid w:val="00661DA5"/>
    <w:rsid w:val="00662A33"/>
    <w:rsid w:val="0066324F"/>
    <w:rsid w:val="0066359C"/>
    <w:rsid w:val="00663911"/>
    <w:rsid w:val="00664BE9"/>
    <w:rsid w:val="00666A0A"/>
    <w:rsid w:val="00667847"/>
    <w:rsid w:val="0067358F"/>
    <w:rsid w:val="006738C7"/>
    <w:rsid w:val="00673C05"/>
    <w:rsid w:val="00674686"/>
    <w:rsid w:val="006764D1"/>
    <w:rsid w:val="006764FA"/>
    <w:rsid w:val="0067784D"/>
    <w:rsid w:val="00677D6A"/>
    <w:rsid w:val="00684E80"/>
    <w:rsid w:val="00685190"/>
    <w:rsid w:val="00686151"/>
    <w:rsid w:val="00686F96"/>
    <w:rsid w:val="00687651"/>
    <w:rsid w:val="00687B16"/>
    <w:rsid w:val="00690349"/>
    <w:rsid w:val="00690D60"/>
    <w:rsid w:val="00692B1D"/>
    <w:rsid w:val="00693A83"/>
    <w:rsid w:val="00693F4F"/>
    <w:rsid w:val="0069635E"/>
    <w:rsid w:val="006963C3"/>
    <w:rsid w:val="00696A06"/>
    <w:rsid w:val="006A04D6"/>
    <w:rsid w:val="006A0901"/>
    <w:rsid w:val="006A1D7F"/>
    <w:rsid w:val="006A22D9"/>
    <w:rsid w:val="006A5170"/>
    <w:rsid w:val="006A5392"/>
    <w:rsid w:val="006A5B51"/>
    <w:rsid w:val="006A5FF7"/>
    <w:rsid w:val="006B1E77"/>
    <w:rsid w:val="006B25B2"/>
    <w:rsid w:val="006B28E9"/>
    <w:rsid w:val="006B6A61"/>
    <w:rsid w:val="006B6D43"/>
    <w:rsid w:val="006B77B6"/>
    <w:rsid w:val="006B7E61"/>
    <w:rsid w:val="006C1534"/>
    <w:rsid w:val="006C2EF9"/>
    <w:rsid w:val="006C521F"/>
    <w:rsid w:val="006C537C"/>
    <w:rsid w:val="006C588E"/>
    <w:rsid w:val="006C68B2"/>
    <w:rsid w:val="006C70B2"/>
    <w:rsid w:val="006D0D7D"/>
    <w:rsid w:val="006D12E4"/>
    <w:rsid w:val="006D30DA"/>
    <w:rsid w:val="006D3166"/>
    <w:rsid w:val="006D4BAF"/>
    <w:rsid w:val="006D6A94"/>
    <w:rsid w:val="006E0072"/>
    <w:rsid w:val="006E0334"/>
    <w:rsid w:val="006E03EF"/>
    <w:rsid w:val="006E3B41"/>
    <w:rsid w:val="006E40E5"/>
    <w:rsid w:val="006E6B69"/>
    <w:rsid w:val="006F0196"/>
    <w:rsid w:val="006F0224"/>
    <w:rsid w:val="006F17F7"/>
    <w:rsid w:val="006F2AE6"/>
    <w:rsid w:val="006F2E15"/>
    <w:rsid w:val="006F31AB"/>
    <w:rsid w:val="006F427A"/>
    <w:rsid w:val="006F443F"/>
    <w:rsid w:val="006F46A6"/>
    <w:rsid w:val="006F4A8E"/>
    <w:rsid w:val="006F71A9"/>
    <w:rsid w:val="006F7AAF"/>
    <w:rsid w:val="00701408"/>
    <w:rsid w:val="007021F2"/>
    <w:rsid w:val="00702E42"/>
    <w:rsid w:val="00703691"/>
    <w:rsid w:val="007036DB"/>
    <w:rsid w:val="00703BB9"/>
    <w:rsid w:val="00704535"/>
    <w:rsid w:val="00705657"/>
    <w:rsid w:val="007057B1"/>
    <w:rsid w:val="00711825"/>
    <w:rsid w:val="00712664"/>
    <w:rsid w:val="00712C8F"/>
    <w:rsid w:val="007161B8"/>
    <w:rsid w:val="00720976"/>
    <w:rsid w:val="00720AAB"/>
    <w:rsid w:val="007212C1"/>
    <w:rsid w:val="00723318"/>
    <w:rsid w:val="00723BFE"/>
    <w:rsid w:val="007255AF"/>
    <w:rsid w:val="00725B62"/>
    <w:rsid w:val="00725F3A"/>
    <w:rsid w:val="007260AB"/>
    <w:rsid w:val="00726471"/>
    <w:rsid w:val="007318F9"/>
    <w:rsid w:val="00732692"/>
    <w:rsid w:val="007334E5"/>
    <w:rsid w:val="007339B7"/>
    <w:rsid w:val="00734F7D"/>
    <w:rsid w:val="007356F3"/>
    <w:rsid w:val="0073661E"/>
    <w:rsid w:val="00737C6F"/>
    <w:rsid w:val="007419F7"/>
    <w:rsid w:val="0074273B"/>
    <w:rsid w:val="00742A94"/>
    <w:rsid w:val="0074396F"/>
    <w:rsid w:val="00743BF9"/>
    <w:rsid w:val="00745541"/>
    <w:rsid w:val="00746635"/>
    <w:rsid w:val="00750CCB"/>
    <w:rsid w:val="007516FF"/>
    <w:rsid w:val="0075349C"/>
    <w:rsid w:val="00757080"/>
    <w:rsid w:val="007572CA"/>
    <w:rsid w:val="00757534"/>
    <w:rsid w:val="0075773E"/>
    <w:rsid w:val="00760CF6"/>
    <w:rsid w:val="00761B8D"/>
    <w:rsid w:val="007639CC"/>
    <w:rsid w:val="00763FE8"/>
    <w:rsid w:val="0076532B"/>
    <w:rsid w:val="00765BF8"/>
    <w:rsid w:val="00767085"/>
    <w:rsid w:val="007672A6"/>
    <w:rsid w:val="007675FE"/>
    <w:rsid w:val="00772DD9"/>
    <w:rsid w:val="00773136"/>
    <w:rsid w:val="0077360D"/>
    <w:rsid w:val="00773995"/>
    <w:rsid w:val="00774369"/>
    <w:rsid w:val="007757E4"/>
    <w:rsid w:val="00775E44"/>
    <w:rsid w:val="00776703"/>
    <w:rsid w:val="007774A0"/>
    <w:rsid w:val="00777517"/>
    <w:rsid w:val="007809C7"/>
    <w:rsid w:val="00780E9F"/>
    <w:rsid w:val="00782974"/>
    <w:rsid w:val="00782FF8"/>
    <w:rsid w:val="00783772"/>
    <w:rsid w:val="007840D6"/>
    <w:rsid w:val="0078488D"/>
    <w:rsid w:val="00786206"/>
    <w:rsid w:val="007869C5"/>
    <w:rsid w:val="0079040F"/>
    <w:rsid w:val="00790B21"/>
    <w:rsid w:val="00790FBA"/>
    <w:rsid w:val="00791DA7"/>
    <w:rsid w:val="00792AF9"/>
    <w:rsid w:val="00792DCE"/>
    <w:rsid w:val="00793658"/>
    <w:rsid w:val="007947C8"/>
    <w:rsid w:val="007947FF"/>
    <w:rsid w:val="00796F65"/>
    <w:rsid w:val="00796FCA"/>
    <w:rsid w:val="00797F21"/>
    <w:rsid w:val="00797FFE"/>
    <w:rsid w:val="007A0DBB"/>
    <w:rsid w:val="007A19AD"/>
    <w:rsid w:val="007A1D73"/>
    <w:rsid w:val="007A23E5"/>
    <w:rsid w:val="007A24B8"/>
    <w:rsid w:val="007A2BA3"/>
    <w:rsid w:val="007A2D5C"/>
    <w:rsid w:val="007A3EA4"/>
    <w:rsid w:val="007A4763"/>
    <w:rsid w:val="007A494F"/>
    <w:rsid w:val="007A620D"/>
    <w:rsid w:val="007A68CD"/>
    <w:rsid w:val="007B0F2B"/>
    <w:rsid w:val="007B3971"/>
    <w:rsid w:val="007B5411"/>
    <w:rsid w:val="007B6A0A"/>
    <w:rsid w:val="007B6D70"/>
    <w:rsid w:val="007B6E68"/>
    <w:rsid w:val="007C0937"/>
    <w:rsid w:val="007C18E1"/>
    <w:rsid w:val="007C2066"/>
    <w:rsid w:val="007C2210"/>
    <w:rsid w:val="007C2EE1"/>
    <w:rsid w:val="007C3826"/>
    <w:rsid w:val="007C3A90"/>
    <w:rsid w:val="007C4D4D"/>
    <w:rsid w:val="007C6BE5"/>
    <w:rsid w:val="007C76AC"/>
    <w:rsid w:val="007C790E"/>
    <w:rsid w:val="007C7BD6"/>
    <w:rsid w:val="007D2EC8"/>
    <w:rsid w:val="007D4A06"/>
    <w:rsid w:val="007D526B"/>
    <w:rsid w:val="007D53D0"/>
    <w:rsid w:val="007D5543"/>
    <w:rsid w:val="007D55BD"/>
    <w:rsid w:val="007D60EA"/>
    <w:rsid w:val="007D7AB0"/>
    <w:rsid w:val="007D7FE3"/>
    <w:rsid w:val="007E0D40"/>
    <w:rsid w:val="007E0EB3"/>
    <w:rsid w:val="007E1EF2"/>
    <w:rsid w:val="007E47C5"/>
    <w:rsid w:val="007E5F0F"/>
    <w:rsid w:val="007E7704"/>
    <w:rsid w:val="007F1FB6"/>
    <w:rsid w:val="007F21D8"/>
    <w:rsid w:val="007F319D"/>
    <w:rsid w:val="007F3B9A"/>
    <w:rsid w:val="007F3EC3"/>
    <w:rsid w:val="007F3F42"/>
    <w:rsid w:val="007F74DD"/>
    <w:rsid w:val="008007AC"/>
    <w:rsid w:val="008008B7"/>
    <w:rsid w:val="00800D88"/>
    <w:rsid w:val="00801BDB"/>
    <w:rsid w:val="00802A84"/>
    <w:rsid w:val="00803704"/>
    <w:rsid w:val="008046FE"/>
    <w:rsid w:val="00806452"/>
    <w:rsid w:val="008073D3"/>
    <w:rsid w:val="008102BC"/>
    <w:rsid w:val="00811E33"/>
    <w:rsid w:val="00812074"/>
    <w:rsid w:val="00812590"/>
    <w:rsid w:val="0081677A"/>
    <w:rsid w:val="00817707"/>
    <w:rsid w:val="008214BE"/>
    <w:rsid w:val="00821FE0"/>
    <w:rsid w:val="008227BC"/>
    <w:rsid w:val="00822DB5"/>
    <w:rsid w:val="008232BA"/>
    <w:rsid w:val="00823847"/>
    <w:rsid w:val="0082394F"/>
    <w:rsid w:val="00823E86"/>
    <w:rsid w:val="008257B0"/>
    <w:rsid w:val="00825A46"/>
    <w:rsid w:val="00825D52"/>
    <w:rsid w:val="00827310"/>
    <w:rsid w:val="008277C2"/>
    <w:rsid w:val="00831C56"/>
    <w:rsid w:val="00831F1C"/>
    <w:rsid w:val="00832050"/>
    <w:rsid w:val="0083326A"/>
    <w:rsid w:val="00834B5A"/>
    <w:rsid w:val="00835A44"/>
    <w:rsid w:val="00841D57"/>
    <w:rsid w:val="00843CE3"/>
    <w:rsid w:val="008453FE"/>
    <w:rsid w:val="008459A3"/>
    <w:rsid w:val="008459F1"/>
    <w:rsid w:val="00845E0B"/>
    <w:rsid w:val="00846431"/>
    <w:rsid w:val="00846833"/>
    <w:rsid w:val="00846C1E"/>
    <w:rsid w:val="00847020"/>
    <w:rsid w:val="00847A34"/>
    <w:rsid w:val="00850F72"/>
    <w:rsid w:val="008512B0"/>
    <w:rsid w:val="008515A1"/>
    <w:rsid w:val="00851DD2"/>
    <w:rsid w:val="0085385A"/>
    <w:rsid w:val="00854656"/>
    <w:rsid w:val="008553A2"/>
    <w:rsid w:val="00855515"/>
    <w:rsid w:val="008558DD"/>
    <w:rsid w:val="00855C3B"/>
    <w:rsid w:val="0085693B"/>
    <w:rsid w:val="00856E2D"/>
    <w:rsid w:val="00860DEF"/>
    <w:rsid w:val="0086177A"/>
    <w:rsid w:val="00864EAE"/>
    <w:rsid w:val="008652BA"/>
    <w:rsid w:val="00865B6E"/>
    <w:rsid w:val="008700F9"/>
    <w:rsid w:val="008708FE"/>
    <w:rsid w:val="00870D1C"/>
    <w:rsid w:val="00871C7B"/>
    <w:rsid w:val="008739C5"/>
    <w:rsid w:val="008740F1"/>
    <w:rsid w:val="00875B50"/>
    <w:rsid w:val="00876012"/>
    <w:rsid w:val="0087604A"/>
    <w:rsid w:val="00876614"/>
    <w:rsid w:val="0087661E"/>
    <w:rsid w:val="00884E07"/>
    <w:rsid w:val="00885A20"/>
    <w:rsid w:val="00887E7B"/>
    <w:rsid w:val="0089085B"/>
    <w:rsid w:val="00890C51"/>
    <w:rsid w:val="008925FA"/>
    <w:rsid w:val="008929A1"/>
    <w:rsid w:val="00893988"/>
    <w:rsid w:val="008942FF"/>
    <w:rsid w:val="008951D2"/>
    <w:rsid w:val="00895908"/>
    <w:rsid w:val="008976F4"/>
    <w:rsid w:val="008978CC"/>
    <w:rsid w:val="00897FED"/>
    <w:rsid w:val="008A221D"/>
    <w:rsid w:val="008A230A"/>
    <w:rsid w:val="008A48A6"/>
    <w:rsid w:val="008A4BF7"/>
    <w:rsid w:val="008A6573"/>
    <w:rsid w:val="008A6579"/>
    <w:rsid w:val="008A6C03"/>
    <w:rsid w:val="008B001D"/>
    <w:rsid w:val="008B00AA"/>
    <w:rsid w:val="008B2246"/>
    <w:rsid w:val="008B2CFA"/>
    <w:rsid w:val="008B4F13"/>
    <w:rsid w:val="008B69A6"/>
    <w:rsid w:val="008B759B"/>
    <w:rsid w:val="008B7878"/>
    <w:rsid w:val="008B7A9D"/>
    <w:rsid w:val="008C0660"/>
    <w:rsid w:val="008C298B"/>
    <w:rsid w:val="008C3FA5"/>
    <w:rsid w:val="008C4094"/>
    <w:rsid w:val="008C4C7F"/>
    <w:rsid w:val="008C5640"/>
    <w:rsid w:val="008C706D"/>
    <w:rsid w:val="008C75A8"/>
    <w:rsid w:val="008C798C"/>
    <w:rsid w:val="008D02A1"/>
    <w:rsid w:val="008D0657"/>
    <w:rsid w:val="008D0998"/>
    <w:rsid w:val="008D0B04"/>
    <w:rsid w:val="008D0C5A"/>
    <w:rsid w:val="008D1F6F"/>
    <w:rsid w:val="008D4950"/>
    <w:rsid w:val="008D4B8E"/>
    <w:rsid w:val="008D56E4"/>
    <w:rsid w:val="008D59FE"/>
    <w:rsid w:val="008D679A"/>
    <w:rsid w:val="008E02E8"/>
    <w:rsid w:val="008E0B06"/>
    <w:rsid w:val="008E5314"/>
    <w:rsid w:val="008E693E"/>
    <w:rsid w:val="008E7523"/>
    <w:rsid w:val="008E7AD1"/>
    <w:rsid w:val="008F059F"/>
    <w:rsid w:val="008F089B"/>
    <w:rsid w:val="008F09F2"/>
    <w:rsid w:val="008F0A60"/>
    <w:rsid w:val="008F20A0"/>
    <w:rsid w:val="008F27C5"/>
    <w:rsid w:val="008F29F4"/>
    <w:rsid w:val="008F3F9C"/>
    <w:rsid w:val="008F45C7"/>
    <w:rsid w:val="008F6AEB"/>
    <w:rsid w:val="00900DD9"/>
    <w:rsid w:val="00901FB7"/>
    <w:rsid w:val="00903256"/>
    <w:rsid w:val="009035DE"/>
    <w:rsid w:val="00903DC6"/>
    <w:rsid w:val="00904C61"/>
    <w:rsid w:val="00907DB1"/>
    <w:rsid w:val="00910F31"/>
    <w:rsid w:val="0091203B"/>
    <w:rsid w:val="00912368"/>
    <w:rsid w:val="00912B09"/>
    <w:rsid w:val="00915B93"/>
    <w:rsid w:val="00915EE8"/>
    <w:rsid w:val="009162D3"/>
    <w:rsid w:val="00917168"/>
    <w:rsid w:val="009209EA"/>
    <w:rsid w:val="00921A62"/>
    <w:rsid w:val="00921E00"/>
    <w:rsid w:val="00922332"/>
    <w:rsid w:val="00923F75"/>
    <w:rsid w:val="009263EC"/>
    <w:rsid w:val="0092698C"/>
    <w:rsid w:val="009279F2"/>
    <w:rsid w:val="00930D6B"/>
    <w:rsid w:val="00930DA1"/>
    <w:rsid w:val="00931342"/>
    <w:rsid w:val="009332F1"/>
    <w:rsid w:val="009344DF"/>
    <w:rsid w:val="00936939"/>
    <w:rsid w:val="00940EFA"/>
    <w:rsid w:val="00941845"/>
    <w:rsid w:val="00943572"/>
    <w:rsid w:val="00943F8A"/>
    <w:rsid w:val="009446AB"/>
    <w:rsid w:val="009447DF"/>
    <w:rsid w:val="00947B2C"/>
    <w:rsid w:val="00947E89"/>
    <w:rsid w:val="00950C6E"/>
    <w:rsid w:val="00951E9C"/>
    <w:rsid w:val="00952304"/>
    <w:rsid w:val="00952CB2"/>
    <w:rsid w:val="00953DF4"/>
    <w:rsid w:val="009547CE"/>
    <w:rsid w:val="00955A21"/>
    <w:rsid w:val="00955FAB"/>
    <w:rsid w:val="00956441"/>
    <w:rsid w:val="0095796E"/>
    <w:rsid w:val="0096034E"/>
    <w:rsid w:val="00960422"/>
    <w:rsid w:val="00960A33"/>
    <w:rsid w:val="0096134A"/>
    <w:rsid w:val="00961460"/>
    <w:rsid w:val="00961D51"/>
    <w:rsid w:val="00963AEE"/>
    <w:rsid w:val="00963E33"/>
    <w:rsid w:val="00964843"/>
    <w:rsid w:val="00964BC0"/>
    <w:rsid w:val="00964CF8"/>
    <w:rsid w:val="0097082F"/>
    <w:rsid w:val="00971175"/>
    <w:rsid w:val="00971F0A"/>
    <w:rsid w:val="0097318C"/>
    <w:rsid w:val="00975E14"/>
    <w:rsid w:val="00976A0A"/>
    <w:rsid w:val="009774A6"/>
    <w:rsid w:val="00977973"/>
    <w:rsid w:val="00982ABA"/>
    <w:rsid w:val="0098334B"/>
    <w:rsid w:val="00983387"/>
    <w:rsid w:val="00983F4A"/>
    <w:rsid w:val="0098527B"/>
    <w:rsid w:val="0098586C"/>
    <w:rsid w:val="00985D9F"/>
    <w:rsid w:val="0098602D"/>
    <w:rsid w:val="00986181"/>
    <w:rsid w:val="00986A9D"/>
    <w:rsid w:val="0099087F"/>
    <w:rsid w:val="009912FC"/>
    <w:rsid w:val="009921AE"/>
    <w:rsid w:val="0099450E"/>
    <w:rsid w:val="0099614E"/>
    <w:rsid w:val="009972A0"/>
    <w:rsid w:val="00997673"/>
    <w:rsid w:val="009A0971"/>
    <w:rsid w:val="009A12B0"/>
    <w:rsid w:val="009A1A97"/>
    <w:rsid w:val="009A2551"/>
    <w:rsid w:val="009A52FB"/>
    <w:rsid w:val="009A6A52"/>
    <w:rsid w:val="009A6B26"/>
    <w:rsid w:val="009A7006"/>
    <w:rsid w:val="009A7208"/>
    <w:rsid w:val="009A7A68"/>
    <w:rsid w:val="009B00CE"/>
    <w:rsid w:val="009B0304"/>
    <w:rsid w:val="009B0523"/>
    <w:rsid w:val="009B1720"/>
    <w:rsid w:val="009B39B8"/>
    <w:rsid w:val="009B431F"/>
    <w:rsid w:val="009B4DC8"/>
    <w:rsid w:val="009B4E42"/>
    <w:rsid w:val="009B501F"/>
    <w:rsid w:val="009B545E"/>
    <w:rsid w:val="009B552A"/>
    <w:rsid w:val="009B5C76"/>
    <w:rsid w:val="009B70B9"/>
    <w:rsid w:val="009B75D0"/>
    <w:rsid w:val="009B7D2C"/>
    <w:rsid w:val="009C0414"/>
    <w:rsid w:val="009C068F"/>
    <w:rsid w:val="009C13AE"/>
    <w:rsid w:val="009C2B3D"/>
    <w:rsid w:val="009C4145"/>
    <w:rsid w:val="009C5014"/>
    <w:rsid w:val="009C5142"/>
    <w:rsid w:val="009C5A76"/>
    <w:rsid w:val="009C663B"/>
    <w:rsid w:val="009C67A4"/>
    <w:rsid w:val="009C7887"/>
    <w:rsid w:val="009D1457"/>
    <w:rsid w:val="009D1C2C"/>
    <w:rsid w:val="009D263F"/>
    <w:rsid w:val="009D2B2E"/>
    <w:rsid w:val="009D2C1D"/>
    <w:rsid w:val="009D3D63"/>
    <w:rsid w:val="009D4428"/>
    <w:rsid w:val="009D4C15"/>
    <w:rsid w:val="009D4DB9"/>
    <w:rsid w:val="009D64ED"/>
    <w:rsid w:val="009E0B07"/>
    <w:rsid w:val="009E1A4C"/>
    <w:rsid w:val="009E2746"/>
    <w:rsid w:val="009E3C64"/>
    <w:rsid w:val="009E522C"/>
    <w:rsid w:val="009E54BA"/>
    <w:rsid w:val="009E57C3"/>
    <w:rsid w:val="009E79CC"/>
    <w:rsid w:val="009E7F15"/>
    <w:rsid w:val="009F13A7"/>
    <w:rsid w:val="009F1F47"/>
    <w:rsid w:val="009F2A40"/>
    <w:rsid w:val="009F46C9"/>
    <w:rsid w:val="009F4CFC"/>
    <w:rsid w:val="009F541D"/>
    <w:rsid w:val="009F5AFE"/>
    <w:rsid w:val="009F6F0E"/>
    <w:rsid w:val="00A01BA6"/>
    <w:rsid w:val="00A02649"/>
    <w:rsid w:val="00A02668"/>
    <w:rsid w:val="00A0324A"/>
    <w:rsid w:val="00A05EDB"/>
    <w:rsid w:val="00A07842"/>
    <w:rsid w:val="00A07A2D"/>
    <w:rsid w:val="00A07DB6"/>
    <w:rsid w:val="00A10210"/>
    <w:rsid w:val="00A10454"/>
    <w:rsid w:val="00A10825"/>
    <w:rsid w:val="00A10860"/>
    <w:rsid w:val="00A12266"/>
    <w:rsid w:val="00A12809"/>
    <w:rsid w:val="00A14B11"/>
    <w:rsid w:val="00A15560"/>
    <w:rsid w:val="00A16FAA"/>
    <w:rsid w:val="00A17D85"/>
    <w:rsid w:val="00A2139C"/>
    <w:rsid w:val="00A214F2"/>
    <w:rsid w:val="00A22D7C"/>
    <w:rsid w:val="00A25343"/>
    <w:rsid w:val="00A25932"/>
    <w:rsid w:val="00A25FA4"/>
    <w:rsid w:val="00A26E79"/>
    <w:rsid w:val="00A276FD"/>
    <w:rsid w:val="00A311DD"/>
    <w:rsid w:val="00A3297C"/>
    <w:rsid w:val="00A3299F"/>
    <w:rsid w:val="00A344A7"/>
    <w:rsid w:val="00A346D6"/>
    <w:rsid w:val="00A34DFA"/>
    <w:rsid w:val="00A35841"/>
    <w:rsid w:val="00A36B31"/>
    <w:rsid w:val="00A37292"/>
    <w:rsid w:val="00A37AEE"/>
    <w:rsid w:val="00A37F4C"/>
    <w:rsid w:val="00A40D5B"/>
    <w:rsid w:val="00A4250C"/>
    <w:rsid w:val="00A4283F"/>
    <w:rsid w:val="00A4442A"/>
    <w:rsid w:val="00A44596"/>
    <w:rsid w:val="00A446FC"/>
    <w:rsid w:val="00A45906"/>
    <w:rsid w:val="00A46391"/>
    <w:rsid w:val="00A47818"/>
    <w:rsid w:val="00A47BF5"/>
    <w:rsid w:val="00A47DD5"/>
    <w:rsid w:val="00A5258C"/>
    <w:rsid w:val="00A52974"/>
    <w:rsid w:val="00A5346F"/>
    <w:rsid w:val="00A5361E"/>
    <w:rsid w:val="00A54D14"/>
    <w:rsid w:val="00A55B0B"/>
    <w:rsid w:val="00A60492"/>
    <w:rsid w:val="00A65884"/>
    <w:rsid w:val="00A7091C"/>
    <w:rsid w:val="00A722F3"/>
    <w:rsid w:val="00A735B8"/>
    <w:rsid w:val="00A75384"/>
    <w:rsid w:val="00A75DEC"/>
    <w:rsid w:val="00A777F8"/>
    <w:rsid w:val="00A77DEC"/>
    <w:rsid w:val="00A80C29"/>
    <w:rsid w:val="00A80C53"/>
    <w:rsid w:val="00A825EA"/>
    <w:rsid w:val="00A83C95"/>
    <w:rsid w:val="00A87695"/>
    <w:rsid w:val="00A904F0"/>
    <w:rsid w:val="00A91732"/>
    <w:rsid w:val="00A91B4D"/>
    <w:rsid w:val="00A92113"/>
    <w:rsid w:val="00A92879"/>
    <w:rsid w:val="00A92A15"/>
    <w:rsid w:val="00A92CF7"/>
    <w:rsid w:val="00AA0EB9"/>
    <w:rsid w:val="00AA1CBF"/>
    <w:rsid w:val="00AA5A0F"/>
    <w:rsid w:val="00AB23DA"/>
    <w:rsid w:val="00AB28B4"/>
    <w:rsid w:val="00AB2FB9"/>
    <w:rsid w:val="00AB31D2"/>
    <w:rsid w:val="00AB35BB"/>
    <w:rsid w:val="00AB4705"/>
    <w:rsid w:val="00AB5325"/>
    <w:rsid w:val="00AC024E"/>
    <w:rsid w:val="00AC100F"/>
    <w:rsid w:val="00AC10A9"/>
    <w:rsid w:val="00AC2427"/>
    <w:rsid w:val="00AC2BD1"/>
    <w:rsid w:val="00AC3D80"/>
    <w:rsid w:val="00AC3DD9"/>
    <w:rsid w:val="00AC4DCC"/>
    <w:rsid w:val="00AC6356"/>
    <w:rsid w:val="00AC7EAD"/>
    <w:rsid w:val="00AD04C5"/>
    <w:rsid w:val="00AD1013"/>
    <w:rsid w:val="00AD1419"/>
    <w:rsid w:val="00AD1C4A"/>
    <w:rsid w:val="00AD2593"/>
    <w:rsid w:val="00AD28A6"/>
    <w:rsid w:val="00AD2F70"/>
    <w:rsid w:val="00AD3BB4"/>
    <w:rsid w:val="00AD3C3F"/>
    <w:rsid w:val="00AD7655"/>
    <w:rsid w:val="00AD76E2"/>
    <w:rsid w:val="00AE351F"/>
    <w:rsid w:val="00AE6067"/>
    <w:rsid w:val="00AE661B"/>
    <w:rsid w:val="00AE69E0"/>
    <w:rsid w:val="00AF6532"/>
    <w:rsid w:val="00B001CF"/>
    <w:rsid w:val="00B01CB3"/>
    <w:rsid w:val="00B025A5"/>
    <w:rsid w:val="00B03D8E"/>
    <w:rsid w:val="00B04EF6"/>
    <w:rsid w:val="00B06F04"/>
    <w:rsid w:val="00B10F5E"/>
    <w:rsid w:val="00B12234"/>
    <w:rsid w:val="00B133CD"/>
    <w:rsid w:val="00B13769"/>
    <w:rsid w:val="00B13D69"/>
    <w:rsid w:val="00B1487E"/>
    <w:rsid w:val="00B17276"/>
    <w:rsid w:val="00B22811"/>
    <w:rsid w:val="00B22870"/>
    <w:rsid w:val="00B2308F"/>
    <w:rsid w:val="00B235A7"/>
    <w:rsid w:val="00B23D1E"/>
    <w:rsid w:val="00B2772B"/>
    <w:rsid w:val="00B27FCE"/>
    <w:rsid w:val="00B30003"/>
    <w:rsid w:val="00B30F52"/>
    <w:rsid w:val="00B31816"/>
    <w:rsid w:val="00B319B5"/>
    <w:rsid w:val="00B31AC3"/>
    <w:rsid w:val="00B31FD0"/>
    <w:rsid w:val="00B32878"/>
    <w:rsid w:val="00B32BDD"/>
    <w:rsid w:val="00B3389D"/>
    <w:rsid w:val="00B33DE9"/>
    <w:rsid w:val="00B349A8"/>
    <w:rsid w:val="00B3560D"/>
    <w:rsid w:val="00B37BBC"/>
    <w:rsid w:val="00B404E9"/>
    <w:rsid w:val="00B4076D"/>
    <w:rsid w:val="00B41069"/>
    <w:rsid w:val="00B411AB"/>
    <w:rsid w:val="00B41316"/>
    <w:rsid w:val="00B417FF"/>
    <w:rsid w:val="00B4186A"/>
    <w:rsid w:val="00B4192C"/>
    <w:rsid w:val="00B42FE6"/>
    <w:rsid w:val="00B452A2"/>
    <w:rsid w:val="00B46835"/>
    <w:rsid w:val="00B4687D"/>
    <w:rsid w:val="00B47E11"/>
    <w:rsid w:val="00B47FF5"/>
    <w:rsid w:val="00B50D4B"/>
    <w:rsid w:val="00B52795"/>
    <w:rsid w:val="00B52F33"/>
    <w:rsid w:val="00B5326F"/>
    <w:rsid w:val="00B538B0"/>
    <w:rsid w:val="00B54017"/>
    <w:rsid w:val="00B55018"/>
    <w:rsid w:val="00B55397"/>
    <w:rsid w:val="00B56093"/>
    <w:rsid w:val="00B566E1"/>
    <w:rsid w:val="00B56A71"/>
    <w:rsid w:val="00B57FF8"/>
    <w:rsid w:val="00B60347"/>
    <w:rsid w:val="00B60399"/>
    <w:rsid w:val="00B615D5"/>
    <w:rsid w:val="00B61D55"/>
    <w:rsid w:val="00B6202F"/>
    <w:rsid w:val="00B63C13"/>
    <w:rsid w:val="00B641A1"/>
    <w:rsid w:val="00B6474E"/>
    <w:rsid w:val="00B64AE4"/>
    <w:rsid w:val="00B66374"/>
    <w:rsid w:val="00B66CE9"/>
    <w:rsid w:val="00B673CB"/>
    <w:rsid w:val="00B674B2"/>
    <w:rsid w:val="00B72650"/>
    <w:rsid w:val="00B7407C"/>
    <w:rsid w:val="00B740D7"/>
    <w:rsid w:val="00B745D9"/>
    <w:rsid w:val="00B76EF4"/>
    <w:rsid w:val="00B81121"/>
    <w:rsid w:val="00B81377"/>
    <w:rsid w:val="00B8238C"/>
    <w:rsid w:val="00B832DC"/>
    <w:rsid w:val="00B83B1B"/>
    <w:rsid w:val="00B84A15"/>
    <w:rsid w:val="00B84CF4"/>
    <w:rsid w:val="00B855B3"/>
    <w:rsid w:val="00B85933"/>
    <w:rsid w:val="00B85F44"/>
    <w:rsid w:val="00B8616F"/>
    <w:rsid w:val="00B87DBD"/>
    <w:rsid w:val="00B90542"/>
    <w:rsid w:val="00B914AB"/>
    <w:rsid w:val="00B91B89"/>
    <w:rsid w:val="00B92BA5"/>
    <w:rsid w:val="00B9453B"/>
    <w:rsid w:val="00B94817"/>
    <w:rsid w:val="00B94990"/>
    <w:rsid w:val="00B9601F"/>
    <w:rsid w:val="00B969D5"/>
    <w:rsid w:val="00B97814"/>
    <w:rsid w:val="00B97DD3"/>
    <w:rsid w:val="00BA046B"/>
    <w:rsid w:val="00BA08C5"/>
    <w:rsid w:val="00BA0BAB"/>
    <w:rsid w:val="00BA0D19"/>
    <w:rsid w:val="00BA1578"/>
    <w:rsid w:val="00BA1FC9"/>
    <w:rsid w:val="00BA26D7"/>
    <w:rsid w:val="00BA3941"/>
    <w:rsid w:val="00BA562C"/>
    <w:rsid w:val="00BA563B"/>
    <w:rsid w:val="00BA7448"/>
    <w:rsid w:val="00BA7479"/>
    <w:rsid w:val="00BB0780"/>
    <w:rsid w:val="00BB2DC2"/>
    <w:rsid w:val="00BB3015"/>
    <w:rsid w:val="00BB345E"/>
    <w:rsid w:val="00BB373B"/>
    <w:rsid w:val="00BB48DD"/>
    <w:rsid w:val="00BB6E12"/>
    <w:rsid w:val="00BC2512"/>
    <w:rsid w:val="00BC2FA6"/>
    <w:rsid w:val="00BC31DD"/>
    <w:rsid w:val="00BC4C40"/>
    <w:rsid w:val="00BC4F24"/>
    <w:rsid w:val="00BC5889"/>
    <w:rsid w:val="00BC75C7"/>
    <w:rsid w:val="00BC7C19"/>
    <w:rsid w:val="00BD022E"/>
    <w:rsid w:val="00BD2B7C"/>
    <w:rsid w:val="00BD31AD"/>
    <w:rsid w:val="00BD3CD9"/>
    <w:rsid w:val="00BD559D"/>
    <w:rsid w:val="00BD5CDA"/>
    <w:rsid w:val="00BD7C30"/>
    <w:rsid w:val="00BE1300"/>
    <w:rsid w:val="00BE18C7"/>
    <w:rsid w:val="00BE25B8"/>
    <w:rsid w:val="00BE54AE"/>
    <w:rsid w:val="00BE7F1B"/>
    <w:rsid w:val="00BF056B"/>
    <w:rsid w:val="00BF1158"/>
    <w:rsid w:val="00BF1371"/>
    <w:rsid w:val="00BF2912"/>
    <w:rsid w:val="00BF34B3"/>
    <w:rsid w:val="00BF3BCD"/>
    <w:rsid w:val="00BF58DE"/>
    <w:rsid w:val="00BF71B3"/>
    <w:rsid w:val="00C00341"/>
    <w:rsid w:val="00C00587"/>
    <w:rsid w:val="00C005D9"/>
    <w:rsid w:val="00C0127B"/>
    <w:rsid w:val="00C025E8"/>
    <w:rsid w:val="00C03D22"/>
    <w:rsid w:val="00C04556"/>
    <w:rsid w:val="00C04B04"/>
    <w:rsid w:val="00C05438"/>
    <w:rsid w:val="00C057C5"/>
    <w:rsid w:val="00C06C8E"/>
    <w:rsid w:val="00C07B4E"/>
    <w:rsid w:val="00C10764"/>
    <w:rsid w:val="00C10799"/>
    <w:rsid w:val="00C11C24"/>
    <w:rsid w:val="00C12979"/>
    <w:rsid w:val="00C134BF"/>
    <w:rsid w:val="00C13D30"/>
    <w:rsid w:val="00C149FD"/>
    <w:rsid w:val="00C17BC6"/>
    <w:rsid w:val="00C17C79"/>
    <w:rsid w:val="00C205C1"/>
    <w:rsid w:val="00C20CC9"/>
    <w:rsid w:val="00C21846"/>
    <w:rsid w:val="00C22A03"/>
    <w:rsid w:val="00C22E02"/>
    <w:rsid w:val="00C235A1"/>
    <w:rsid w:val="00C23EFC"/>
    <w:rsid w:val="00C25E8B"/>
    <w:rsid w:val="00C25ECC"/>
    <w:rsid w:val="00C2769A"/>
    <w:rsid w:val="00C30F7F"/>
    <w:rsid w:val="00C33386"/>
    <w:rsid w:val="00C358BF"/>
    <w:rsid w:val="00C3606A"/>
    <w:rsid w:val="00C365EA"/>
    <w:rsid w:val="00C366C8"/>
    <w:rsid w:val="00C41602"/>
    <w:rsid w:val="00C41EDC"/>
    <w:rsid w:val="00C42B01"/>
    <w:rsid w:val="00C4496C"/>
    <w:rsid w:val="00C45269"/>
    <w:rsid w:val="00C45D12"/>
    <w:rsid w:val="00C470BA"/>
    <w:rsid w:val="00C479A4"/>
    <w:rsid w:val="00C515DD"/>
    <w:rsid w:val="00C52567"/>
    <w:rsid w:val="00C537FF"/>
    <w:rsid w:val="00C5546F"/>
    <w:rsid w:val="00C55895"/>
    <w:rsid w:val="00C5613C"/>
    <w:rsid w:val="00C5726F"/>
    <w:rsid w:val="00C572A5"/>
    <w:rsid w:val="00C574C9"/>
    <w:rsid w:val="00C57519"/>
    <w:rsid w:val="00C646CD"/>
    <w:rsid w:val="00C7025F"/>
    <w:rsid w:val="00C73EE0"/>
    <w:rsid w:val="00C74B19"/>
    <w:rsid w:val="00C75333"/>
    <w:rsid w:val="00C76F66"/>
    <w:rsid w:val="00C777D9"/>
    <w:rsid w:val="00C83C4C"/>
    <w:rsid w:val="00C84318"/>
    <w:rsid w:val="00C84C4C"/>
    <w:rsid w:val="00C85996"/>
    <w:rsid w:val="00C86074"/>
    <w:rsid w:val="00C8749A"/>
    <w:rsid w:val="00C90276"/>
    <w:rsid w:val="00C90B60"/>
    <w:rsid w:val="00C91A49"/>
    <w:rsid w:val="00C91A86"/>
    <w:rsid w:val="00C92104"/>
    <w:rsid w:val="00C928BE"/>
    <w:rsid w:val="00C94F10"/>
    <w:rsid w:val="00C95B37"/>
    <w:rsid w:val="00C96EBC"/>
    <w:rsid w:val="00C97851"/>
    <w:rsid w:val="00C97F20"/>
    <w:rsid w:val="00CA008A"/>
    <w:rsid w:val="00CA1F00"/>
    <w:rsid w:val="00CA2213"/>
    <w:rsid w:val="00CA36BC"/>
    <w:rsid w:val="00CA3B43"/>
    <w:rsid w:val="00CA42B7"/>
    <w:rsid w:val="00CA4CEB"/>
    <w:rsid w:val="00CA539C"/>
    <w:rsid w:val="00CA5CAF"/>
    <w:rsid w:val="00CA64E8"/>
    <w:rsid w:val="00CA66B9"/>
    <w:rsid w:val="00CA7F20"/>
    <w:rsid w:val="00CB0239"/>
    <w:rsid w:val="00CB12C0"/>
    <w:rsid w:val="00CB3430"/>
    <w:rsid w:val="00CB35EA"/>
    <w:rsid w:val="00CB51E3"/>
    <w:rsid w:val="00CB574F"/>
    <w:rsid w:val="00CB5C4B"/>
    <w:rsid w:val="00CB6B99"/>
    <w:rsid w:val="00CB7074"/>
    <w:rsid w:val="00CB70EB"/>
    <w:rsid w:val="00CC0B11"/>
    <w:rsid w:val="00CC19FB"/>
    <w:rsid w:val="00CC203D"/>
    <w:rsid w:val="00CC4569"/>
    <w:rsid w:val="00CC4A6B"/>
    <w:rsid w:val="00CC57BE"/>
    <w:rsid w:val="00CC5E2B"/>
    <w:rsid w:val="00CD076F"/>
    <w:rsid w:val="00CD0C2B"/>
    <w:rsid w:val="00CD10B0"/>
    <w:rsid w:val="00CD1BB7"/>
    <w:rsid w:val="00CD1FC8"/>
    <w:rsid w:val="00CD2147"/>
    <w:rsid w:val="00CD215D"/>
    <w:rsid w:val="00CD2ECD"/>
    <w:rsid w:val="00CD462B"/>
    <w:rsid w:val="00CD4EC2"/>
    <w:rsid w:val="00CD7043"/>
    <w:rsid w:val="00CE0342"/>
    <w:rsid w:val="00CE0D3D"/>
    <w:rsid w:val="00CE0FEF"/>
    <w:rsid w:val="00CE122D"/>
    <w:rsid w:val="00CE147B"/>
    <w:rsid w:val="00CE1AF9"/>
    <w:rsid w:val="00CE1D0F"/>
    <w:rsid w:val="00CE1D3A"/>
    <w:rsid w:val="00CE2318"/>
    <w:rsid w:val="00CE4FA0"/>
    <w:rsid w:val="00CE520B"/>
    <w:rsid w:val="00CE7516"/>
    <w:rsid w:val="00CF0416"/>
    <w:rsid w:val="00CF08B9"/>
    <w:rsid w:val="00CF1892"/>
    <w:rsid w:val="00CF1D82"/>
    <w:rsid w:val="00CF38B2"/>
    <w:rsid w:val="00CF3E6E"/>
    <w:rsid w:val="00CF587A"/>
    <w:rsid w:val="00CF5F84"/>
    <w:rsid w:val="00CF64FA"/>
    <w:rsid w:val="00D003FD"/>
    <w:rsid w:val="00D0092E"/>
    <w:rsid w:val="00D014E1"/>
    <w:rsid w:val="00D02818"/>
    <w:rsid w:val="00D03124"/>
    <w:rsid w:val="00D03AD9"/>
    <w:rsid w:val="00D0479F"/>
    <w:rsid w:val="00D047BD"/>
    <w:rsid w:val="00D0550D"/>
    <w:rsid w:val="00D05706"/>
    <w:rsid w:val="00D065C7"/>
    <w:rsid w:val="00D11983"/>
    <w:rsid w:val="00D127C8"/>
    <w:rsid w:val="00D15181"/>
    <w:rsid w:val="00D15720"/>
    <w:rsid w:val="00D15BE0"/>
    <w:rsid w:val="00D16E58"/>
    <w:rsid w:val="00D170B6"/>
    <w:rsid w:val="00D17B24"/>
    <w:rsid w:val="00D2017D"/>
    <w:rsid w:val="00D202A2"/>
    <w:rsid w:val="00D20482"/>
    <w:rsid w:val="00D20EB5"/>
    <w:rsid w:val="00D22879"/>
    <w:rsid w:val="00D2364B"/>
    <w:rsid w:val="00D2425C"/>
    <w:rsid w:val="00D24847"/>
    <w:rsid w:val="00D2656A"/>
    <w:rsid w:val="00D26ECB"/>
    <w:rsid w:val="00D27040"/>
    <w:rsid w:val="00D27422"/>
    <w:rsid w:val="00D3076F"/>
    <w:rsid w:val="00D30B49"/>
    <w:rsid w:val="00D30B98"/>
    <w:rsid w:val="00D32004"/>
    <w:rsid w:val="00D32612"/>
    <w:rsid w:val="00D369E1"/>
    <w:rsid w:val="00D4081D"/>
    <w:rsid w:val="00D42DCF"/>
    <w:rsid w:val="00D436D5"/>
    <w:rsid w:val="00D43736"/>
    <w:rsid w:val="00D50D01"/>
    <w:rsid w:val="00D5157D"/>
    <w:rsid w:val="00D51EE7"/>
    <w:rsid w:val="00D52C91"/>
    <w:rsid w:val="00D53108"/>
    <w:rsid w:val="00D547C9"/>
    <w:rsid w:val="00D549D9"/>
    <w:rsid w:val="00D5507D"/>
    <w:rsid w:val="00D566CE"/>
    <w:rsid w:val="00D56DAF"/>
    <w:rsid w:val="00D56E33"/>
    <w:rsid w:val="00D57C87"/>
    <w:rsid w:val="00D60C9B"/>
    <w:rsid w:val="00D60EBB"/>
    <w:rsid w:val="00D62095"/>
    <w:rsid w:val="00D63355"/>
    <w:rsid w:val="00D63A25"/>
    <w:rsid w:val="00D64208"/>
    <w:rsid w:val="00D64B1C"/>
    <w:rsid w:val="00D677F2"/>
    <w:rsid w:val="00D678AD"/>
    <w:rsid w:val="00D67D13"/>
    <w:rsid w:val="00D71834"/>
    <w:rsid w:val="00D72CA8"/>
    <w:rsid w:val="00D73BF9"/>
    <w:rsid w:val="00D7412A"/>
    <w:rsid w:val="00D74440"/>
    <w:rsid w:val="00D7463A"/>
    <w:rsid w:val="00D77A0C"/>
    <w:rsid w:val="00D77C54"/>
    <w:rsid w:val="00D80660"/>
    <w:rsid w:val="00D80B46"/>
    <w:rsid w:val="00D80BA8"/>
    <w:rsid w:val="00D81210"/>
    <w:rsid w:val="00D815C2"/>
    <w:rsid w:val="00D817B3"/>
    <w:rsid w:val="00D81FCB"/>
    <w:rsid w:val="00D820F4"/>
    <w:rsid w:val="00D82BC6"/>
    <w:rsid w:val="00D8372F"/>
    <w:rsid w:val="00D84676"/>
    <w:rsid w:val="00D847FD"/>
    <w:rsid w:val="00D84F2B"/>
    <w:rsid w:val="00D84FBD"/>
    <w:rsid w:val="00D85513"/>
    <w:rsid w:val="00D855B1"/>
    <w:rsid w:val="00D878E7"/>
    <w:rsid w:val="00D87D02"/>
    <w:rsid w:val="00D90E03"/>
    <w:rsid w:val="00D92FD7"/>
    <w:rsid w:val="00D94EC3"/>
    <w:rsid w:val="00D96666"/>
    <w:rsid w:val="00D9704E"/>
    <w:rsid w:val="00D971D4"/>
    <w:rsid w:val="00DA00B9"/>
    <w:rsid w:val="00DA0B46"/>
    <w:rsid w:val="00DA138E"/>
    <w:rsid w:val="00DA1539"/>
    <w:rsid w:val="00DA2718"/>
    <w:rsid w:val="00DA3DEE"/>
    <w:rsid w:val="00DA3E8C"/>
    <w:rsid w:val="00DA5DD9"/>
    <w:rsid w:val="00DB040E"/>
    <w:rsid w:val="00DB0651"/>
    <w:rsid w:val="00DB0EAD"/>
    <w:rsid w:val="00DB15C2"/>
    <w:rsid w:val="00DB186C"/>
    <w:rsid w:val="00DB2BF5"/>
    <w:rsid w:val="00DB3238"/>
    <w:rsid w:val="00DB3C74"/>
    <w:rsid w:val="00DB401C"/>
    <w:rsid w:val="00DB590C"/>
    <w:rsid w:val="00DC0B44"/>
    <w:rsid w:val="00DC1E33"/>
    <w:rsid w:val="00DC5331"/>
    <w:rsid w:val="00DC7EE6"/>
    <w:rsid w:val="00DD172A"/>
    <w:rsid w:val="00DD195C"/>
    <w:rsid w:val="00DD1E06"/>
    <w:rsid w:val="00DD264A"/>
    <w:rsid w:val="00DD3CBC"/>
    <w:rsid w:val="00DD6146"/>
    <w:rsid w:val="00DD63B3"/>
    <w:rsid w:val="00DD6A6E"/>
    <w:rsid w:val="00DE0A7E"/>
    <w:rsid w:val="00DE0F1E"/>
    <w:rsid w:val="00DE12C0"/>
    <w:rsid w:val="00DE185A"/>
    <w:rsid w:val="00DE25CE"/>
    <w:rsid w:val="00DE38BA"/>
    <w:rsid w:val="00DE44D4"/>
    <w:rsid w:val="00DE6AFB"/>
    <w:rsid w:val="00DF0EF8"/>
    <w:rsid w:val="00DF19F8"/>
    <w:rsid w:val="00DF1A05"/>
    <w:rsid w:val="00DF1C50"/>
    <w:rsid w:val="00DF1FB5"/>
    <w:rsid w:val="00DF3E9D"/>
    <w:rsid w:val="00DF4077"/>
    <w:rsid w:val="00DF4DEB"/>
    <w:rsid w:val="00DF6622"/>
    <w:rsid w:val="00DF69B1"/>
    <w:rsid w:val="00DF6DFA"/>
    <w:rsid w:val="00E00299"/>
    <w:rsid w:val="00E00DCA"/>
    <w:rsid w:val="00E00E72"/>
    <w:rsid w:val="00E01B84"/>
    <w:rsid w:val="00E028B7"/>
    <w:rsid w:val="00E02EB2"/>
    <w:rsid w:val="00E031D9"/>
    <w:rsid w:val="00E0456C"/>
    <w:rsid w:val="00E04B2A"/>
    <w:rsid w:val="00E06470"/>
    <w:rsid w:val="00E072E7"/>
    <w:rsid w:val="00E10BB8"/>
    <w:rsid w:val="00E114BD"/>
    <w:rsid w:val="00E1200A"/>
    <w:rsid w:val="00E120A0"/>
    <w:rsid w:val="00E14593"/>
    <w:rsid w:val="00E15578"/>
    <w:rsid w:val="00E156C1"/>
    <w:rsid w:val="00E16CAD"/>
    <w:rsid w:val="00E2049F"/>
    <w:rsid w:val="00E2085C"/>
    <w:rsid w:val="00E208F0"/>
    <w:rsid w:val="00E20E55"/>
    <w:rsid w:val="00E219D4"/>
    <w:rsid w:val="00E22E2A"/>
    <w:rsid w:val="00E250BE"/>
    <w:rsid w:val="00E25727"/>
    <w:rsid w:val="00E27AC6"/>
    <w:rsid w:val="00E30683"/>
    <w:rsid w:val="00E30C47"/>
    <w:rsid w:val="00E31CDB"/>
    <w:rsid w:val="00E325C2"/>
    <w:rsid w:val="00E403D1"/>
    <w:rsid w:val="00E42566"/>
    <w:rsid w:val="00E45B4E"/>
    <w:rsid w:val="00E465A8"/>
    <w:rsid w:val="00E46FFB"/>
    <w:rsid w:val="00E47572"/>
    <w:rsid w:val="00E500BD"/>
    <w:rsid w:val="00E503D0"/>
    <w:rsid w:val="00E50DA6"/>
    <w:rsid w:val="00E51BB1"/>
    <w:rsid w:val="00E51F04"/>
    <w:rsid w:val="00E55954"/>
    <w:rsid w:val="00E56262"/>
    <w:rsid w:val="00E56B87"/>
    <w:rsid w:val="00E56BD9"/>
    <w:rsid w:val="00E57858"/>
    <w:rsid w:val="00E57C34"/>
    <w:rsid w:val="00E60523"/>
    <w:rsid w:val="00E62274"/>
    <w:rsid w:val="00E641A8"/>
    <w:rsid w:val="00E64298"/>
    <w:rsid w:val="00E64975"/>
    <w:rsid w:val="00E665A4"/>
    <w:rsid w:val="00E679FB"/>
    <w:rsid w:val="00E67C6F"/>
    <w:rsid w:val="00E70370"/>
    <w:rsid w:val="00E706E0"/>
    <w:rsid w:val="00E713C6"/>
    <w:rsid w:val="00E72AF4"/>
    <w:rsid w:val="00E72D52"/>
    <w:rsid w:val="00E73216"/>
    <w:rsid w:val="00E736FB"/>
    <w:rsid w:val="00E74038"/>
    <w:rsid w:val="00E74F5D"/>
    <w:rsid w:val="00E753AB"/>
    <w:rsid w:val="00E766E3"/>
    <w:rsid w:val="00E7691A"/>
    <w:rsid w:val="00E7698C"/>
    <w:rsid w:val="00E76DB8"/>
    <w:rsid w:val="00E771C7"/>
    <w:rsid w:val="00E778EB"/>
    <w:rsid w:val="00E80033"/>
    <w:rsid w:val="00E8118D"/>
    <w:rsid w:val="00E82162"/>
    <w:rsid w:val="00E82F4B"/>
    <w:rsid w:val="00E8408D"/>
    <w:rsid w:val="00E85D12"/>
    <w:rsid w:val="00E8688E"/>
    <w:rsid w:val="00E86BC1"/>
    <w:rsid w:val="00E87D14"/>
    <w:rsid w:val="00E91000"/>
    <w:rsid w:val="00E91AE9"/>
    <w:rsid w:val="00E92027"/>
    <w:rsid w:val="00E9333E"/>
    <w:rsid w:val="00E93E7B"/>
    <w:rsid w:val="00E9523C"/>
    <w:rsid w:val="00E954A8"/>
    <w:rsid w:val="00E95CD1"/>
    <w:rsid w:val="00E95DD9"/>
    <w:rsid w:val="00E9616A"/>
    <w:rsid w:val="00E9799D"/>
    <w:rsid w:val="00EA0F4D"/>
    <w:rsid w:val="00EA259E"/>
    <w:rsid w:val="00EA377B"/>
    <w:rsid w:val="00EA3D6A"/>
    <w:rsid w:val="00EA50DC"/>
    <w:rsid w:val="00EA528F"/>
    <w:rsid w:val="00EB1105"/>
    <w:rsid w:val="00EB18D0"/>
    <w:rsid w:val="00EB2BD4"/>
    <w:rsid w:val="00EB4E59"/>
    <w:rsid w:val="00EB4F99"/>
    <w:rsid w:val="00EB5063"/>
    <w:rsid w:val="00EB550C"/>
    <w:rsid w:val="00EB5F44"/>
    <w:rsid w:val="00EB6132"/>
    <w:rsid w:val="00EB7C88"/>
    <w:rsid w:val="00EC1531"/>
    <w:rsid w:val="00EC1C82"/>
    <w:rsid w:val="00EC2106"/>
    <w:rsid w:val="00EC22AA"/>
    <w:rsid w:val="00EC35E2"/>
    <w:rsid w:val="00EC51BC"/>
    <w:rsid w:val="00EC5B41"/>
    <w:rsid w:val="00EC7489"/>
    <w:rsid w:val="00ED12B7"/>
    <w:rsid w:val="00ED2347"/>
    <w:rsid w:val="00ED2E7D"/>
    <w:rsid w:val="00ED49A0"/>
    <w:rsid w:val="00ED5B42"/>
    <w:rsid w:val="00ED5C91"/>
    <w:rsid w:val="00ED631B"/>
    <w:rsid w:val="00ED6DA0"/>
    <w:rsid w:val="00ED6E5F"/>
    <w:rsid w:val="00EE0BDF"/>
    <w:rsid w:val="00EE1C1D"/>
    <w:rsid w:val="00EE225C"/>
    <w:rsid w:val="00EE2748"/>
    <w:rsid w:val="00EE2C85"/>
    <w:rsid w:val="00EE33B5"/>
    <w:rsid w:val="00EE4930"/>
    <w:rsid w:val="00EE5D46"/>
    <w:rsid w:val="00EE6B63"/>
    <w:rsid w:val="00EE7CE5"/>
    <w:rsid w:val="00EE7F9F"/>
    <w:rsid w:val="00EF04A3"/>
    <w:rsid w:val="00EF44E1"/>
    <w:rsid w:val="00EF4FDB"/>
    <w:rsid w:val="00EF5FF7"/>
    <w:rsid w:val="00EF67B3"/>
    <w:rsid w:val="00EF6F2D"/>
    <w:rsid w:val="00EF761D"/>
    <w:rsid w:val="00F01025"/>
    <w:rsid w:val="00F01840"/>
    <w:rsid w:val="00F0217C"/>
    <w:rsid w:val="00F02494"/>
    <w:rsid w:val="00F02693"/>
    <w:rsid w:val="00F0367B"/>
    <w:rsid w:val="00F0486C"/>
    <w:rsid w:val="00F06401"/>
    <w:rsid w:val="00F065F5"/>
    <w:rsid w:val="00F06B25"/>
    <w:rsid w:val="00F06DED"/>
    <w:rsid w:val="00F07185"/>
    <w:rsid w:val="00F10191"/>
    <w:rsid w:val="00F11C60"/>
    <w:rsid w:val="00F1216F"/>
    <w:rsid w:val="00F127F8"/>
    <w:rsid w:val="00F1347F"/>
    <w:rsid w:val="00F13BC1"/>
    <w:rsid w:val="00F13CAD"/>
    <w:rsid w:val="00F141CD"/>
    <w:rsid w:val="00F14377"/>
    <w:rsid w:val="00F1493A"/>
    <w:rsid w:val="00F156D2"/>
    <w:rsid w:val="00F15849"/>
    <w:rsid w:val="00F17A38"/>
    <w:rsid w:val="00F20CB4"/>
    <w:rsid w:val="00F20D33"/>
    <w:rsid w:val="00F25B8A"/>
    <w:rsid w:val="00F25BE4"/>
    <w:rsid w:val="00F2627B"/>
    <w:rsid w:val="00F2737D"/>
    <w:rsid w:val="00F3178A"/>
    <w:rsid w:val="00F324E4"/>
    <w:rsid w:val="00F327E2"/>
    <w:rsid w:val="00F32E5B"/>
    <w:rsid w:val="00F3390E"/>
    <w:rsid w:val="00F33E23"/>
    <w:rsid w:val="00F34723"/>
    <w:rsid w:val="00F3640E"/>
    <w:rsid w:val="00F36479"/>
    <w:rsid w:val="00F368E3"/>
    <w:rsid w:val="00F37283"/>
    <w:rsid w:val="00F40529"/>
    <w:rsid w:val="00F41F2E"/>
    <w:rsid w:val="00F420E7"/>
    <w:rsid w:val="00F426B1"/>
    <w:rsid w:val="00F42DBB"/>
    <w:rsid w:val="00F43A81"/>
    <w:rsid w:val="00F43E55"/>
    <w:rsid w:val="00F462B4"/>
    <w:rsid w:val="00F46B50"/>
    <w:rsid w:val="00F46B77"/>
    <w:rsid w:val="00F470A0"/>
    <w:rsid w:val="00F4715A"/>
    <w:rsid w:val="00F4739C"/>
    <w:rsid w:val="00F4741D"/>
    <w:rsid w:val="00F524D7"/>
    <w:rsid w:val="00F53006"/>
    <w:rsid w:val="00F535D0"/>
    <w:rsid w:val="00F53BCC"/>
    <w:rsid w:val="00F549C7"/>
    <w:rsid w:val="00F54D75"/>
    <w:rsid w:val="00F603A3"/>
    <w:rsid w:val="00F615AF"/>
    <w:rsid w:val="00F62EF8"/>
    <w:rsid w:val="00F63E9D"/>
    <w:rsid w:val="00F6556A"/>
    <w:rsid w:val="00F67559"/>
    <w:rsid w:val="00F702F0"/>
    <w:rsid w:val="00F706AA"/>
    <w:rsid w:val="00F71B85"/>
    <w:rsid w:val="00F73A1E"/>
    <w:rsid w:val="00F76203"/>
    <w:rsid w:val="00F803B5"/>
    <w:rsid w:val="00F813AA"/>
    <w:rsid w:val="00F82376"/>
    <w:rsid w:val="00F82629"/>
    <w:rsid w:val="00F83A2D"/>
    <w:rsid w:val="00F83B15"/>
    <w:rsid w:val="00F83C64"/>
    <w:rsid w:val="00F847B6"/>
    <w:rsid w:val="00F8564B"/>
    <w:rsid w:val="00F857F4"/>
    <w:rsid w:val="00F85A2A"/>
    <w:rsid w:val="00F85D88"/>
    <w:rsid w:val="00F86593"/>
    <w:rsid w:val="00F86626"/>
    <w:rsid w:val="00F86CBA"/>
    <w:rsid w:val="00F87D29"/>
    <w:rsid w:val="00F90DA3"/>
    <w:rsid w:val="00F90F8C"/>
    <w:rsid w:val="00F913C2"/>
    <w:rsid w:val="00F91BA2"/>
    <w:rsid w:val="00F91C03"/>
    <w:rsid w:val="00F95094"/>
    <w:rsid w:val="00F958EA"/>
    <w:rsid w:val="00F95CA0"/>
    <w:rsid w:val="00F96E33"/>
    <w:rsid w:val="00FA0942"/>
    <w:rsid w:val="00FA1123"/>
    <w:rsid w:val="00FA1198"/>
    <w:rsid w:val="00FA22E4"/>
    <w:rsid w:val="00FA2F6B"/>
    <w:rsid w:val="00FA36ED"/>
    <w:rsid w:val="00FA3ADF"/>
    <w:rsid w:val="00FA3FF1"/>
    <w:rsid w:val="00FA4B47"/>
    <w:rsid w:val="00FA5EE5"/>
    <w:rsid w:val="00FA6D7A"/>
    <w:rsid w:val="00FA6D94"/>
    <w:rsid w:val="00FA6DB0"/>
    <w:rsid w:val="00FA7AAE"/>
    <w:rsid w:val="00FB1DFC"/>
    <w:rsid w:val="00FB3B78"/>
    <w:rsid w:val="00FB4908"/>
    <w:rsid w:val="00FB55B0"/>
    <w:rsid w:val="00FB5C83"/>
    <w:rsid w:val="00FB69BC"/>
    <w:rsid w:val="00FB6CF1"/>
    <w:rsid w:val="00FB6FE5"/>
    <w:rsid w:val="00FB7FA6"/>
    <w:rsid w:val="00FC0793"/>
    <w:rsid w:val="00FC0CB4"/>
    <w:rsid w:val="00FC1E09"/>
    <w:rsid w:val="00FC32EA"/>
    <w:rsid w:val="00FC3C5F"/>
    <w:rsid w:val="00FC4377"/>
    <w:rsid w:val="00FC6084"/>
    <w:rsid w:val="00FC621F"/>
    <w:rsid w:val="00FC662D"/>
    <w:rsid w:val="00FC7708"/>
    <w:rsid w:val="00FC7FD6"/>
    <w:rsid w:val="00FD0971"/>
    <w:rsid w:val="00FD16B4"/>
    <w:rsid w:val="00FD2D7D"/>
    <w:rsid w:val="00FD418B"/>
    <w:rsid w:val="00FD46FE"/>
    <w:rsid w:val="00FD6A16"/>
    <w:rsid w:val="00FD769E"/>
    <w:rsid w:val="00FD7AD5"/>
    <w:rsid w:val="00FE1B08"/>
    <w:rsid w:val="00FE356D"/>
    <w:rsid w:val="00FE3692"/>
    <w:rsid w:val="00FE46FD"/>
    <w:rsid w:val="00FE5B74"/>
    <w:rsid w:val="00FE6202"/>
    <w:rsid w:val="00FE6B89"/>
    <w:rsid w:val="00FE74B5"/>
    <w:rsid w:val="00FE7BFB"/>
    <w:rsid w:val="00FF037A"/>
    <w:rsid w:val="00FF17F0"/>
    <w:rsid w:val="00FF299D"/>
    <w:rsid w:val="00FF5827"/>
    <w:rsid w:val="00FF5CBB"/>
    <w:rsid w:val="00FF6554"/>
    <w:rsid w:val="096D5B06"/>
    <w:rsid w:val="0CF77097"/>
    <w:rsid w:val="25583753"/>
    <w:rsid w:val="28285791"/>
    <w:rsid w:val="4201157D"/>
    <w:rsid w:val="4E5210F4"/>
    <w:rsid w:val="4E6B0261"/>
    <w:rsid w:val="658C582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3"/>
    <w:basedOn w:val="1"/>
    <w:link w:val="15"/>
    <w:qFormat/>
    <w:uiPriority w:val="9"/>
    <w:pPr>
      <w:spacing w:before="100" w:beforeAutospacing="1" w:after="100" w:afterAutospacing="1"/>
      <w:outlineLvl w:val="2"/>
    </w:pPr>
    <w:rPr>
      <w:rFonts w:ascii="Times New Roman" w:hAnsi="Times New Roman" w:eastAsia="Times New Roman" w:cs="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4"/>
    <w:semiHidden/>
    <w:unhideWhenUsed/>
    <w:qFormat/>
    <w:uiPriority w:val="99"/>
    <w:rPr>
      <w:rFonts w:ascii="Lucida Grande" w:hAnsi="Lucida Grande"/>
      <w:sz w:val="18"/>
      <w:szCs w:val="18"/>
    </w:rPr>
  </w:style>
  <w:style w:type="character" w:styleId="6">
    <w:name w:val="Emphasis"/>
    <w:basedOn w:val="3"/>
    <w:qFormat/>
    <w:uiPriority w:val="20"/>
    <w:rPr>
      <w:i/>
      <w:iCs/>
    </w:rPr>
  </w:style>
  <w:style w:type="paragraph" w:styleId="7">
    <w:name w:val="footer"/>
    <w:basedOn w:val="1"/>
    <w:link w:val="13"/>
    <w:unhideWhenUsed/>
    <w:qFormat/>
    <w:uiPriority w:val="99"/>
    <w:pPr>
      <w:tabs>
        <w:tab w:val="center" w:pos="4320"/>
        <w:tab w:val="right" w:pos="8640"/>
      </w:tabs>
    </w:pPr>
  </w:style>
  <w:style w:type="paragraph" w:styleId="8">
    <w:name w:val="header"/>
    <w:basedOn w:val="1"/>
    <w:link w:val="12"/>
    <w:unhideWhenUsed/>
    <w:qFormat/>
    <w:uiPriority w:val="99"/>
    <w:pPr>
      <w:tabs>
        <w:tab w:val="center" w:pos="4320"/>
        <w:tab w:val="right" w:pos="8640"/>
      </w:tabs>
    </w:pPr>
  </w:style>
  <w:style w:type="character" w:styleId="9">
    <w:name w:val="Hyperlink"/>
    <w:basedOn w:val="3"/>
    <w:unhideWhenUsed/>
    <w:qFormat/>
    <w:uiPriority w:val="99"/>
    <w:rPr>
      <w:color w:val="0000FF" w:themeColor="hyperlink"/>
      <w:u w:val="single"/>
      <w14:textFill>
        <w14:solidFill>
          <w14:schemeClr w14:val="hlink"/>
        </w14:solidFill>
      </w14:textFill>
    </w:rPr>
  </w:style>
  <w:style w:type="table" w:styleId="10">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Header Char"/>
    <w:basedOn w:val="3"/>
    <w:link w:val="8"/>
    <w:qFormat/>
    <w:uiPriority w:val="99"/>
  </w:style>
  <w:style w:type="character" w:customStyle="1" w:styleId="13">
    <w:name w:val="Footer Char"/>
    <w:basedOn w:val="3"/>
    <w:link w:val="7"/>
    <w:qFormat/>
    <w:uiPriority w:val="99"/>
  </w:style>
  <w:style w:type="character" w:customStyle="1" w:styleId="14">
    <w:name w:val="Balloon Text Char"/>
    <w:basedOn w:val="3"/>
    <w:link w:val="5"/>
    <w:semiHidden/>
    <w:qFormat/>
    <w:uiPriority w:val="99"/>
    <w:rPr>
      <w:rFonts w:ascii="Lucida Grande" w:hAnsi="Lucida Grande"/>
      <w:sz w:val="18"/>
      <w:szCs w:val="18"/>
    </w:rPr>
  </w:style>
  <w:style w:type="character" w:customStyle="1" w:styleId="15">
    <w:name w:val="Heading 3 Char"/>
    <w:basedOn w:val="3"/>
    <w:link w:val="2"/>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loudStorage\Dropbox\Admistrasi%20SI\Surat\Template%20Surat\Kop%20Surat%20Jurusan%20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4025FD59-70EB-4143-AE20-05B3BFC20F7B}">
  <ds:schemaRefs/>
</ds:datastoreItem>
</file>

<file path=docProps/app.xml><?xml version="1.0" encoding="utf-8"?>
<Properties xmlns="http://schemas.openxmlformats.org/officeDocument/2006/extended-properties" xmlns:vt="http://schemas.openxmlformats.org/officeDocument/2006/docPropsVTypes">
  <Template>Kop Surat Jurusan SI.dotx</Template>
  <Company>Universitas Andalas</Company>
  <Pages>1</Pages>
  <Words>173</Words>
  <Characters>989</Characters>
  <Lines>8</Lines>
  <Paragraphs>2</Paragraphs>
  <TotalTime>0</TotalTime>
  <ScaleCrop>false</ScaleCrop>
  <LinksUpToDate>false</LinksUpToDate>
  <CharactersWithSpaces>1160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2023-12-01T08:39:00Z</dcterms:created>
  <dc:creator>Husnil Kamil</dc:creator>
  <cp:lastModifiedBy>nadini annisa byant</cp:lastModifiedBy>
  <cp:lastPrinted>2023-11-16T03:33:00Z</cp:lastPrinted>
  <dcterms:modified xsi:type="dcterms:W3CDTF">2023-12-13T09:26:21Z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FE235DA1BF3C4BB6BDB707DDDB2FDA41_12</vt:lpwstr>
  </property>
</Properties>
</file>