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34"/>
        </w:tabs>
        <w:spacing w:before="30"/>
        <w:ind w:left="80"/>
        <w:jc w:val="center"/>
        <w:rPr>
          <w:b/>
          <w:sz w:val="34"/>
        </w:rPr>
      </w:pPr>
      <w:r>
        <w:rPr>
          <w:b/>
          <w:sz w:val="34"/>
          <w:u w:val="thick"/>
        </w:rPr>
        <w:t>S</w:t>
      </w:r>
      <w:r>
        <w:rPr>
          <w:b/>
          <w:spacing w:val="-1"/>
          <w:sz w:val="34"/>
          <w:u w:val="thick"/>
        </w:rPr>
        <w:t xml:space="preserve"> </w:t>
      </w:r>
      <w:r>
        <w:rPr>
          <w:b/>
          <w:sz w:val="34"/>
          <w:u w:val="thick"/>
        </w:rPr>
        <w:t>U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R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A</w:t>
      </w:r>
      <w:r>
        <w:rPr>
          <w:b/>
          <w:spacing w:val="-1"/>
          <w:sz w:val="34"/>
          <w:u w:val="thick"/>
        </w:rPr>
        <w:t xml:space="preserve"> </w:t>
      </w:r>
      <w:r>
        <w:rPr>
          <w:b/>
          <w:sz w:val="34"/>
          <w:u w:val="thick"/>
        </w:rPr>
        <w:t>T</w:t>
      </w:r>
      <w:r>
        <w:rPr>
          <w:b/>
          <w:sz w:val="34"/>
          <w:u w:val="thick"/>
        </w:rPr>
        <w:tab/>
      </w:r>
      <w:r>
        <w:rPr>
          <w:b/>
          <w:sz w:val="34"/>
          <w:u w:val="thick"/>
        </w:rPr>
        <w:t>T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U</w:t>
      </w:r>
      <w:r>
        <w:rPr>
          <w:b/>
          <w:spacing w:val="5"/>
          <w:sz w:val="34"/>
          <w:u w:val="thick"/>
        </w:rPr>
        <w:t xml:space="preserve"> </w:t>
      </w:r>
      <w:r>
        <w:rPr>
          <w:b/>
          <w:sz w:val="34"/>
          <w:u w:val="thick"/>
        </w:rPr>
        <w:t>G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A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S</w:t>
      </w:r>
    </w:p>
    <w:p>
      <w:pPr>
        <w:pStyle w:val="6"/>
        <w:spacing w:before="3"/>
        <w:rPr>
          <w:rFonts w:asciiTheme="minorHAnsi" w:hAnsiTheme="minorHAnsi"/>
          <w:b/>
          <w:sz w:val="12"/>
        </w:rPr>
      </w:pPr>
    </w:p>
    <w:p>
      <w:pPr>
        <w:spacing w:before="65"/>
        <w:ind w:left="81"/>
        <w:jc w:val="center"/>
        <w:rPr>
          <w:rFonts w:hint="default"/>
          <w:sz w:val="20"/>
          <w:lang w:val="en-US"/>
        </w:rPr>
      </w:pPr>
      <w:r>
        <w:rPr>
          <w:w w:val="105"/>
          <w:sz w:val="20"/>
        </w:rPr>
        <w:t>No.</w:t>
      </w:r>
      <w:r>
        <w:rPr>
          <w:rFonts w:hint="default"/>
          <w:w w:val="105"/>
          <w:sz w:val="20"/>
          <w:lang w:val="en-US"/>
        </w:rPr>
        <w:t xml:space="preserve"> {no_surat_tugas_kp}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/UN16.15.5.2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/PP/</w:t>
      </w:r>
      <w:r>
        <w:rPr>
          <w:spacing w:val="-6"/>
          <w:w w:val="105"/>
          <w:sz w:val="20"/>
        </w:rPr>
        <w:t xml:space="preserve"> </w:t>
      </w:r>
      <w:r>
        <w:rPr>
          <w:rFonts w:hint="default"/>
          <w:spacing w:val="-6"/>
          <w:w w:val="105"/>
          <w:sz w:val="20"/>
          <w:lang w:val="en-US"/>
        </w:rPr>
        <w:t>{tahun_surat}</w:t>
      </w:r>
    </w:p>
    <w:p>
      <w:pPr>
        <w:tabs>
          <w:tab w:val="left" w:pos="1260"/>
        </w:tabs>
        <w:rPr>
          <w:rFonts w:ascii="Cambria" w:hAnsi="Cambria"/>
        </w:rPr>
      </w:pPr>
    </w:p>
    <w:p>
      <w:pPr>
        <w:tabs>
          <w:tab w:val="left" w:pos="1260"/>
        </w:tabs>
        <w:rPr>
          <w:rFonts w:ascii="Cambria" w:hAnsi="Cambria"/>
        </w:rPr>
      </w:pPr>
    </w:p>
    <w:p>
      <w:pPr>
        <w:ind w:left="612"/>
      </w:pPr>
      <w:r>
        <w:t>Ketua</w:t>
      </w:r>
      <w:r>
        <w:rPr>
          <w:spacing w:val="21"/>
        </w:rPr>
        <w:t xml:space="preserve"> </w:t>
      </w:r>
      <w:r>
        <w:t>Jurusan</w:t>
      </w:r>
      <w:r>
        <w:rPr>
          <w:spacing w:val="23"/>
        </w:rPr>
        <w:t xml:space="preserve"> </w:t>
      </w:r>
      <w:r>
        <w:t>Sistem</w:t>
      </w:r>
      <w:r>
        <w:rPr>
          <w:spacing w:val="25"/>
        </w:rPr>
        <w:t xml:space="preserve"> </w:t>
      </w:r>
      <w:r>
        <w:t>Informasi</w:t>
      </w:r>
      <w:r>
        <w:rPr>
          <w:spacing w:val="85"/>
        </w:rPr>
        <w:t xml:space="preserve"> </w:t>
      </w:r>
      <w:r>
        <w:t>menugaskan</w:t>
      </w:r>
      <w:r>
        <w:rPr>
          <w:spacing w:val="20"/>
        </w:rPr>
        <w:t xml:space="preserve"> </w:t>
      </w:r>
      <w:r>
        <w:t>kepada</w:t>
      </w:r>
      <w:r>
        <w:rPr>
          <w:spacing w:val="16"/>
        </w:rPr>
        <w:t xml:space="preserve"> </w:t>
      </w:r>
      <w:r>
        <w:t>mahasiswa</w:t>
      </w:r>
      <w:r>
        <w:rPr>
          <w:spacing w:val="22"/>
        </w:rPr>
        <w:t xml:space="preserve"> </w:t>
      </w:r>
      <w:r>
        <w:t>Jurusan</w:t>
      </w:r>
      <w:r>
        <w:rPr>
          <w:spacing w:val="19"/>
        </w:rPr>
        <w:t xml:space="preserve"> </w:t>
      </w:r>
      <w:r>
        <w:t>Sistem</w:t>
      </w:r>
      <w:r>
        <w:rPr>
          <w:spacing w:val="19"/>
        </w:rPr>
        <w:t xml:space="preserve"> </w:t>
      </w:r>
      <w:r>
        <w:t>Informasi</w:t>
      </w:r>
      <w:r>
        <w:rPr>
          <w:spacing w:val="10"/>
        </w:rPr>
        <w:t xml:space="preserve"> </w:t>
      </w:r>
      <w:r>
        <w:t>berikut</w:t>
      </w:r>
      <w:r>
        <w:rPr>
          <w:spacing w:val="17"/>
        </w:rPr>
        <w:t xml:space="preserve"> </w:t>
      </w:r>
      <w:r>
        <w:t>: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4"/>
        <w:rPr>
          <w:rFonts w:asciiTheme="minorHAnsi" w:hAnsiTheme="minorHAnsi"/>
          <w:sz w:val="24"/>
          <w:szCs w:val="24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694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694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7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hint="default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{nama_mahasiswa1}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hint="default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{nim_mahasiswa1}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{nama_mahasiswa2}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{nim_mahasiswa2}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{nama_mahasiswa3}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{nim_mahasiswa3}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{nama_mahasiswa4}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{nim_mahasiswa4}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{nama_mahasiswa5}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>{nim_mahasiswa5}</w:t>
            </w:r>
          </w:p>
        </w:tc>
      </w:tr>
    </w:tbl>
    <w:p>
      <w:pPr>
        <w:pStyle w:val="6"/>
        <w:rPr>
          <w:rFonts w:asciiTheme="minorHAnsi" w:hAnsiTheme="minorHAnsi"/>
          <w:sz w:val="24"/>
          <w:szCs w:val="24"/>
          <w:lang w:val="en-US"/>
        </w:rPr>
      </w:pPr>
    </w:p>
    <w:p>
      <w:pPr>
        <w:pStyle w:val="6"/>
        <w:spacing w:before="1"/>
        <w:rPr>
          <w:rFonts w:asciiTheme="minorHAnsi" w:hAnsiTheme="minorHAnsi"/>
          <w:sz w:val="24"/>
          <w:szCs w:val="24"/>
        </w:rPr>
      </w:pPr>
    </w:p>
    <w:p>
      <w:pPr>
        <w:ind w:left="612"/>
        <w:rPr>
          <w:rFonts w:hint="default"/>
          <w:b/>
          <w:bCs/>
          <w:lang w:val="en-US"/>
        </w:rPr>
      </w:pPr>
      <w:r>
        <w:rPr>
          <w:spacing w:val="-1"/>
          <w:w w:val="105"/>
        </w:rPr>
        <w:t>Untuk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mengikuti</w:t>
      </w:r>
      <w:r>
        <w:rPr>
          <w:spacing w:val="-8"/>
          <w:w w:val="105"/>
        </w:rPr>
        <w:t xml:space="preserve"> </w:t>
      </w:r>
      <w:r>
        <w:rPr>
          <w:w w:val="105"/>
        </w:rPr>
        <w:t>Mata</w:t>
      </w:r>
      <w:r>
        <w:rPr>
          <w:spacing w:val="-8"/>
          <w:w w:val="105"/>
        </w:rPr>
        <w:t xml:space="preserve"> </w:t>
      </w:r>
      <w:r>
        <w:rPr>
          <w:w w:val="105"/>
        </w:rPr>
        <w:t>Kuliah</w:t>
      </w:r>
      <w:r>
        <w:rPr>
          <w:spacing w:val="-9"/>
          <w:w w:val="105"/>
        </w:rPr>
        <w:t xml:space="preserve"> </w:t>
      </w:r>
      <w:r>
        <w:rPr>
          <w:w w:val="105"/>
        </w:rPr>
        <w:t>Kerja</w:t>
      </w:r>
      <w:r>
        <w:rPr>
          <w:spacing w:val="-10"/>
          <w:w w:val="105"/>
        </w:rPr>
        <w:t xml:space="preserve"> </w:t>
      </w:r>
      <w:r>
        <w:rPr>
          <w:w w:val="105"/>
        </w:rPr>
        <w:t>Praktek</w:t>
      </w:r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6"/>
          <w:w w:val="105"/>
        </w:rPr>
        <w:t xml:space="preserve"> </w:t>
      </w:r>
      <w:r>
        <w:rPr>
          <w:w w:val="105"/>
        </w:rPr>
        <w:t>dilaksanakan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rFonts w:hint="default"/>
          <w:b/>
          <w:bCs/>
          <w:spacing w:val="-10"/>
          <w:w w:val="105"/>
          <w:lang w:val="en-US"/>
        </w:rPr>
        <w:t>{instansi_tujuan}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4"/>
        <w:rPr>
          <w:rFonts w:asciiTheme="minorHAnsi" w:hAnsiTheme="minorHAnsi"/>
          <w:sz w:val="24"/>
          <w:szCs w:val="24"/>
        </w:rPr>
      </w:pPr>
    </w:p>
    <w:p>
      <w:pPr>
        <w:ind w:left="612"/>
        <w:rPr>
          <w:rFonts w:hint="default"/>
          <w:b/>
          <w:bCs/>
          <w:lang w:val="en-US"/>
        </w:rPr>
      </w:pPr>
      <w:r>
        <w:rPr>
          <w:w w:val="105"/>
        </w:rPr>
        <w:t>Surat</w:t>
      </w:r>
      <w:r>
        <w:rPr>
          <w:spacing w:val="-9"/>
          <w:w w:val="105"/>
        </w:rPr>
        <w:t xml:space="preserve"> </w:t>
      </w:r>
      <w:r>
        <w:rPr>
          <w:w w:val="105"/>
        </w:rPr>
        <w:t>Tugas</w:t>
      </w:r>
      <w:r>
        <w:rPr>
          <w:spacing w:val="-6"/>
          <w:w w:val="105"/>
        </w:rPr>
        <w:t xml:space="preserve"> </w:t>
      </w:r>
      <w:r>
        <w:rPr>
          <w:w w:val="105"/>
        </w:rPr>
        <w:t>ini</w:t>
      </w:r>
      <w:r>
        <w:rPr>
          <w:spacing w:val="-8"/>
          <w:w w:val="105"/>
        </w:rPr>
        <w:t xml:space="preserve"> </w:t>
      </w:r>
      <w:r>
        <w:rPr>
          <w:w w:val="105"/>
        </w:rPr>
        <w:t>berlaku</w:t>
      </w:r>
      <w:r>
        <w:rPr>
          <w:spacing w:val="-8"/>
          <w:w w:val="105"/>
        </w:rPr>
        <w:t xml:space="preserve"> </w:t>
      </w:r>
      <w:r>
        <w:rPr>
          <w:w w:val="105"/>
        </w:rPr>
        <w:t>mulai</w:t>
      </w:r>
      <w:r>
        <w:rPr>
          <w:spacing w:val="-9"/>
          <w:w w:val="105"/>
        </w:rPr>
        <w:t xml:space="preserve"> </w:t>
      </w:r>
      <w:r>
        <w:rPr>
          <w:rFonts w:hint="default"/>
          <w:b/>
          <w:bCs/>
          <w:spacing w:val="-9"/>
          <w:w w:val="105"/>
          <w:lang w:val="en-US"/>
        </w:rPr>
        <w:t>{tanggal_mulai_kp} - {tanggal_selesai_kp}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11"/>
        <w:rPr>
          <w:rFonts w:asciiTheme="minorHAnsi" w:hAnsiTheme="minorHAnsi"/>
          <w:sz w:val="24"/>
          <w:szCs w:val="24"/>
        </w:rPr>
      </w:pPr>
    </w:p>
    <w:p>
      <w:pPr>
        <w:ind w:left="612"/>
      </w:pPr>
      <w:r>
        <w:rPr>
          <w:spacing w:val="-1"/>
          <w:w w:val="105"/>
        </w:rPr>
        <w:t>Demikian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Surat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Tugas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dibuat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w w:val="105"/>
        </w:rPr>
        <w:t>dapat</w:t>
      </w:r>
      <w:r>
        <w:rPr>
          <w:spacing w:val="-10"/>
          <w:w w:val="105"/>
        </w:rPr>
        <w:t xml:space="preserve"> </w:t>
      </w:r>
      <w:r>
        <w:rPr>
          <w:w w:val="105"/>
        </w:rPr>
        <w:t>dipergunakan</w:t>
      </w:r>
      <w:r>
        <w:rPr>
          <w:spacing w:val="-6"/>
          <w:w w:val="105"/>
        </w:rPr>
        <w:t xml:space="preserve"> </w:t>
      </w:r>
      <w:r>
        <w:rPr>
          <w:w w:val="105"/>
        </w:rPr>
        <w:t>sebagaimana</w:t>
      </w:r>
      <w:r>
        <w:rPr>
          <w:spacing w:val="-6"/>
          <w:w w:val="105"/>
        </w:rPr>
        <w:t xml:space="preserve"> </w:t>
      </w:r>
      <w:r>
        <w:rPr>
          <w:w w:val="105"/>
        </w:rPr>
        <w:t>mestinya.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tabs>
          <w:tab w:val="left" w:pos="709"/>
        </w:tabs>
        <w:rPr>
          <w:rFonts w:ascii="Cambria" w:hAnsi="Cambria"/>
        </w:rPr>
      </w:pPr>
    </w:p>
    <w:p>
      <w:pPr>
        <w:spacing w:line="360" w:lineRule="auto"/>
        <w:ind w:left="5040" w:firstLine="720"/>
        <w:rPr>
          <w:rFonts w:hint="default" w:ascii="Cambria" w:hAnsi="Cambria"/>
          <w:lang w:val="en-US"/>
        </w:rPr>
      </w:pPr>
      <w:r>
        <w:rPr>
          <w:rFonts w:ascii="Cambria" w:hAnsi="Cambria"/>
        </w:rPr>
        <w:t>Padang,</w:t>
      </w:r>
      <w:r>
        <w:rPr>
          <w:rFonts w:hint="default" w:ascii="Cambria" w:hAnsi="Cambria"/>
          <w:lang w:val="en-US"/>
        </w:rPr>
        <w:t xml:space="preserve"> {tanggal_surat</w:t>
      </w:r>
      <w:bookmarkStart w:id="0" w:name="_GoBack"/>
      <w:bookmarkEnd w:id="0"/>
      <w:r>
        <w:rPr>
          <w:rFonts w:hint="default" w:ascii="Cambria" w:hAnsi="Cambria"/>
          <w:lang w:val="en-US"/>
        </w:rPr>
        <w:t>}</w:t>
      </w:r>
    </w:p>
    <w:p>
      <w:pPr>
        <w:spacing w:line="360" w:lineRule="auto"/>
        <w:ind w:left="5040" w:firstLine="720"/>
        <w:rPr>
          <w:rFonts w:ascii="Cambria" w:hAnsi="Cambria"/>
        </w:rPr>
      </w:pPr>
      <w:r>
        <w:rPr>
          <w:rFonts w:ascii="Cambria" w:hAnsi="Cambria"/>
        </w:rPr>
        <w:t>Ketua,</w:t>
      </w:r>
    </w:p>
    <w:p>
      <w:pPr>
        <w:spacing w:line="360" w:lineRule="auto"/>
        <w:ind w:left="4500"/>
        <w:rPr>
          <w:rFonts w:ascii="Cambria" w:hAnsi="Cambria"/>
        </w:rPr>
      </w:pPr>
    </w:p>
    <w:p>
      <w:pPr>
        <w:spacing w:line="360" w:lineRule="auto"/>
        <w:ind w:left="4500"/>
        <w:rPr>
          <w:rFonts w:ascii="Cambria" w:hAnsi="Cambria"/>
        </w:rPr>
      </w:pPr>
    </w:p>
    <w:p>
      <w:pPr>
        <w:spacing w:line="360" w:lineRule="auto"/>
        <w:ind w:left="4500"/>
        <w:rPr>
          <w:rFonts w:ascii="Cambria" w:hAnsi="Cambria"/>
        </w:rPr>
      </w:pPr>
    </w:p>
    <w:p>
      <w:pPr>
        <w:ind w:left="5040" w:firstLine="720"/>
        <w:rPr>
          <w:rFonts w:ascii="Cambria" w:hAnsi="Cambria"/>
          <w:b/>
          <w:highlight w:val="none"/>
        </w:rPr>
      </w:pPr>
      <w:r>
        <w:rPr>
          <w:rFonts w:ascii="Cambria" w:hAnsi="Cambria"/>
          <w:b/>
          <w:highlight w:val="none"/>
        </w:rPr>
        <w:t>Husnil Kamil, MT</w:t>
      </w:r>
    </w:p>
    <w:p>
      <w:pPr>
        <w:ind w:left="5040" w:firstLine="720"/>
        <w:rPr>
          <w:rFonts w:hint="default" w:ascii="Cambria" w:hAnsi="Cambria"/>
          <w:b/>
          <w:lang w:val="en-US"/>
        </w:rPr>
      </w:pPr>
      <w:r>
        <w:rPr>
          <w:rFonts w:ascii="Cambria" w:hAnsi="Cambria"/>
          <w:b/>
        </w:rPr>
        <w:t>NIP.</w:t>
      </w:r>
      <w:r>
        <w:rPr>
          <w:rFonts w:hint="default" w:ascii="Cambria" w:hAnsi="Cambria"/>
          <w:b/>
          <w:lang w:val="en-US"/>
        </w:rPr>
        <w:t xml:space="preserve"> </w:t>
      </w:r>
      <w:r>
        <w:rPr>
          <w:rFonts w:ascii="Cambria" w:hAnsi="Cambria"/>
          <w:b/>
          <w:highlight w:val="none"/>
        </w:rPr>
        <w:t>198201182008121002</w:t>
      </w: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Tembusan : 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Yang bersangkutan untuk dilaksanakan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Arsip</w:t>
      </w:r>
    </w:p>
    <w:sectPr>
      <w:headerReference r:id="rId3" w:type="default"/>
      <w:pgSz w:w="11907" w:h="16839"/>
      <w:pgMar w:top="1440" w:right="992" w:bottom="1260" w:left="1440" w:header="709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65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76"/>
      <w:gridCol w:w="817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94" w:hRule="atLeast"/>
        <w:jc w:val="center"/>
      </w:trPr>
      <w:tc>
        <w:tcPr>
          <w:tcW w:w="1140" w:type="dxa"/>
          <w:vAlign w:val="center"/>
        </w:tcPr>
        <w:p>
          <w:pPr>
            <w:pStyle w:val="9"/>
            <w:jc w:val="center"/>
          </w:pPr>
          <w:r>
            <w:drawing>
              <wp:inline distT="0" distB="0" distL="0" distR="0">
                <wp:extent cx="800100" cy="960120"/>
                <wp:effectExtent l="0" t="0" r="0" b="0"/>
                <wp:docPr id="25" name="Picture 25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555" cy="1025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</w:tcPr>
        <w:p>
          <w:pPr>
            <w:pStyle w:val="9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KEMENTERIAN PENDIDIKAN, KEBUDAYAAN, RISET DAN TEKNOLOGI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rFonts w:ascii="Times New Roman" w:hAnsi="Times New Roman" w:cs="Times New Roman"/>
              <w:spacing w:val="60"/>
              <w:sz w:val="28"/>
            </w:rPr>
            <w:t>UNIVERSITAS ANDALAS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FAKULTAS TEKNOLOGI INFORMASI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  <w:t>DEPARTEMEN SISTEM INFORMASI</w:t>
          </w:r>
        </w:p>
        <w:p>
          <w:pPr>
            <w:pStyle w:val="9"/>
            <w:spacing w:line="276" w:lineRule="auto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Kampus Universitas Andalas, Limau Manis, Padang, Kode Pos 25163</w:t>
          </w:r>
        </w:p>
        <w:p>
          <w:pPr>
            <w:pStyle w:val="9"/>
            <w:tabs>
              <w:tab w:val="left" w:pos="5535"/>
              <w:tab w:val="clear" w:pos="8640"/>
            </w:tabs>
            <w:spacing w:line="276" w:lineRule="auto"/>
            <w:ind w:left="53"/>
            <w:jc w:val="center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</w:rPr>
            <w:t xml:space="preserve">Telp: 0751-9824667 website: </w:t>
          </w:r>
          <w:r>
            <w:fldChar w:fldCharType="begin"/>
          </w:r>
          <w:r>
            <w:instrText xml:space="preserve"> HYPERLINK "http://si.fti.unand.ac.id"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i/>
              <w:sz w:val="22"/>
            </w:rPr>
            <w:t>http://si.fti.unand.ac.id</w:t>
          </w:r>
          <w:r>
            <w:rPr>
              <w:rStyle w:val="10"/>
              <w:rFonts w:ascii="Times New Roman" w:hAnsi="Times New Roman" w:cs="Times New Roman"/>
              <w:i/>
              <w:sz w:val="22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B695D"/>
    <w:multiLevelType w:val="multilevel"/>
    <w:tmpl w:val="5BBB695D"/>
    <w:lvl w:ilvl="0" w:tentative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6" w:hanging="360"/>
      </w:pPr>
    </w:lvl>
    <w:lvl w:ilvl="2" w:tentative="0">
      <w:start w:val="1"/>
      <w:numFmt w:val="lowerRoman"/>
      <w:lvlText w:val="%3."/>
      <w:lvlJc w:val="right"/>
      <w:pPr>
        <w:ind w:left="2016" w:hanging="180"/>
      </w:pPr>
    </w:lvl>
    <w:lvl w:ilvl="3" w:tentative="0">
      <w:start w:val="1"/>
      <w:numFmt w:val="decimal"/>
      <w:lvlText w:val="%4."/>
      <w:lvlJc w:val="left"/>
      <w:pPr>
        <w:ind w:left="2736" w:hanging="360"/>
      </w:pPr>
    </w:lvl>
    <w:lvl w:ilvl="4" w:tentative="0">
      <w:start w:val="1"/>
      <w:numFmt w:val="lowerLetter"/>
      <w:lvlText w:val="%5."/>
      <w:lvlJc w:val="left"/>
      <w:pPr>
        <w:ind w:left="3456" w:hanging="360"/>
      </w:pPr>
    </w:lvl>
    <w:lvl w:ilvl="5" w:tentative="0">
      <w:start w:val="1"/>
      <w:numFmt w:val="lowerRoman"/>
      <w:lvlText w:val="%6."/>
      <w:lvlJc w:val="right"/>
      <w:pPr>
        <w:ind w:left="4176" w:hanging="180"/>
      </w:pPr>
    </w:lvl>
    <w:lvl w:ilvl="6" w:tentative="0">
      <w:start w:val="1"/>
      <w:numFmt w:val="decimal"/>
      <w:lvlText w:val="%7."/>
      <w:lvlJc w:val="left"/>
      <w:pPr>
        <w:ind w:left="4896" w:hanging="360"/>
      </w:pPr>
    </w:lvl>
    <w:lvl w:ilvl="7" w:tentative="0">
      <w:start w:val="1"/>
      <w:numFmt w:val="lowerLetter"/>
      <w:lvlText w:val="%8."/>
      <w:lvlJc w:val="left"/>
      <w:pPr>
        <w:ind w:left="5616" w:hanging="360"/>
      </w:pPr>
    </w:lvl>
    <w:lvl w:ilvl="8" w:tentative="0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4E"/>
    <w:rsid w:val="00001775"/>
    <w:rsid w:val="00001D27"/>
    <w:rsid w:val="00002EBD"/>
    <w:rsid w:val="00006F0A"/>
    <w:rsid w:val="000071CA"/>
    <w:rsid w:val="00012B9B"/>
    <w:rsid w:val="00012C25"/>
    <w:rsid w:val="0001344C"/>
    <w:rsid w:val="00014179"/>
    <w:rsid w:val="0001633D"/>
    <w:rsid w:val="000179DE"/>
    <w:rsid w:val="00025B09"/>
    <w:rsid w:val="000265E3"/>
    <w:rsid w:val="00030E51"/>
    <w:rsid w:val="000318D8"/>
    <w:rsid w:val="00033DB0"/>
    <w:rsid w:val="00034A67"/>
    <w:rsid w:val="00034B02"/>
    <w:rsid w:val="00035A20"/>
    <w:rsid w:val="00037034"/>
    <w:rsid w:val="00037415"/>
    <w:rsid w:val="00037678"/>
    <w:rsid w:val="00040541"/>
    <w:rsid w:val="000422D7"/>
    <w:rsid w:val="000435F2"/>
    <w:rsid w:val="00047374"/>
    <w:rsid w:val="00050C73"/>
    <w:rsid w:val="00051112"/>
    <w:rsid w:val="000512D2"/>
    <w:rsid w:val="00051500"/>
    <w:rsid w:val="0005184E"/>
    <w:rsid w:val="00051EBC"/>
    <w:rsid w:val="00052E69"/>
    <w:rsid w:val="00053CA3"/>
    <w:rsid w:val="0005778C"/>
    <w:rsid w:val="00060BF6"/>
    <w:rsid w:val="00060F7A"/>
    <w:rsid w:val="00061BAA"/>
    <w:rsid w:val="000634F1"/>
    <w:rsid w:val="00065E77"/>
    <w:rsid w:val="000662A9"/>
    <w:rsid w:val="0006657B"/>
    <w:rsid w:val="00067C3A"/>
    <w:rsid w:val="00067EA1"/>
    <w:rsid w:val="00070E12"/>
    <w:rsid w:val="000736AA"/>
    <w:rsid w:val="00073CDE"/>
    <w:rsid w:val="0007496F"/>
    <w:rsid w:val="00075B86"/>
    <w:rsid w:val="00077216"/>
    <w:rsid w:val="00077E47"/>
    <w:rsid w:val="00080477"/>
    <w:rsid w:val="00081278"/>
    <w:rsid w:val="00082575"/>
    <w:rsid w:val="0008347A"/>
    <w:rsid w:val="000840C1"/>
    <w:rsid w:val="00084A21"/>
    <w:rsid w:val="00084E9C"/>
    <w:rsid w:val="000858A0"/>
    <w:rsid w:val="00086796"/>
    <w:rsid w:val="000933D5"/>
    <w:rsid w:val="00094223"/>
    <w:rsid w:val="00094A46"/>
    <w:rsid w:val="00094FE5"/>
    <w:rsid w:val="00095EF0"/>
    <w:rsid w:val="00097A41"/>
    <w:rsid w:val="00097ECE"/>
    <w:rsid w:val="000A53E5"/>
    <w:rsid w:val="000A5579"/>
    <w:rsid w:val="000A5801"/>
    <w:rsid w:val="000A5B4B"/>
    <w:rsid w:val="000A5F68"/>
    <w:rsid w:val="000A6357"/>
    <w:rsid w:val="000A72BA"/>
    <w:rsid w:val="000A7973"/>
    <w:rsid w:val="000B03A5"/>
    <w:rsid w:val="000B146B"/>
    <w:rsid w:val="000B16D2"/>
    <w:rsid w:val="000B2A15"/>
    <w:rsid w:val="000B34F0"/>
    <w:rsid w:val="000B40C1"/>
    <w:rsid w:val="000B5475"/>
    <w:rsid w:val="000B621C"/>
    <w:rsid w:val="000B6960"/>
    <w:rsid w:val="000B6C30"/>
    <w:rsid w:val="000B7504"/>
    <w:rsid w:val="000C03EE"/>
    <w:rsid w:val="000C19D0"/>
    <w:rsid w:val="000C2ABD"/>
    <w:rsid w:val="000C2D07"/>
    <w:rsid w:val="000C3F0E"/>
    <w:rsid w:val="000C45E1"/>
    <w:rsid w:val="000C688C"/>
    <w:rsid w:val="000D02DF"/>
    <w:rsid w:val="000D24A0"/>
    <w:rsid w:val="000D2D85"/>
    <w:rsid w:val="000D2FB9"/>
    <w:rsid w:val="000D4C44"/>
    <w:rsid w:val="000D5B47"/>
    <w:rsid w:val="000D5EC0"/>
    <w:rsid w:val="000D6E44"/>
    <w:rsid w:val="000D6EA8"/>
    <w:rsid w:val="000D709C"/>
    <w:rsid w:val="000D71BF"/>
    <w:rsid w:val="000D7E3E"/>
    <w:rsid w:val="000E1777"/>
    <w:rsid w:val="000E27E2"/>
    <w:rsid w:val="000E292D"/>
    <w:rsid w:val="000E3C77"/>
    <w:rsid w:val="000E4395"/>
    <w:rsid w:val="000E561E"/>
    <w:rsid w:val="000E5E7E"/>
    <w:rsid w:val="000E6075"/>
    <w:rsid w:val="000E6BB0"/>
    <w:rsid w:val="000F3128"/>
    <w:rsid w:val="000F314B"/>
    <w:rsid w:val="000F42DC"/>
    <w:rsid w:val="000F69BC"/>
    <w:rsid w:val="000F6A73"/>
    <w:rsid w:val="00100600"/>
    <w:rsid w:val="00101751"/>
    <w:rsid w:val="001029A8"/>
    <w:rsid w:val="00103DEC"/>
    <w:rsid w:val="0010514E"/>
    <w:rsid w:val="001062DD"/>
    <w:rsid w:val="00106428"/>
    <w:rsid w:val="00106503"/>
    <w:rsid w:val="00110C30"/>
    <w:rsid w:val="00110D05"/>
    <w:rsid w:val="00112B7C"/>
    <w:rsid w:val="00113EC9"/>
    <w:rsid w:val="00114234"/>
    <w:rsid w:val="001149A3"/>
    <w:rsid w:val="0011519B"/>
    <w:rsid w:val="001171E6"/>
    <w:rsid w:val="001177F3"/>
    <w:rsid w:val="0012026E"/>
    <w:rsid w:val="00121466"/>
    <w:rsid w:val="00121BFE"/>
    <w:rsid w:val="001222EC"/>
    <w:rsid w:val="00122430"/>
    <w:rsid w:val="00122753"/>
    <w:rsid w:val="0012280F"/>
    <w:rsid w:val="0012330F"/>
    <w:rsid w:val="0012346A"/>
    <w:rsid w:val="001238FD"/>
    <w:rsid w:val="0012674A"/>
    <w:rsid w:val="00126A2F"/>
    <w:rsid w:val="00126C5E"/>
    <w:rsid w:val="0012731F"/>
    <w:rsid w:val="00130B60"/>
    <w:rsid w:val="00131A74"/>
    <w:rsid w:val="0013321C"/>
    <w:rsid w:val="00133316"/>
    <w:rsid w:val="00133CC9"/>
    <w:rsid w:val="001365C3"/>
    <w:rsid w:val="00141889"/>
    <w:rsid w:val="00141E12"/>
    <w:rsid w:val="00141EA8"/>
    <w:rsid w:val="00145A89"/>
    <w:rsid w:val="001512F1"/>
    <w:rsid w:val="00151316"/>
    <w:rsid w:val="0015211D"/>
    <w:rsid w:val="00152D46"/>
    <w:rsid w:val="00153F94"/>
    <w:rsid w:val="00153FE3"/>
    <w:rsid w:val="00154016"/>
    <w:rsid w:val="0015521B"/>
    <w:rsid w:val="00155948"/>
    <w:rsid w:val="00155BD4"/>
    <w:rsid w:val="00157247"/>
    <w:rsid w:val="00160785"/>
    <w:rsid w:val="00160C54"/>
    <w:rsid w:val="001616A7"/>
    <w:rsid w:val="00161ACA"/>
    <w:rsid w:val="00162C4F"/>
    <w:rsid w:val="00164114"/>
    <w:rsid w:val="00166221"/>
    <w:rsid w:val="00167826"/>
    <w:rsid w:val="00170445"/>
    <w:rsid w:val="00170A1F"/>
    <w:rsid w:val="001714BC"/>
    <w:rsid w:val="001769FB"/>
    <w:rsid w:val="00180120"/>
    <w:rsid w:val="001825C1"/>
    <w:rsid w:val="0018272D"/>
    <w:rsid w:val="001829CC"/>
    <w:rsid w:val="00182D0B"/>
    <w:rsid w:val="0018409F"/>
    <w:rsid w:val="00184251"/>
    <w:rsid w:val="0018450D"/>
    <w:rsid w:val="00184C75"/>
    <w:rsid w:val="00184DA9"/>
    <w:rsid w:val="00185086"/>
    <w:rsid w:val="00186BB9"/>
    <w:rsid w:val="00190C0C"/>
    <w:rsid w:val="00191772"/>
    <w:rsid w:val="0019490B"/>
    <w:rsid w:val="00194FD4"/>
    <w:rsid w:val="00195EDB"/>
    <w:rsid w:val="001969C5"/>
    <w:rsid w:val="00196FD8"/>
    <w:rsid w:val="001A0EF2"/>
    <w:rsid w:val="001A10F2"/>
    <w:rsid w:val="001A21BF"/>
    <w:rsid w:val="001A2873"/>
    <w:rsid w:val="001A40BD"/>
    <w:rsid w:val="001A40F3"/>
    <w:rsid w:val="001A4DA2"/>
    <w:rsid w:val="001A5395"/>
    <w:rsid w:val="001A646C"/>
    <w:rsid w:val="001A6A74"/>
    <w:rsid w:val="001A6B21"/>
    <w:rsid w:val="001A7405"/>
    <w:rsid w:val="001A77FE"/>
    <w:rsid w:val="001A78E7"/>
    <w:rsid w:val="001B148B"/>
    <w:rsid w:val="001B2418"/>
    <w:rsid w:val="001B3D9D"/>
    <w:rsid w:val="001B405C"/>
    <w:rsid w:val="001B43FF"/>
    <w:rsid w:val="001B615C"/>
    <w:rsid w:val="001B6596"/>
    <w:rsid w:val="001B6BF1"/>
    <w:rsid w:val="001B6E0F"/>
    <w:rsid w:val="001B79BD"/>
    <w:rsid w:val="001B7AAC"/>
    <w:rsid w:val="001C0075"/>
    <w:rsid w:val="001C1568"/>
    <w:rsid w:val="001C4C69"/>
    <w:rsid w:val="001C580A"/>
    <w:rsid w:val="001C722C"/>
    <w:rsid w:val="001D0C78"/>
    <w:rsid w:val="001D171E"/>
    <w:rsid w:val="001D29F6"/>
    <w:rsid w:val="001D2DFA"/>
    <w:rsid w:val="001D2EA0"/>
    <w:rsid w:val="001D355A"/>
    <w:rsid w:val="001D432D"/>
    <w:rsid w:val="001D49CB"/>
    <w:rsid w:val="001D4D28"/>
    <w:rsid w:val="001E26DA"/>
    <w:rsid w:val="001E429C"/>
    <w:rsid w:val="001E4728"/>
    <w:rsid w:val="001E5583"/>
    <w:rsid w:val="001E657D"/>
    <w:rsid w:val="001F0156"/>
    <w:rsid w:val="001F0867"/>
    <w:rsid w:val="001F0A88"/>
    <w:rsid w:val="001F1400"/>
    <w:rsid w:val="001F14FA"/>
    <w:rsid w:val="001F266E"/>
    <w:rsid w:val="001F2725"/>
    <w:rsid w:val="001F2F55"/>
    <w:rsid w:val="001F3F43"/>
    <w:rsid w:val="001F4261"/>
    <w:rsid w:val="001F4D7F"/>
    <w:rsid w:val="001F59D4"/>
    <w:rsid w:val="001F5B31"/>
    <w:rsid w:val="001F6168"/>
    <w:rsid w:val="001F61DE"/>
    <w:rsid w:val="00202FA8"/>
    <w:rsid w:val="0020509C"/>
    <w:rsid w:val="002063C4"/>
    <w:rsid w:val="00207337"/>
    <w:rsid w:val="00207857"/>
    <w:rsid w:val="00207E96"/>
    <w:rsid w:val="00210050"/>
    <w:rsid w:val="002114BB"/>
    <w:rsid w:val="00213293"/>
    <w:rsid w:val="00213714"/>
    <w:rsid w:val="00213858"/>
    <w:rsid w:val="00213964"/>
    <w:rsid w:val="00213F32"/>
    <w:rsid w:val="00216FA6"/>
    <w:rsid w:val="0021789A"/>
    <w:rsid w:val="002201CF"/>
    <w:rsid w:val="0022073C"/>
    <w:rsid w:val="00225353"/>
    <w:rsid w:val="0022599B"/>
    <w:rsid w:val="00225E6B"/>
    <w:rsid w:val="00226D99"/>
    <w:rsid w:val="00226FA1"/>
    <w:rsid w:val="00227495"/>
    <w:rsid w:val="002279E9"/>
    <w:rsid w:val="00230BD9"/>
    <w:rsid w:val="002317A7"/>
    <w:rsid w:val="00232689"/>
    <w:rsid w:val="0023392D"/>
    <w:rsid w:val="00234139"/>
    <w:rsid w:val="0023599F"/>
    <w:rsid w:val="00235F49"/>
    <w:rsid w:val="00235FB2"/>
    <w:rsid w:val="002374A1"/>
    <w:rsid w:val="00237D08"/>
    <w:rsid w:val="00237D51"/>
    <w:rsid w:val="00240E55"/>
    <w:rsid w:val="00244D1E"/>
    <w:rsid w:val="0024542A"/>
    <w:rsid w:val="002454C3"/>
    <w:rsid w:val="00246E2D"/>
    <w:rsid w:val="0024725F"/>
    <w:rsid w:val="0024796B"/>
    <w:rsid w:val="00250DB5"/>
    <w:rsid w:val="002517EA"/>
    <w:rsid w:val="00252FFA"/>
    <w:rsid w:val="00253030"/>
    <w:rsid w:val="002538E4"/>
    <w:rsid w:val="002541E9"/>
    <w:rsid w:val="002549B4"/>
    <w:rsid w:val="00257627"/>
    <w:rsid w:val="00262520"/>
    <w:rsid w:val="002633C3"/>
    <w:rsid w:val="00265E3E"/>
    <w:rsid w:val="002663DC"/>
    <w:rsid w:val="00271722"/>
    <w:rsid w:val="00272A8B"/>
    <w:rsid w:val="00273A39"/>
    <w:rsid w:val="0027529A"/>
    <w:rsid w:val="00276EC4"/>
    <w:rsid w:val="00280001"/>
    <w:rsid w:val="00281299"/>
    <w:rsid w:val="00281D25"/>
    <w:rsid w:val="00282558"/>
    <w:rsid w:val="00283BD0"/>
    <w:rsid w:val="00284883"/>
    <w:rsid w:val="0028596C"/>
    <w:rsid w:val="00287F53"/>
    <w:rsid w:val="0029079D"/>
    <w:rsid w:val="00291053"/>
    <w:rsid w:val="00293845"/>
    <w:rsid w:val="00294293"/>
    <w:rsid w:val="00294E64"/>
    <w:rsid w:val="0029596B"/>
    <w:rsid w:val="00295EC6"/>
    <w:rsid w:val="00295EFA"/>
    <w:rsid w:val="002963A4"/>
    <w:rsid w:val="00297DA6"/>
    <w:rsid w:val="00297DF3"/>
    <w:rsid w:val="002A0DD6"/>
    <w:rsid w:val="002A221A"/>
    <w:rsid w:val="002A26F5"/>
    <w:rsid w:val="002A39C4"/>
    <w:rsid w:val="002A4E07"/>
    <w:rsid w:val="002A4EC8"/>
    <w:rsid w:val="002A54C8"/>
    <w:rsid w:val="002A70C3"/>
    <w:rsid w:val="002B0A6E"/>
    <w:rsid w:val="002B19FF"/>
    <w:rsid w:val="002B1ABA"/>
    <w:rsid w:val="002B7571"/>
    <w:rsid w:val="002B768F"/>
    <w:rsid w:val="002B7935"/>
    <w:rsid w:val="002C0304"/>
    <w:rsid w:val="002C04B9"/>
    <w:rsid w:val="002C2D9D"/>
    <w:rsid w:val="002C41CA"/>
    <w:rsid w:val="002C4C6B"/>
    <w:rsid w:val="002C6A65"/>
    <w:rsid w:val="002C7770"/>
    <w:rsid w:val="002D0B26"/>
    <w:rsid w:val="002D11BD"/>
    <w:rsid w:val="002D16E9"/>
    <w:rsid w:val="002D2820"/>
    <w:rsid w:val="002D2BEF"/>
    <w:rsid w:val="002D3947"/>
    <w:rsid w:val="002D3C4D"/>
    <w:rsid w:val="002D4C11"/>
    <w:rsid w:val="002D4D1B"/>
    <w:rsid w:val="002D54F4"/>
    <w:rsid w:val="002D5664"/>
    <w:rsid w:val="002D5903"/>
    <w:rsid w:val="002D6DFB"/>
    <w:rsid w:val="002E1A3A"/>
    <w:rsid w:val="002E25F7"/>
    <w:rsid w:val="002E3D47"/>
    <w:rsid w:val="002E52D8"/>
    <w:rsid w:val="002E52F4"/>
    <w:rsid w:val="002E7EED"/>
    <w:rsid w:val="002F079B"/>
    <w:rsid w:val="002F0A7B"/>
    <w:rsid w:val="002F12BE"/>
    <w:rsid w:val="002F1309"/>
    <w:rsid w:val="002F13E0"/>
    <w:rsid w:val="002F3A6F"/>
    <w:rsid w:val="002F5320"/>
    <w:rsid w:val="002F7B66"/>
    <w:rsid w:val="002F7B77"/>
    <w:rsid w:val="003002F8"/>
    <w:rsid w:val="00300B04"/>
    <w:rsid w:val="00301AA2"/>
    <w:rsid w:val="0030234C"/>
    <w:rsid w:val="00302C68"/>
    <w:rsid w:val="0030341F"/>
    <w:rsid w:val="00304291"/>
    <w:rsid w:val="00304612"/>
    <w:rsid w:val="00304BF3"/>
    <w:rsid w:val="00305823"/>
    <w:rsid w:val="003074B3"/>
    <w:rsid w:val="0031051D"/>
    <w:rsid w:val="00310721"/>
    <w:rsid w:val="00310C5A"/>
    <w:rsid w:val="0031224B"/>
    <w:rsid w:val="003122C8"/>
    <w:rsid w:val="0031279D"/>
    <w:rsid w:val="00312D98"/>
    <w:rsid w:val="00312F3A"/>
    <w:rsid w:val="00314342"/>
    <w:rsid w:val="00314BD0"/>
    <w:rsid w:val="00315143"/>
    <w:rsid w:val="003151A7"/>
    <w:rsid w:val="00315AAF"/>
    <w:rsid w:val="0031621A"/>
    <w:rsid w:val="0032003B"/>
    <w:rsid w:val="00320EC8"/>
    <w:rsid w:val="003220A6"/>
    <w:rsid w:val="00323343"/>
    <w:rsid w:val="003246EE"/>
    <w:rsid w:val="00324B03"/>
    <w:rsid w:val="00324DCC"/>
    <w:rsid w:val="00325F60"/>
    <w:rsid w:val="003268E8"/>
    <w:rsid w:val="0033031D"/>
    <w:rsid w:val="00330932"/>
    <w:rsid w:val="00330FE4"/>
    <w:rsid w:val="00332068"/>
    <w:rsid w:val="00332A4C"/>
    <w:rsid w:val="00332DBF"/>
    <w:rsid w:val="00333C51"/>
    <w:rsid w:val="0033405C"/>
    <w:rsid w:val="00334137"/>
    <w:rsid w:val="003342AF"/>
    <w:rsid w:val="00334BFD"/>
    <w:rsid w:val="00334FC4"/>
    <w:rsid w:val="003353B3"/>
    <w:rsid w:val="00335DA7"/>
    <w:rsid w:val="00337903"/>
    <w:rsid w:val="00344864"/>
    <w:rsid w:val="003450EF"/>
    <w:rsid w:val="00345ADB"/>
    <w:rsid w:val="00345D48"/>
    <w:rsid w:val="00345D8B"/>
    <w:rsid w:val="00345E08"/>
    <w:rsid w:val="0035015F"/>
    <w:rsid w:val="00350214"/>
    <w:rsid w:val="00350528"/>
    <w:rsid w:val="00350CFC"/>
    <w:rsid w:val="003524CF"/>
    <w:rsid w:val="0035321E"/>
    <w:rsid w:val="00354B79"/>
    <w:rsid w:val="00354C16"/>
    <w:rsid w:val="0035510C"/>
    <w:rsid w:val="003552C6"/>
    <w:rsid w:val="003557F0"/>
    <w:rsid w:val="00355E4D"/>
    <w:rsid w:val="00356227"/>
    <w:rsid w:val="00366F75"/>
    <w:rsid w:val="00370ADF"/>
    <w:rsid w:val="003712D1"/>
    <w:rsid w:val="00372C15"/>
    <w:rsid w:val="00373ECF"/>
    <w:rsid w:val="00374FB6"/>
    <w:rsid w:val="00380EBC"/>
    <w:rsid w:val="00381207"/>
    <w:rsid w:val="003828C4"/>
    <w:rsid w:val="00383238"/>
    <w:rsid w:val="003842A2"/>
    <w:rsid w:val="00386A50"/>
    <w:rsid w:val="003901FE"/>
    <w:rsid w:val="003922E6"/>
    <w:rsid w:val="00392FCC"/>
    <w:rsid w:val="00393156"/>
    <w:rsid w:val="003A1D74"/>
    <w:rsid w:val="003A2840"/>
    <w:rsid w:val="003A287E"/>
    <w:rsid w:val="003A2E57"/>
    <w:rsid w:val="003A3958"/>
    <w:rsid w:val="003A55BA"/>
    <w:rsid w:val="003A63DA"/>
    <w:rsid w:val="003A7632"/>
    <w:rsid w:val="003A7FC7"/>
    <w:rsid w:val="003B1604"/>
    <w:rsid w:val="003B2A92"/>
    <w:rsid w:val="003B46CA"/>
    <w:rsid w:val="003B7C76"/>
    <w:rsid w:val="003B7C9A"/>
    <w:rsid w:val="003C02C7"/>
    <w:rsid w:val="003C095D"/>
    <w:rsid w:val="003C0F82"/>
    <w:rsid w:val="003C1646"/>
    <w:rsid w:val="003C195C"/>
    <w:rsid w:val="003C389C"/>
    <w:rsid w:val="003C4344"/>
    <w:rsid w:val="003C4B67"/>
    <w:rsid w:val="003C4E4E"/>
    <w:rsid w:val="003C7FAF"/>
    <w:rsid w:val="003D029C"/>
    <w:rsid w:val="003D12FC"/>
    <w:rsid w:val="003E1620"/>
    <w:rsid w:val="003E1B06"/>
    <w:rsid w:val="003E4901"/>
    <w:rsid w:val="003E647B"/>
    <w:rsid w:val="003E6C4E"/>
    <w:rsid w:val="003E79A9"/>
    <w:rsid w:val="003F143F"/>
    <w:rsid w:val="003F23DA"/>
    <w:rsid w:val="003F3B37"/>
    <w:rsid w:val="003F41EB"/>
    <w:rsid w:val="003F488B"/>
    <w:rsid w:val="003F615B"/>
    <w:rsid w:val="003F6929"/>
    <w:rsid w:val="003F764D"/>
    <w:rsid w:val="003F786F"/>
    <w:rsid w:val="003F78F6"/>
    <w:rsid w:val="003F7C95"/>
    <w:rsid w:val="004000F1"/>
    <w:rsid w:val="0040096B"/>
    <w:rsid w:val="0040214A"/>
    <w:rsid w:val="00402321"/>
    <w:rsid w:val="00402700"/>
    <w:rsid w:val="00403A9F"/>
    <w:rsid w:val="004042DE"/>
    <w:rsid w:val="00404421"/>
    <w:rsid w:val="004047C5"/>
    <w:rsid w:val="00404C16"/>
    <w:rsid w:val="0040537A"/>
    <w:rsid w:val="0041058F"/>
    <w:rsid w:val="004109D2"/>
    <w:rsid w:val="00410DBA"/>
    <w:rsid w:val="00411309"/>
    <w:rsid w:val="00412288"/>
    <w:rsid w:val="00412316"/>
    <w:rsid w:val="0041385D"/>
    <w:rsid w:val="00413AB8"/>
    <w:rsid w:val="004151A7"/>
    <w:rsid w:val="004174E2"/>
    <w:rsid w:val="00417C7E"/>
    <w:rsid w:val="00417E84"/>
    <w:rsid w:val="004202A9"/>
    <w:rsid w:val="00427611"/>
    <w:rsid w:val="00427958"/>
    <w:rsid w:val="00430428"/>
    <w:rsid w:val="00431D18"/>
    <w:rsid w:val="00433218"/>
    <w:rsid w:val="0043364D"/>
    <w:rsid w:val="0043446B"/>
    <w:rsid w:val="00434FA4"/>
    <w:rsid w:val="00435300"/>
    <w:rsid w:val="00435795"/>
    <w:rsid w:val="004361F4"/>
    <w:rsid w:val="004406E6"/>
    <w:rsid w:val="00442780"/>
    <w:rsid w:val="00442B60"/>
    <w:rsid w:val="00442DA5"/>
    <w:rsid w:val="00444364"/>
    <w:rsid w:val="0044464E"/>
    <w:rsid w:val="00446A1B"/>
    <w:rsid w:val="00446B0A"/>
    <w:rsid w:val="00450C23"/>
    <w:rsid w:val="00450D94"/>
    <w:rsid w:val="00451797"/>
    <w:rsid w:val="004547A2"/>
    <w:rsid w:val="00457456"/>
    <w:rsid w:val="00457C2A"/>
    <w:rsid w:val="00457D66"/>
    <w:rsid w:val="00457F3A"/>
    <w:rsid w:val="004608E7"/>
    <w:rsid w:val="00460906"/>
    <w:rsid w:val="004614B8"/>
    <w:rsid w:val="004633D5"/>
    <w:rsid w:val="00465E31"/>
    <w:rsid w:val="004667F7"/>
    <w:rsid w:val="00472E89"/>
    <w:rsid w:val="00475695"/>
    <w:rsid w:val="0047670B"/>
    <w:rsid w:val="00476E5F"/>
    <w:rsid w:val="004773AD"/>
    <w:rsid w:val="00481089"/>
    <w:rsid w:val="00481F62"/>
    <w:rsid w:val="00482439"/>
    <w:rsid w:val="004864D1"/>
    <w:rsid w:val="00486C36"/>
    <w:rsid w:val="004902C7"/>
    <w:rsid w:val="00490F56"/>
    <w:rsid w:val="00491269"/>
    <w:rsid w:val="0049161C"/>
    <w:rsid w:val="00492160"/>
    <w:rsid w:val="004948B5"/>
    <w:rsid w:val="004951D5"/>
    <w:rsid w:val="004954D0"/>
    <w:rsid w:val="00495B19"/>
    <w:rsid w:val="00495B7D"/>
    <w:rsid w:val="004970B5"/>
    <w:rsid w:val="0049757C"/>
    <w:rsid w:val="00497828"/>
    <w:rsid w:val="004A0228"/>
    <w:rsid w:val="004A023F"/>
    <w:rsid w:val="004A0F9A"/>
    <w:rsid w:val="004A2A0E"/>
    <w:rsid w:val="004A3691"/>
    <w:rsid w:val="004A3ED8"/>
    <w:rsid w:val="004A496B"/>
    <w:rsid w:val="004A7B34"/>
    <w:rsid w:val="004B06D3"/>
    <w:rsid w:val="004B15F7"/>
    <w:rsid w:val="004B2098"/>
    <w:rsid w:val="004B455C"/>
    <w:rsid w:val="004B4D06"/>
    <w:rsid w:val="004B5432"/>
    <w:rsid w:val="004C0510"/>
    <w:rsid w:val="004C09D7"/>
    <w:rsid w:val="004C0DAD"/>
    <w:rsid w:val="004C13F6"/>
    <w:rsid w:val="004C1818"/>
    <w:rsid w:val="004C216C"/>
    <w:rsid w:val="004C2733"/>
    <w:rsid w:val="004C36B9"/>
    <w:rsid w:val="004C3DE9"/>
    <w:rsid w:val="004C6375"/>
    <w:rsid w:val="004C6AB2"/>
    <w:rsid w:val="004C6C84"/>
    <w:rsid w:val="004C728C"/>
    <w:rsid w:val="004D0C3A"/>
    <w:rsid w:val="004D14F4"/>
    <w:rsid w:val="004D537B"/>
    <w:rsid w:val="004D5E8C"/>
    <w:rsid w:val="004D61AB"/>
    <w:rsid w:val="004D7B1F"/>
    <w:rsid w:val="004D7B35"/>
    <w:rsid w:val="004E0D5C"/>
    <w:rsid w:val="004E2410"/>
    <w:rsid w:val="004E2535"/>
    <w:rsid w:val="004E2BE4"/>
    <w:rsid w:val="004E3763"/>
    <w:rsid w:val="004E4EE7"/>
    <w:rsid w:val="004E6060"/>
    <w:rsid w:val="004E7E79"/>
    <w:rsid w:val="004F02F7"/>
    <w:rsid w:val="004F26B4"/>
    <w:rsid w:val="004F3045"/>
    <w:rsid w:val="004F3C82"/>
    <w:rsid w:val="004F4162"/>
    <w:rsid w:val="004F727C"/>
    <w:rsid w:val="004F7FE9"/>
    <w:rsid w:val="00502EC8"/>
    <w:rsid w:val="00503F06"/>
    <w:rsid w:val="0050627B"/>
    <w:rsid w:val="005063A7"/>
    <w:rsid w:val="0050667B"/>
    <w:rsid w:val="00511382"/>
    <w:rsid w:val="00512AB5"/>
    <w:rsid w:val="00513A40"/>
    <w:rsid w:val="005165CC"/>
    <w:rsid w:val="00516C4E"/>
    <w:rsid w:val="0051707A"/>
    <w:rsid w:val="00520129"/>
    <w:rsid w:val="005202BF"/>
    <w:rsid w:val="005221CD"/>
    <w:rsid w:val="00523540"/>
    <w:rsid w:val="0052476D"/>
    <w:rsid w:val="005247EB"/>
    <w:rsid w:val="00527E73"/>
    <w:rsid w:val="00530082"/>
    <w:rsid w:val="005313C4"/>
    <w:rsid w:val="00533054"/>
    <w:rsid w:val="005339D4"/>
    <w:rsid w:val="00533D84"/>
    <w:rsid w:val="00534E47"/>
    <w:rsid w:val="005364D4"/>
    <w:rsid w:val="005375F3"/>
    <w:rsid w:val="00537C51"/>
    <w:rsid w:val="00537E88"/>
    <w:rsid w:val="005405D3"/>
    <w:rsid w:val="00540BB5"/>
    <w:rsid w:val="00541CD6"/>
    <w:rsid w:val="005427BC"/>
    <w:rsid w:val="00543570"/>
    <w:rsid w:val="00543E16"/>
    <w:rsid w:val="00544152"/>
    <w:rsid w:val="0054777B"/>
    <w:rsid w:val="00551CE4"/>
    <w:rsid w:val="00554DA5"/>
    <w:rsid w:val="00554FA5"/>
    <w:rsid w:val="00556C00"/>
    <w:rsid w:val="005604F9"/>
    <w:rsid w:val="005609EB"/>
    <w:rsid w:val="0056135A"/>
    <w:rsid w:val="00561AE9"/>
    <w:rsid w:val="00562301"/>
    <w:rsid w:val="00562392"/>
    <w:rsid w:val="00563631"/>
    <w:rsid w:val="005637E2"/>
    <w:rsid w:val="00563ACA"/>
    <w:rsid w:val="00563B50"/>
    <w:rsid w:val="005649E6"/>
    <w:rsid w:val="00564A22"/>
    <w:rsid w:val="00565133"/>
    <w:rsid w:val="00566169"/>
    <w:rsid w:val="00566D30"/>
    <w:rsid w:val="005714F3"/>
    <w:rsid w:val="0057301F"/>
    <w:rsid w:val="005732B5"/>
    <w:rsid w:val="00573F84"/>
    <w:rsid w:val="00574059"/>
    <w:rsid w:val="005746E3"/>
    <w:rsid w:val="0057474E"/>
    <w:rsid w:val="0057565C"/>
    <w:rsid w:val="00576925"/>
    <w:rsid w:val="00576D00"/>
    <w:rsid w:val="00580E8D"/>
    <w:rsid w:val="0058135C"/>
    <w:rsid w:val="00581AE5"/>
    <w:rsid w:val="0058256A"/>
    <w:rsid w:val="00582871"/>
    <w:rsid w:val="0058417B"/>
    <w:rsid w:val="00584AAA"/>
    <w:rsid w:val="0058509C"/>
    <w:rsid w:val="0058591A"/>
    <w:rsid w:val="00586B01"/>
    <w:rsid w:val="005926E4"/>
    <w:rsid w:val="00593027"/>
    <w:rsid w:val="00593726"/>
    <w:rsid w:val="0059413C"/>
    <w:rsid w:val="00594373"/>
    <w:rsid w:val="0059734E"/>
    <w:rsid w:val="00597C9D"/>
    <w:rsid w:val="005A0683"/>
    <w:rsid w:val="005A0689"/>
    <w:rsid w:val="005A1466"/>
    <w:rsid w:val="005A1B59"/>
    <w:rsid w:val="005A2695"/>
    <w:rsid w:val="005A3A59"/>
    <w:rsid w:val="005A446E"/>
    <w:rsid w:val="005A49C8"/>
    <w:rsid w:val="005A60A3"/>
    <w:rsid w:val="005A7199"/>
    <w:rsid w:val="005A7D0C"/>
    <w:rsid w:val="005A7D66"/>
    <w:rsid w:val="005B0415"/>
    <w:rsid w:val="005B0486"/>
    <w:rsid w:val="005B09DB"/>
    <w:rsid w:val="005B0C97"/>
    <w:rsid w:val="005B2759"/>
    <w:rsid w:val="005B2BB0"/>
    <w:rsid w:val="005B3929"/>
    <w:rsid w:val="005B4E80"/>
    <w:rsid w:val="005B5335"/>
    <w:rsid w:val="005B60FE"/>
    <w:rsid w:val="005B69F3"/>
    <w:rsid w:val="005B709E"/>
    <w:rsid w:val="005B7602"/>
    <w:rsid w:val="005C094D"/>
    <w:rsid w:val="005C2BC0"/>
    <w:rsid w:val="005C374B"/>
    <w:rsid w:val="005C5AFD"/>
    <w:rsid w:val="005C6E30"/>
    <w:rsid w:val="005C7120"/>
    <w:rsid w:val="005D0190"/>
    <w:rsid w:val="005D05D6"/>
    <w:rsid w:val="005D11DB"/>
    <w:rsid w:val="005D234E"/>
    <w:rsid w:val="005D3247"/>
    <w:rsid w:val="005D4407"/>
    <w:rsid w:val="005D4876"/>
    <w:rsid w:val="005D4E14"/>
    <w:rsid w:val="005D6405"/>
    <w:rsid w:val="005E179A"/>
    <w:rsid w:val="005E2D5B"/>
    <w:rsid w:val="005E2EEB"/>
    <w:rsid w:val="005E2EF6"/>
    <w:rsid w:val="005E459D"/>
    <w:rsid w:val="005E4F26"/>
    <w:rsid w:val="005E4F7D"/>
    <w:rsid w:val="005E531F"/>
    <w:rsid w:val="005E5435"/>
    <w:rsid w:val="005E5439"/>
    <w:rsid w:val="005E62E6"/>
    <w:rsid w:val="005E66EB"/>
    <w:rsid w:val="005E6BE6"/>
    <w:rsid w:val="005E73A9"/>
    <w:rsid w:val="005E7AA1"/>
    <w:rsid w:val="005E7B3F"/>
    <w:rsid w:val="005E7CEC"/>
    <w:rsid w:val="005E7D95"/>
    <w:rsid w:val="005F0EBC"/>
    <w:rsid w:val="005F0ED5"/>
    <w:rsid w:val="005F17E3"/>
    <w:rsid w:val="005F2C2F"/>
    <w:rsid w:val="005F3811"/>
    <w:rsid w:val="005F494B"/>
    <w:rsid w:val="005F4ECB"/>
    <w:rsid w:val="005F5155"/>
    <w:rsid w:val="005F6649"/>
    <w:rsid w:val="005F68A8"/>
    <w:rsid w:val="005F6BD1"/>
    <w:rsid w:val="00601AA4"/>
    <w:rsid w:val="00602D9B"/>
    <w:rsid w:val="00603A98"/>
    <w:rsid w:val="00603DEB"/>
    <w:rsid w:val="0060441D"/>
    <w:rsid w:val="00605B0F"/>
    <w:rsid w:val="00605FEB"/>
    <w:rsid w:val="00607933"/>
    <w:rsid w:val="00611615"/>
    <w:rsid w:val="006116E6"/>
    <w:rsid w:val="00611E19"/>
    <w:rsid w:val="00612324"/>
    <w:rsid w:val="00613949"/>
    <w:rsid w:val="006143D7"/>
    <w:rsid w:val="00620061"/>
    <w:rsid w:val="006208AE"/>
    <w:rsid w:val="00621349"/>
    <w:rsid w:val="0062169D"/>
    <w:rsid w:val="00622B45"/>
    <w:rsid w:val="00623026"/>
    <w:rsid w:val="00625455"/>
    <w:rsid w:val="00625A66"/>
    <w:rsid w:val="00626A6E"/>
    <w:rsid w:val="00626D57"/>
    <w:rsid w:val="00630235"/>
    <w:rsid w:val="00631F52"/>
    <w:rsid w:val="00633187"/>
    <w:rsid w:val="0063333D"/>
    <w:rsid w:val="006353F4"/>
    <w:rsid w:val="00635858"/>
    <w:rsid w:val="006368EE"/>
    <w:rsid w:val="00636D3D"/>
    <w:rsid w:val="00636F28"/>
    <w:rsid w:val="00637165"/>
    <w:rsid w:val="006403A7"/>
    <w:rsid w:val="00640740"/>
    <w:rsid w:val="00640CF6"/>
    <w:rsid w:val="00641863"/>
    <w:rsid w:val="00642333"/>
    <w:rsid w:val="006428AD"/>
    <w:rsid w:val="00645393"/>
    <w:rsid w:val="006453F6"/>
    <w:rsid w:val="00646856"/>
    <w:rsid w:val="006469CC"/>
    <w:rsid w:val="00651161"/>
    <w:rsid w:val="0065180B"/>
    <w:rsid w:val="00651DBC"/>
    <w:rsid w:val="00652972"/>
    <w:rsid w:val="00652AA3"/>
    <w:rsid w:val="00652AE3"/>
    <w:rsid w:val="00652E1F"/>
    <w:rsid w:val="006543FB"/>
    <w:rsid w:val="006564FB"/>
    <w:rsid w:val="006567ED"/>
    <w:rsid w:val="00656B0C"/>
    <w:rsid w:val="00657D10"/>
    <w:rsid w:val="0066029E"/>
    <w:rsid w:val="006613E6"/>
    <w:rsid w:val="00661DA5"/>
    <w:rsid w:val="00662A33"/>
    <w:rsid w:val="0066324F"/>
    <w:rsid w:val="0066359C"/>
    <w:rsid w:val="00663911"/>
    <w:rsid w:val="00664BE9"/>
    <w:rsid w:val="00666A0A"/>
    <w:rsid w:val="00667847"/>
    <w:rsid w:val="0067358F"/>
    <w:rsid w:val="006738C7"/>
    <w:rsid w:val="00673C05"/>
    <w:rsid w:val="00674686"/>
    <w:rsid w:val="006764D1"/>
    <w:rsid w:val="006764FA"/>
    <w:rsid w:val="0067784D"/>
    <w:rsid w:val="00677D6A"/>
    <w:rsid w:val="00685190"/>
    <w:rsid w:val="00686151"/>
    <w:rsid w:val="00686F96"/>
    <w:rsid w:val="00687651"/>
    <w:rsid w:val="00687B16"/>
    <w:rsid w:val="00690349"/>
    <w:rsid w:val="00690D60"/>
    <w:rsid w:val="00692B1D"/>
    <w:rsid w:val="00693A83"/>
    <w:rsid w:val="00693F4F"/>
    <w:rsid w:val="0069635E"/>
    <w:rsid w:val="006963C3"/>
    <w:rsid w:val="00696A06"/>
    <w:rsid w:val="006A04D6"/>
    <w:rsid w:val="006A0901"/>
    <w:rsid w:val="006A1D7F"/>
    <w:rsid w:val="006A22D9"/>
    <w:rsid w:val="006A5170"/>
    <w:rsid w:val="006A5392"/>
    <w:rsid w:val="006A5B51"/>
    <w:rsid w:val="006A5FF7"/>
    <w:rsid w:val="006B1E77"/>
    <w:rsid w:val="006B25B2"/>
    <w:rsid w:val="006B28E9"/>
    <w:rsid w:val="006B6A61"/>
    <w:rsid w:val="006B6D43"/>
    <w:rsid w:val="006B77B6"/>
    <w:rsid w:val="006B7E61"/>
    <w:rsid w:val="006C1534"/>
    <w:rsid w:val="006C2EF9"/>
    <w:rsid w:val="006C521F"/>
    <w:rsid w:val="006C537C"/>
    <w:rsid w:val="006C588E"/>
    <w:rsid w:val="006C68B2"/>
    <w:rsid w:val="006C70B2"/>
    <w:rsid w:val="006D0D7D"/>
    <w:rsid w:val="006D12E4"/>
    <w:rsid w:val="006D30DA"/>
    <w:rsid w:val="006D3166"/>
    <w:rsid w:val="006D4BAF"/>
    <w:rsid w:val="006D6A94"/>
    <w:rsid w:val="006E0072"/>
    <w:rsid w:val="006E0334"/>
    <w:rsid w:val="006E03EF"/>
    <w:rsid w:val="006E3B41"/>
    <w:rsid w:val="006E40E5"/>
    <w:rsid w:val="006E6B69"/>
    <w:rsid w:val="006F0196"/>
    <w:rsid w:val="006F0224"/>
    <w:rsid w:val="006F17F7"/>
    <w:rsid w:val="006F2AE6"/>
    <w:rsid w:val="006F2E15"/>
    <w:rsid w:val="006F31AB"/>
    <w:rsid w:val="006F427A"/>
    <w:rsid w:val="006F443F"/>
    <w:rsid w:val="006F46A6"/>
    <w:rsid w:val="006F4A8E"/>
    <w:rsid w:val="006F71A9"/>
    <w:rsid w:val="006F7AAF"/>
    <w:rsid w:val="00701408"/>
    <w:rsid w:val="007021F2"/>
    <w:rsid w:val="00702E42"/>
    <w:rsid w:val="00703691"/>
    <w:rsid w:val="007036DB"/>
    <w:rsid w:val="00703BB9"/>
    <w:rsid w:val="007044BA"/>
    <w:rsid w:val="00704535"/>
    <w:rsid w:val="00705657"/>
    <w:rsid w:val="007057B1"/>
    <w:rsid w:val="00711825"/>
    <w:rsid w:val="00712664"/>
    <w:rsid w:val="00712C8F"/>
    <w:rsid w:val="007161B8"/>
    <w:rsid w:val="00720976"/>
    <w:rsid w:val="00720AAB"/>
    <w:rsid w:val="007212C1"/>
    <w:rsid w:val="00723318"/>
    <w:rsid w:val="00723BFE"/>
    <w:rsid w:val="007255AF"/>
    <w:rsid w:val="00725B62"/>
    <w:rsid w:val="007260AB"/>
    <w:rsid w:val="00726471"/>
    <w:rsid w:val="007318F9"/>
    <w:rsid w:val="00732692"/>
    <w:rsid w:val="007334E5"/>
    <w:rsid w:val="007339B7"/>
    <w:rsid w:val="00734F7D"/>
    <w:rsid w:val="007356F3"/>
    <w:rsid w:val="0073661E"/>
    <w:rsid w:val="00737C6F"/>
    <w:rsid w:val="007419F7"/>
    <w:rsid w:val="0074273B"/>
    <w:rsid w:val="00742A94"/>
    <w:rsid w:val="0074396F"/>
    <w:rsid w:val="00743BF9"/>
    <w:rsid w:val="00745541"/>
    <w:rsid w:val="00746635"/>
    <w:rsid w:val="00750CCB"/>
    <w:rsid w:val="007516FF"/>
    <w:rsid w:val="0075349C"/>
    <w:rsid w:val="00757080"/>
    <w:rsid w:val="007572CA"/>
    <w:rsid w:val="00757534"/>
    <w:rsid w:val="0075773E"/>
    <w:rsid w:val="00760CF6"/>
    <w:rsid w:val="00761B8D"/>
    <w:rsid w:val="007639CC"/>
    <w:rsid w:val="00763FE8"/>
    <w:rsid w:val="0076532B"/>
    <w:rsid w:val="00765BF8"/>
    <w:rsid w:val="00767085"/>
    <w:rsid w:val="007672A6"/>
    <w:rsid w:val="007675FE"/>
    <w:rsid w:val="00772DD9"/>
    <w:rsid w:val="00773136"/>
    <w:rsid w:val="0077360D"/>
    <w:rsid w:val="00773995"/>
    <w:rsid w:val="00774369"/>
    <w:rsid w:val="007757E4"/>
    <w:rsid w:val="00775E44"/>
    <w:rsid w:val="00776703"/>
    <w:rsid w:val="007774A0"/>
    <w:rsid w:val="00777517"/>
    <w:rsid w:val="007809C7"/>
    <w:rsid w:val="00780E9F"/>
    <w:rsid w:val="00782974"/>
    <w:rsid w:val="00782FF8"/>
    <w:rsid w:val="00783772"/>
    <w:rsid w:val="007840D6"/>
    <w:rsid w:val="0078488D"/>
    <w:rsid w:val="00786206"/>
    <w:rsid w:val="007869C5"/>
    <w:rsid w:val="0079040F"/>
    <w:rsid w:val="00790B21"/>
    <w:rsid w:val="00790FBA"/>
    <w:rsid w:val="00791DA7"/>
    <w:rsid w:val="00792AF9"/>
    <w:rsid w:val="00792DCE"/>
    <w:rsid w:val="00793658"/>
    <w:rsid w:val="007947C8"/>
    <w:rsid w:val="007947FF"/>
    <w:rsid w:val="00796F65"/>
    <w:rsid w:val="00796FCA"/>
    <w:rsid w:val="00797F21"/>
    <w:rsid w:val="00797FFE"/>
    <w:rsid w:val="007A0DBB"/>
    <w:rsid w:val="007A19AD"/>
    <w:rsid w:val="007A1D73"/>
    <w:rsid w:val="007A23E5"/>
    <w:rsid w:val="007A24B8"/>
    <w:rsid w:val="007A2BA3"/>
    <w:rsid w:val="007A2D5C"/>
    <w:rsid w:val="007A3EA4"/>
    <w:rsid w:val="007A4763"/>
    <w:rsid w:val="007A494F"/>
    <w:rsid w:val="007A620D"/>
    <w:rsid w:val="007A68CD"/>
    <w:rsid w:val="007B0F2B"/>
    <w:rsid w:val="007B3971"/>
    <w:rsid w:val="007B5411"/>
    <w:rsid w:val="007B6A0A"/>
    <w:rsid w:val="007B6D70"/>
    <w:rsid w:val="007B6E68"/>
    <w:rsid w:val="007C0937"/>
    <w:rsid w:val="007C18E1"/>
    <w:rsid w:val="007C2066"/>
    <w:rsid w:val="007C2210"/>
    <w:rsid w:val="007C2EE1"/>
    <w:rsid w:val="007C3826"/>
    <w:rsid w:val="007C3A90"/>
    <w:rsid w:val="007C4D4D"/>
    <w:rsid w:val="007C6BE5"/>
    <w:rsid w:val="007C76AC"/>
    <w:rsid w:val="007C790E"/>
    <w:rsid w:val="007C7BD6"/>
    <w:rsid w:val="007D2EC8"/>
    <w:rsid w:val="007D4A06"/>
    <w:rsid w:val="007D526B"/>
    <w:rsid w:val="007D53D0"/>
    <w:rsid w:val="007D5543"/>
    <w:rsid w:val="007D55BD"/>
    <w:rsid w:val="007D60EA"/>
    <w:rsid w:val="007D7AB0"/>
    <w:rsid w:val="007D7FE3"/>
    <w:rsid w:val="007E0D40"/>
    <w:rsid w:val="007E0EB3"/>
    <w:rsid w:val="007E1EF2"/>
    <w:rsid w:val="007E47C5"/>
    <w:rsid w:val="007E5F0F"/>
    <w:rsid w:val="007E7704"/>
    <w:rsid w:val="007F1FB6"/>
    <w:rsid w:val="007F21D8"/>
    <w:rsid w:val="007F319D"/>
    <w:rsid w:val="007F3B9A"/>
    <w:rsid w:val="007F3EC3"/>
    <w:rsid w:val="007F3F42"/>
    <w:rsid w:val="007F74DD"/>
    <w:rsid w:val="008007AC"/>
    <w:rsid w:val="008008B7"/>
    <w:rsid w:val="00800D88"/>
    <w:rsid w:val="00801BDB"/>
    <w:rsid w:val="00802A84"/>
    <w:rsid w:val="00803704"/>
    <w:rsid w:val="008046FE"/>
    <w:rsid w:val="00806452"/>
    <w:rsid w:val="008073D3"/>
    <w:rsid w:val="008102BC"/>
    <w:rsid w:val="00811E33"/>
    <w:rsid w:val="00812074"/>
    <w:rsid w:val="00812590"/>
    <w:rsid w:val="0081677A"/>
    <w:rsid w:val="00817707"/>
    <w:rsid w:val="008214BE"/>
    <w:rsid w:val="00821FE0"/>
    <w:rsid w:val="008227BC"/>
    <w:rsid w:val="00822DB5"/>
    <w:rsid w:val="008232BA"/>
    <w:rsid w:val="00823847"/>
    <w:rsid w:val="0082394F"/>
    <w:rsid w:val="00823E86"/>
    <w:rsid w:val="008257B0"/>
    <w:rsid w:val="00825A46"/>
    <w:rsid w:val="00825D52"/>
    <w:rsid w:val="00827310"/>
    <w:rsid w:val="008277C2"/>
    <w:rsid w:val="00831F1C"/>
    <w:rsid w:val="00832050"/>
    <w:rsid w:val="0083326A"/>
    <w:rsid w:val="00834B5A"/>
    <w:rsid w:val="00835A44"/>
    <w:rsid w:val="00841D57"/>
    <w:rsid w:val="00843CE3"/>
    <w:rsid w:val="008453FE"/>
    <w:rsid w:val="008459A3"/>
    <w:rsid w:val="008459F1"/>
    <w:rsid w:val="00845E0B"/>
    <w:rsid w:val="00846431"/>
    <w:rsid w:val="00846833"/>
    <w:rsid w:val="00846C1E"/>
    <w:rsid w:val="00847020"/>
    <w:rsid w:val="00847A34"/>
    <w:rsid w:val="00850F72"/>
    <w:rsid w:val="008512B0"/>
    <w:rsid w:val="008515A1"/>
    <w:rsid w:val="00851DD2"/>
    <w:rsid w:val="0085385A"/>
    <w:rsid w:val="00854656"/>
    <w:rsid w:val="008553A2"/>
    <w:rsid w:val="00855515"/>
    <w:rsid w:val="008558DD"/>
    <w:rsid w:val="00855C3B"/>
    <w:rsid w:val="0085693B"/>
    <w:rsid w:val="00856E2D"/>
    <w:rsid w:val="00860DEF"/>
    <w:rsid w:val="0086177A"/>
    <w:rsid w:val="00864EAE"/>
    <w:rsid w:val="008652BA"/>
    <w:rsid w:val="00865B6E"/>
    <w:rsid w:val="008700F9"/>
    <w:rsid w:val="008708FE"/>
    <w:rsid w:val="00870D1C"/>
    <w:rsid w:val="00871C7B"/>
    <w:rsid w:val="008739C5"/>
    <w:rsid w:val="008740F1"/>
    <w:rsid w:val="00875B50"/>
    <w:rsid w:val="00876012"/>
    <w:rsid w:val="0087604A"/>
    <w:rsid w:val="00876614"/>
    <w:rsid w:val="0087661E"/>
    <w:rsid w:val="00884E07"/>
    <w:rsid w:val="00885A20"/>
    <w:rsid w:val="00887E7B"/>
    <w:rsid w:val="0089085B"/>
    <w:rsid w:val="00890C51"/>
    <w:rsid w:val="008925FA"/>
    <w:rsid w:val="008929A1"/>
    <w:rsid w:val="00893988"/>
    <w:rsid w:val="008942FF"/>
    <w:rsid w:val="008951D2"/>
    <w:rsid w:val="00895908"/>
    <w:rsid w:val="008976F4"/>
    <w:rsid w:val="008978CC"/>
    <w:rsid w:val="00897FED"/>
    <w:rsid w:val="008A221D"/>
    <w:rsid w:val="008A230A"/>
    <w:rsid w:val="008A48A6"/>
    <w:rsid w:val="008A4BF7"/>
    <w:rsid w:val="008A6573"/>
    <w:rsid w:val="008A6579"/>
    <w:rsid w:val="008A6C03"/>
    <w:rsid w:val="008B001D"/>
    <w:rsid w:val="008B00AA"/>
    <w:rsid w:val="008B2246"/>
    <w:rsid w:val="008B2CFA"/>
    <w:rsid w:val="008B4F13"/>
    <w:rsid w:val="008B69A6"/>
    <w:rsid w:val="008B759B"/>
    <w:rsid w:val="008B7878"/>
    <w:rsid w:val="008B7A9D"/>
    <w:rsid w:val="008C0660"/>
    <w:rsid w:val="008C298B"/>
    <w:rsid w:val="008C3FA5"/>
    <w:rsid w:val="008C4094"/>
    <w:rsid w:val="008C4C7F"/>
    <w:rsid w:val="008C5640"/>
    <w:rsid w:val="008C706D"/>
    <w:rsid w:val="008C75A8"/>
    <w:rsid w:val="008C798C"/>
    <w:rsid w:val="008D02A1"/>
    <w:rsid w:val="008D0657"/>
    <w:rsid w:val="008D0998"/>
    <w:rsid w:val="008D0C5A"/>
    <w:rsid w:val="008D1F6F"/>
    <w:rsid w:val="008D4950"/>
    <w:rsid w:val="008D4B8E"/>
    <w:rsid w:val="008D56E4"/>
    <w:rsid w:val="008D59FE"/>
    <w:rsid w:val="008D679A"/>
    <w:rsid w:val="008E02E8"/>
    <w:rsid w:val="008E0B06"/>
    <w:rsid w:val="008E5314"/>
    <w:rsid w:val="008E693E"/>
    <w:rsid w:val="008E7523"/>
    <w:rsid w:val="008E7AD1"/>
    <w:rsid w:val="008F059F"/>
    <w:rsid w:val="008F089B"/>
    <w:rsid w:val="008F09F2"/>
    <w:rsid w:val="008F0A60"/>
    <w:rsid w:val="008F20A0"/>
    <w:rsid w:val="008F27C5"/>
    <w:rsid w:val="008F29F4"/>
    <w:rsid w:val="008F3F9C"/>
    <w:rsid w:val="008F45C7"/>
    <w:rsid w:val="008F6AEB"/>
    <w:rsid w:val="00900DD9"/>
    <w:rsid w:val="00901FB7"/>
    <w:rsid w:val="00903256"/>
    <w:rsid w:val="009035DE"/>
    <w:rsid w:val="00903DC6"/>
    <w:rsid w:val="00904C61"/>
    <w:rsid w:val="00907DB1"/>
    <w:rsid w:val="00910F31"/>
    <w:rsid w:val="0091203B"/>
    <w:rsid w:val="00912368"/>
    <w:rsid w:val="00912B09"/>
    <w:rsid w:val="00915B93"/>
    <w:rsid w:val="00915EE8"/>
    <w:rsid w:val="009162D3"/>
    <w:rsid w:val="00917168"/>
    <w:rsid w:val="009209EA"/>
    <w:rsid w:val="00921A62"/>
    <w:rsid w:val="00921E00"/>
    <w:rsid w:val="00922332"/>
    <w:rsid w:val="00923F75"/>
    <w:rsid w:val="009263EC"/>
    <w:rsid w:val="0092698C"/>
    <w:rsid w:val="009279F2"/>
    <w:rsid w:val="00930D6B"/>
    <w:rsid w:val="00930DA1"/>
    <w:rsid w:val="00931342"/>
    <w:rsid w:val="009332F1"/>
    <w:rsid w:val="009344DF"/>
    <w:rsid w:val="00936939"/>
    <w:rsid w:val="00940EFA"/>
    <w:rsid w:val="00941845"/>
    <w:rsid w:val="00943572"/>
    <w:rsid w:val="00943F8A"/>
    <w:rsid w:val="009446AB"/>
    <w:rsid w:val="009447DF"/>
    <w:rsid w:val="00947B2C"/>
    <w:rsid w:val="00947E89"/>
    <w:rsid w:val="00950C6E"/>
    <w:rsid w:val="00951E9C"/>
    <w:rsid w:val="00952304"/>
    <w:rsid w:val="00952CB2"/>
    <w:rsid w:val="00953DF4"/>
    <w:rsid w:val="009547CE"/>
    <w:rsid w:val="00955A21"/>
    <w:rsid w:val="00955FAB"/>
    <w:rsid w:val="00956441"/>
    <w:rsid w:val="0095796E"/>
    <w:rsid w:val="0096034E"/>
    <w:rsid w:val="00960422"/>
    <w:rsid w:val="00960A33"/>
    <w:rsid w:val="0096134A"/>
    <w:rsid w:val="00961460"/>
    <w:rsid w:val="00961D51"/>
    <w:rsid w:val="00963AEE"/>
    <w:rsid w:val="00964BC0"/>
    <w:rsid w:val="00964CF8"/>
    <w:rsid w:val="0097082F"/>
    <w:rsid w:val="00971175"/>
    <w:rsid w:val="00971F0A"/>
    <w:rsid w:val="0097318C"/>
    <w:rsid w:val="00975E14"/>
    <w:rsid w:val="00976A0A"/>
    <w:rsid w:val="009774A6"/>
    <w:rsid w:val="00977973"/>
    <w:rsid w:val="00982ABA"/>
    <w:rsid w:val="0098334B"/>
    <w:rsid w:val="00983387"/>
    <w:rsid w:val="00983F4A"/>
    <w:rsid w:val="0098527B"/>
    <w:rsid w:val="0098586C"/>
    <w:rsid w:val="00985D9F"/>
    <w:rsid w:val="0098602D"/>
    <w:rsid w:val="00986181"/>
    <w:rsid w:val="00986A9D"/>
    <w:rsid w:val="0099087F"/>
    <w:rsid w:val="009912FC"/>
    <w:rsid w:val="009921AE"/>
    <w:rsid w:val="0099450E"/>
    <w:rsid w:val="0099614E"/>
    <w:rsid w:val="009972A0"/>
    <w:rsid w:val="00997673"/>
    <w:rsid w:val="009A0971"/>
    <w:rsid w:val="009A12B0"/>
    <w:rsid w:val="009A1A97"/>
    <w:rsid w:val="009A2551"/>
    <w:rsid w:val="009A52FB"/>
    <w:rsid w:val="009A6A52"/>
    <w:rsid w:val="009A6B26"/>
    <w:rsid w:val="009A7006"/>
    <w:rsid w:val="009A7208"/>
    <w:rsid w:val="009A7A68"/>
    <w:rsid w:val="009B00CE"/>
    <w:rsid w:val="009B0304"/>
    <w:rsid w:val="009B0523"/>
    <w:rsid w:val="009B1720"/>
    <w:rsid w:val="009B39B8"/>
    <w:rsid w:val="009B431F"/>
    <w:rsid w:val="009B4DC8"/>
    <w:rsid w:val="009B4E42"/>
    <w:rsid w:val="009B501F"/>
    <w:rsid w:val="009B545E"/>
    <w:rsid w:val="009B552A"/>
    <w:rsid w:val="009B5C76"/>
    <w:rsid w:val="009B70B9"/>
    <w:rsid w:val="009B75D0"/>
    <w:rsid w:val="009B7D2C"/>
    <w:rsid w:val="009C0414"/>
    <w:rsid w:val="009C068F"/>
    <w:rsid w:val="009C13AE"/>
    <w:rsid w:val="009C2B3D"/>
    <w:rsid w:val="009C4145"/>
    <w:rsid w:val="009C5014"/>
    <w:rsid w:val="009C5142"/>
    <w:rsid w:val="009C5A76"/>
    <w:rsid w:val="009C663B"/>
    <w:rsid w:val="009C67A4"/>
    <w:rsid w:val="009C7887"/>
    <w:rsid w:val="009D1457"/>
    <w:rsid w:val="009D1C2C"/>
    <w:rsid w:val="009D263F"/>
    <w:rsid w:val="009D2B2E"/>
    <w:rsid w:val="009D2C1D"/>
    <w:rsid w:val="009D3D63"/>
    <w:rsid w:val="009D4428"/>
    <w:rsid w:val="009D4C15"/>
    <w:rsid w:val="009D4DB9"/>
    <w:rsid w:val="009D64ED"/>
    <w:rsid w:val="009E0B07"/>
    <w:rsid w:val="009E1A4C"/>
    <w:rsid w:val="009E2746"/>
    <w:rsid w:val="009E3C64"/>
    <w:rsid w:val="009E522C"/>
    <w:rsid w:val="009E54BA"/>
    <w:rsid w:val="009E57C3"/>
    <w:rsid w:val="009E79CC"/>
    <w:rsid w:val="009E7F15"/>
    <w:rsid w:val="009F13A7"/>
    <w:rsid w:val="009F1F47"/>
    <w:rsid w:val="009F2A40"/>
    <w:rsid w:val="009F46C9"/>
    <w:rsid w:val="009F4CFC"/>
    <w:rsid w:val="009F541D"/>
    <w:rsid w:val="009F5AFE"/>
    <w:rsid w:val="009F6F0E"/>
    <w:rsid w:val="00A01BA6"/>
    <w:rsid w:val="00A02649"/>
    <w:rsid w:val="00A02668"/>
    <w:rsid w:val="00A0324A"/>
    <w:rsid w:val="00A07A2D"/>
    <w:rsid w:val="00A07DB6"/>
    <w:rsid w:val="00A10210"/>
    <w:rsid w:val="00A10454"/>
    <w:rsid w:val="00A10825"/>
    <w:rsid w:val="00A10860"/>
    <w:rsid w:val="00A12266"/>
    <w:rsid w:val="00A12809"/>
    <w:rsid w:val="00A14B11"/>
    <w:rsid w:val="00A15560"/>
    <w:rsid w:val="00A16FAA"/>
    <w:rsid w:val="00A17D85"/>
    <w:rsid w:val="00A2139C"/>
    <w:rsid w:val="00A214F2"/>
    <w:rsid w:val="00A22D7C"/>
    <w:rsid w:val="00A25343"/>
    <w:rsid w:val="00A25932"/>
    <w:rsid w:val="00A25FA4"/>
    <w:rsid w:val="00A26E79"/>
    <w:rsid w:val="00A276FD"/>
    <w:rsid w:val="00A311DD"/>
    <w:rsid w:val="00A3297C"/>
    <w:rsid w:val="00A3299F"/>
    <w:rsid w:val="00A344A7"/>
    <w:rsid w:val="00A346D6"/>
    <w:rsid w:val="00A34DFA"/>
    <w:rsid w:val="00A35841"/>
    <w:rsid w:val="00A36B31"/>
    <w:rsid w:val="00A37292"/>
    <w:rsid w:val="00A37AEE"/>
    <w:rsid w:val="00A37F4C"/>
    <w:rsid w:val="00A40D5B"/>
    <w:rsid w:val="00A4250C"/>
    <w:rsid w:val="00A4283F"/>
    <w:rsid w:val="00A4442A"/>
    <w:rsid w:val="00A44596"/>
    <w:rsid w:val="00A446FC"/>
    <w:rsid w:val="00A45906"/>
    <w:rsid w:val="00A46391"/>
    <w:rsid w:val="00A47818"/>
    <w:rsid w:val="00A47BF5"/>
    <w:rsid w:val="00A47DD5"/>
    <w:rsid w:val="00A5258C"/>
    <w:rsid w:val="00A52974"/>
    <w:rsid w:val="00A5346F"/>
    <w:rsid w:val="00A5361E"/>
    <w:rsid w:val="00A54D14"/>
    <w:rsid w:val="00A55B0B"/>
    <w:rsid w:val="00A60492"/>
    <w:rsid w:val="00A65884"/>
    <w:rsid w:val="00A7091C"/>
    <w:rsid w:val="00A722F3"/>
    <w:rsid w:val="00A735B8"/>
    <w:rsid w:val="00A75384"/>
    <w:rsid w:val="00A75DEC"/>
    <w:rsid w:val="00A777F8"/>
    <w:rsid w:val="00A77DEC"/>
    <w:rsid w:val="00A80C29"/>
    <w:rsid w:val="00A80C53"/>
    <w:rsid w:val="00A825EA"/>
    <w:rsid w:val="00A83C95"/>
    <w:rsid w:val="00A87695"/>
    <w:rsid w:val="00A904F0"/>
    <w:rsid w:val="00A91732"/>
    <w:rsid w:val="00A91B4D"/>
    <w:rsid w:val="00A92113"/>
    <w:rsid w:val="00A92879"/>
    <w:rsid w:val="00A92A15"/>
    <w:rsid w:val="00A92CF7"/>
    <w:rsid w:val="00AA0EB9"/>
    <w:rsid w:val="00AA1CBF"/>
    <w:rsid w:val="00AA5A0F"/>
    <w:rsid w:val="00AB23DA"/>
    <w:rsid w:val="00AB2FB9"/>
    <w:rsid w:val="00AB31D2"/>
    <w:rsid w:val="00AB35BB"/>
    <w:rsid w:val="00AB4705"/>
    <w:rsid w:val="00AB5325"/>
    <w:rsid w:val="00AC024E"/>
    <w:rsid w:val="00AC100F"/>
    <w:rsid w:val="00AC10A9"/>
    <w:rsid w:val="00AC2427"/>
    <w:rsid w:val="00AC2BD1"/>
    <w:rsid w:val="00AC3D80"/>
    <w:rsid w:val="00AC3DD9"/>
    <w:rsid w:val="00AC4DCC"/>
    <w:rsid w:val="00AC6356"/>
    <w:rsid w:val="00AC7EAD"/>
    <w:rsid w:val="00AD04C5"/>
    <w:rsid w:val="00AD1013"/>
    <w:rsid w:val="00AD1419"/>
    <w:rsid w:val="00AD1C4A"/>
    <w:rsid w:val="00AD2593"/>
    <w:rsid w:val="00AD28A6"/>
    <w:rsid w:val="00AD2F70"/>
    <w:rsid w:val="00AD3C3F"/>
    <w:rsid w:val="00AD7655"/>
    <w:rsid w:val="00AD76E2"/>
    <w:rsid w:val="00AE351F"/>
    <w:rsid w:val="00AE6067"/>
    <w:rsid w:val="00AE661B"/>
    <w:rsid w:val="00AE69E0"/>
    <w:rsid w:val="00AF6532"/>
    <w:rsid w:val="00B001CF"/>
    <w:rsid w:val="00B01CB3"/>
    <w:rsid w:val="00B025A5"/>
    <w:rsid w:val="00B03D8E"/>
    <w:rsid w:val="00B04EF6"/>
    <w:rsid w:val="00B06F04"/>
    <w:rsid w:val="00B10F5E"/>
    <w:rsid w:val="00B12234"/>
    <w:rsid w:val="00B133CD"/>
    <w:rsid w:val="00B13769"/>
    <w:rsid w:val="00B13D69"/>
    <w:rsid w:val="00B1487E"/>
    <w:rsid w:val="00B17276"/>
    <w:rsid w:val="00B22811"/>
    <w:rsid w:val="00B22870"/>
    <w:rsid w:val="00B2308F"/>
    <w:rsid w:val="00B235A7"/>
    <w:rsid w:val="00B23D1E"/>
    <w:rsid w:val="00B2772B"/>
    <w:rsid w:val="00B27FCE"/>
    <w:rsid w:val="00B30003"/>
    <w:rsid w:val="00B30F52"/>
    <w:rsid w:val="00B31816"/>
    <w:rsid w:val="00B319B5"/>
    <w:rsid w:val="00B31AC3"/>
    <w:rsid w:val="00B31FD0"/>
    <w:rsid w:val="00B32878"/>
    <w:rsid w:val="00B32BDD"/>
    <w:rsid w:val="00B3389D"/>
    <w:rsid w:val="00B33DE9"/>
    <w:rsid w:val="00B349A8"/>
    <w:rsid w:val="00B3560D"/>
    <w:rsid w:val="00B37BBC"/>
    <w:rsid w:val="00B404E9"/>
    <w:rsid w:val="00B4076D"/>
    <w:rsid w:val="00B41069"/>
    <w:rsid w:val="00B411AB"/>
    <w:rsid w:val="00B41316"/>
    <w:rsid w:val="00B417FF"/>
    <w:rsid w:val="00B4186A"/>
    <w:rsid w:val="00B4192C"/>
    <w:rsid w:val="00B42FE6"/>
    <w:rsid w:val="00B452A2"/>
    <w:rsid w:val="00B46835"/>
    <w:rsid w:val="00B4687D"/>
    <w:rsid w:val="00B47E11"/>
    <w:rsid w:val="00B47FF5"/>
    <w:rsid w:val="00B50D4B"/>
    <w:rsid w:val="00B52795"/>
    <w:rsid w:val="00B52F33"/>
    <w:rsid w:val="00B5326F"/>
    <w:rsid w:val="00B538B0"/>
    <w:rsid w:val="00B54017"/>
    <w:rsid w:val="00B55018"/>
    <w:rsid w:val="00B55397"/>
    <w:rsid w:val="00B56093"/>
    <w:rsid w:val="00B566E1"/>
    <w:rsid w:val="00B56A71"/>
    <w:rsid w:val="00B57FF8"/>
    <w:rsid w:val="00B60347"/>
    <w:rsid w:val="00B60399"/>
    <w:rsid w:val="00B615D5"/>
    <w:rsid w:val="00B61D55"/>
    <w:rsid w:val="00B6202F"/>
    <w:rsid w:val="00B63C13"/>
    <w:rsid w:val="00B641A1"/>
    <w:rsid w:val="00B6474E"/>
    <w:rsid w:val="00B64AE4"/>
    <w:rsid w:val="00B66374"/>
    <w:rsid w:val="00B66CE9"/>
    <w:rsid w:val="00B673CB"/>
    <w:rsid w:val="00B674B2"/>
    <w:rsid w:val="00B72650"/>
    <w:rsid w:val="00B7407C"/>
    <w:rsid w:val="00B740D7"/>
    <w:rsid w:val="00B745D9"/>
    <w:rsid w:val="00B76EF4"/>
    <w:rsid w:val="00B81121"/>
    <w:rsid w:val="00B81377"/>
    <w:rsid w:val="00B8238C"/>
    <w:rsid w:val="00B832DC"/>
    <w:rsid w:val="00B83B1B"/>
    <w:rsid w:val="00B84A15"/>
    <w:rsid w:val="00B84CF4"/>
    <w:rsid w:val="00B855B3"/>
    <w:rsid w:val="00B85933"/>
    <w:rsid w:val="00B85F44"/>
    <w:rsid w:val="00B8616F"/>
    <w:rsid w:val="00B87DBD"/>
    <w:rsid w:val="00B90542"/>
    <w:rsid w:val="00B914AB"/>
    <w:rsid w:val="00B91B89"/>
    <w:rsid w:val="00B92BA5"/>
    <w:rsid w:val="00B9453B"/>
    <w:rsid w:val="00B94817"/>
    <w:rsid w:val="00B94990"/>
    <w:rsid w:val="00B9601F"/>
    <w:rsid w:val="00B969D5"/>
    <w:rsid w:val="00B97814"/>
    <w:rsid w:val="00B97DD3"/>
    <w:rsid w:val="00BA046B"/>
    <w:rsid w:val="00BA08C5"/>
    <w:rsid w:val="00BA0BAB"/>
    <w:rsid w:val="00BA0D19"/>
    <w:rsid w:val="00BA1578"/>
    <w:rsid w:val="00BA1FC9"/>
    <w:rsid w:val="00BA26D7"/>
    <w:rsid w:val="00BA3941"/>
    <w:rsid w:val="00BA562C"/>
    <w:rsid w:val="00BA563B"/>
    <w:rsid w:val="00BA7448"/>
    <w:rsid w:val="00BA7479"/>
    <w:rsid w:val="00BB0780"/>
    <w:rsid w:val="00BB2DC2"/>
    <w:rsid w:val="00BB3015"/>
    <w:rsid w:val="00BB345E"/>
    <w:rsid w:val="00BB373B"/>
    <w:rsid w:val="00BB48DD"/>
    <w:rsid w:val="00BB6E12"/>
    <w:rsid w:val="00BC2512"/>
    <w:rsid w:val="00BC2FA6"/>
    <w:rsid w:val="00BC31DD"/>
    <w:rsid w:val="00BC4C40"/>
    <w:rsid w:val="00BC4F24"/>
    <w:rsid w:val="00BC5889"/>
    <w:rsid w:val="00BC75C7"/>
    <w:rsid w:val="00BC7C19"/>
    <w:rsid w:val="00BD022E"/>
    <w:rsid w:val="00BD2B7C"/>
    <w:rsid w:val="00BD31AD"/>
    <w:rsid w:val="00BD3CD9"/>
    <w:rsid w:val="00BD559D"/>
    <w:rsid w:val="00BD5CDA"/>
    <w:rsid w:val="00BD7C30"/>
    <w:rsid w:val="00BE1300"/>
    <w:rsid w:val="00BE18C7"/>
    <w:rsid w:val="00BE25B8"/>
    <w:rsid w:val="00BE54AE"/>
    <w:rsid w:val="00BE7F1B"/>
    <w:rsid w:val="00BF056B"/>
    <w:rsid w:val="00BF1158"/>
    <w:rsid w:val="00BF1371"/>
    <w:rsid w:val="00BF2912"/>
    <w:rsid w:val="00BF34B3"/>
    <w:rsid w:val="00BF3BCD"/>
    <w:rsid w:val="00BF58DE"/>
    <w:rsid w:val="00BF71B3"/>
    <w:rsid w:val="00C00341"/>
    <w:rsid w:val="00C005D9"/>
    <w:rsid w:val="00C0127B"/>
    <w:rsid w:val="00C025E8"/>
    <w:rsid w:val="00C03D22"/>
    <w:rsid w:val="00C04556"/>
    <w:rsid w:val="00C04B04"/>
    <w:rsid w:val="00C05438"/>
    <w:rsid w:val="00C057C5"/>
    <w:rsid w:val="00C06C8E"/>
    <w:rsid w:val="00C07B4E"/>
    <w:rsid w:val="00C10764"/>
    <w:rsid w:val="00C10799"/>
    <w:rsid w:val="00C11C24"/>
    <w:rsid w:val="00C12979"/>
    <w:rsid w:val="00C134BF"/>
    <w:rsid w:val="00C13D30"/>
    <w:rsid w:val="00C149FD"/>
    <w:rsid w:val="00C17BC6"/>
    <w:rsid w:val="00C17C79"/>
    <w:rsid w:val="00C20CC9"/>
    <w:rsid w:val="00C21846"/>
    <w:rsid w:val="00C22A03"/>
    <w:rsid w:val="00C22E02"/>
    <w:rsid w:val="00C235A1"/>
    <w:rsid w:val="00C23EFC"/>
    <w:rsid w:val="00C25E8B"/>
    <w:rsid w:val="00C25ECC"/>
    <w:rsid w:val="00C2769A"/>
    <w:rsid w:val="00C30F7F"/>
    <w:rsid w:val="00C33386"/>
    <w:rsid w:val="00C358BF"/>
    <w:rsid w:val="00C3606A"/>
    <w:rsid w:val="00C365EA"/>
    <w:rsid w:val="00C366C8"/>
    <w:rsid w:val="00C41602"/>
    <w:rsid w:val="00C41EDC"/>
    <w:rsid w:val="00C42B01"/>
    <w:rsid w:val="00C4496C"/>
    <w:rsid w:val="00C45269"/>
    <w:rsid w:val="00C45D12"/>
    <w:rsid w:val="00C470BA"/>
    <w:rsid w:val="00C479A4"/>
    <w:rsid w:val="00C515DD"/>
    <w:rsid w:val="00C52567"/>
    <w:rsid w:val="00C537FF"/>
    <w:rsid w:val="00C5546F"/>
    <w:rsid w:val="00C55895"/>
    <w:rsid w:val="00C5613C"/>
    <w:rsid w:val="00C5726F"/>
    <w:rsid w:val="00C572A5"/>
    <w:rsid w:val="00C574C9"/>
    <w:rsid w:val="00C57519"/>
    <w:rsid w:val="00C646CD"/>
    <w:rsid w:val="00C7025F"/>
    <w:rsid w:val="00C73EE0"/>
    <w:rsid w:val="00C74B19"/>
    <w:rsid w:val="00C75333"/>
    <w:rsid w:val="00C76F66"/>
    <w:rsid w:val="00C777D9"/>
    <w:rsid w:val="00C83C4C"/>
    <w:rsid w:val="00C84318"/>
    <w:rsid w:val="00C84C4C"/>
    <w:rsid w:val="00C85996"/>
    <w:rsid w:val="00C86074"/>
    <w:rsid w:val="00C8749A"/>
    <w:rsid w:val="00C90276"/>
    <w:rsid w:val="00C90B60"/>
    <w:rsid w:val="00C91A49"/>
    <w:rsid w:val="00C91A86"/>
    <w:rsid w:val="00C92104"/>
    <w:rsid w:val="00C928BE"/>
    <w:rsid w:val="00C94F10"/>
    <w:rsid w:val="00C95B37"/>
    <w:rsid w:val="00C96EBC"/>
    <w:rsid w:val="00C97851"/>
    <w:rsid w:val="00C97F20"/>
    <w:rsid w:val="00CA008A"/>
    <w:rsid w:val="00CA1F00"/>
    <w:rsid w:val="00CA2213"/>
    <w:rsid w:val="00CA36BC"/>
    <w:rsid w:val="00CA3B43"/>
    <w:rsid w:val="00CA42B7"/>
    <w:rsid w:val="00CA4CEB"/>
    <w:rsid w:val="00CA539C"/>
    <w:rsid w:val="00CA5CAF"/>
    <w:rsid w:val="00CA64E8"/>
    <w:rsid w:val="00CA66B9"/>
    <w:rsid w:val="00CA7F20"/>
    <w:rsid w:val="00CB0239"/>
    <w:rsid w:val="00CB12C0"/>
    <w:rsid w:val="00CB3430"/>
    <w:rsid w:val="00CB35EA"/>
    <w:rsid w:val="00CB51E3"/>
    <w:rsid w:val="00CB574F"/>
    <w:rsid w:val="00CB5C4B"/>
    <w:rsid w:val="00CB6B99"/>
    <w:rsid w:val="00CB7074"/>
    <w:rsid w:val="00CB70EB"/>
    <w:rsid w:val="00CC0B11"/>
    <w:rsid w:val="00CC19FB"/>
    <w:rsid w:val="00CC203D"/>
    <w:rsid w:val="00CC4569"/>
    <w:rsid w:val="00CC4A6B"/>
    <w:rsid w:val="00CC57BE"/>
    <w:rsid w:val="00CC5E2B"/>
    <w:rsid w:val="00CD076F"/>
    <w:rsid w:val="00CD0C2B"/>
    <w:rsid w:val="00CD10B0"/>
    <w:rsid w:val="00CD1BB7"/>
    <w:rsid w:val="00CD1FC8"/>
    <w:rsid w:val="00CD2147"/>
    <w:rsid w:val="00CD215D"/>
    <w:rsid w:val="00CD2ECD"/>
    <w:rsid w:val="00CD462B"/>
    <w:rsid w:val="00CD4EC2"/>
    <w:rsid w:val="00CD7043"/>
    <w:rsid w:val="00CE0342"/>
    <w:rsid w:val="00CE0D3D"/>
    <w:rsid w:val="00CE0FEF"/>
    <w:rsid w:val="00CE122D"/>
    <w:rsid w:val="00CE147B"/>
    <w:rsid w:val="00CE1AF9"/>
    <w:rsid w:val="00CE1D0F"/>
    <w:rsid w:val="00CE1D3A"/>
    <w:rsid w:val="00CE2318"/>
    <w:rsid w:val="00CE4FA0"/>
    <w:rsid w:val="00CE520B"/>
    <w:rsid w:val="00CE7516"/>
    <w:rsid w:val="00CF0416"/>
    <w:rsid w:val="00CF08B9"/>
    <w:rsid w:val="00CF1892"/>
    <w:rsid w:val="00CF1D82"/>
    <w:rsid w:val="00CF38B2"/>
    <w:rsid w:val="00CF3E6E"/>
    <w:rsid w:val="00CF587A"/>
    <w:rsid w:val="00CF5F84"/>
    <w:rsid w:val="00CF64FA"/>
    <w:rsid w:val="00D003FD"/>
    <w:rsid w:val="00D0092E"/>
    <w:rsid w:val="00D014E1"/>
    <w:rsid w:val="00D02818"/>
    <w:rsid w:val="00D03124"/>
    <w:rsid w:val="00D03AD9"/>
    <w:rsid w:val="00D0479F"/>
    <w:rsid w:val="00D047BD"/>
    <w:rsid w:val="00D0550D"/>
    <w:rsid w:val="00D05706"/>
    <w:rsid w:val="00D065C7"/>
    <w:rsid w:val="00D11983"/>
    <w:rsid w:val="00D127C8"/>
    <w:rsid w:val="00D15181"/>
    <w:rsid w:val="00D15720"/>
    <w:rsid w:val="00D15BE0"/>
    <w:rsid w:val="00D16E58"/>
    <w:rsid w:val="00D170B6"/>
    <w:rsid w:val="00D17B24"/>
    <w:rsid w:val="00D2017D"/>
    <w:rsid w:val="00D202A2"/>
    <w:rsid w:val="00D20482"/>
    <w:rsid w:val="00D20EB5"/>
    <w:rsid w:val="00D22879"/>
    <w:rsid w:val="00D2364B"/>
    <w:rsid w:val="00D2425C"/>
    <w:rsid w:val="00D24847"/>
    <w:rsid w:val="00D2656A"/>
    <w:rsid w:val="00D26ECB"/>
    <w:rsid w:val="00D27040"/>
    <w:rsid w:val="00D27422"/>
    <w:rsid w:val="00D3076F"/>
    <w:rsid w:val="00D30B49"/>
    <w:rsid w:val="00D30B98"/>
    <w:rsid w:val="00D32004"/>
    <w:rsid w:val="00D32612"/>
    <w:rsid w:val="00D369E1"/>
    <w:rsid w:val="00D4081D"/>
    <w:rsid w:val="00D42DCF"/>
    <w:rsid w:val="00D436D5"/>
    <w:rsid w:val="00D43736"/>
    <w:rsid w:val="00D50D01"/>
    <w:rsid w:val="00D5157D"/>
    <w:rsid w:val="00D51EE7"/>
    <w:rsid w:val="00D52C91"/>
    <w:rsid w:val="00D53108"/>
    <w:rsid w:val="00D547C9"/>
    <w:rsid w:val="00D549D9"/>
    <w:rsid w:val="00D5507D"/>
    <w:rsid w:val="00D566CE"/>
    <w:rsid w:val="00D56DAF"/>
    <w:rsid w:val="00D56E33"/>
    <w:rsid w:val="00D57C87"/>
    <w:rsid w:val="00D60C9B"/>
    <w:rsid w:val="00D60EBB"/>
    <w:rsid w:val="00D62095"/>
    <w:rsid w:val="00D63355"/>
    <w:rsid w:val="00D63A25"/>
    <w:rsid w:val="00D64208"/>
    <w:rsid w:val="00D64B1C"/>
    <w:rsid w:val="00D677F2"/>
    <w:rsid w:val="00D678AD"/>
    <w:rsid w:val="00D67D13"/>
    <w:rsid w:val="00D71834"/>
    <w:rsid w:val="00D72CA8"/>
    <w:rsid w:val="00D73BF9"/>
    <w:rsid w:val="00D7412A"/>
    <w:rsid w:val="00D74440"/>
    <w:rsid w:val="00D7463A"/>
    <w:rsid w:val="00D77A0C"/>
    <w:rsid w:val="00D77C54"/>
    <w:rsid w:val="00D80660"/>
    <w:rsid w:val="00D80B46"/>
    <w:rsid w:val="00D80BA8"/>
    <w:rsid w:val="00D81210"/>
    <w:rsid w:val="00D815C2"/>
    <w:rsid w:val="00D817B3"/>
    <w:rsid w:val="00D81FCB"/>
    <w:rsid w:val="00D820F4"/>
    <w:rsid w:val="00D82BC6"/>
    <w:rsid w:val="00D8372F"/>
    <w:rsid w:val="00D84676"/>
    <w:rsid w:val="00D847FD"/>
    <w:rsid w:val="00D84F2B"/>
    <w:rsid w:val="00D84FBD"/>
    <w:rsid w:val="00D85513"/>
    <w:rsid w:val="00D855B1"/>
    <w:rsid w:val="00D878E7"/>
    <w:rsid w:val="00D87D02"/>
    <w:rsid w:val="00D90E03"/>
    <w:rsid w:val="00D92FD7"/>
    <w:rsid w:val="00D94EC3"/>
    <w:rsid w:val="00D96666"/>
    <w:rsid w:val="00D9704E"/>
    <w:rsid w:val="00D971D4"/>
    <w:rsid w:val="00DA00B9"/>
    <w:rsid w:val="00DA0B46"/>
    <w:rsid w:val="00DA138E"/>
    <w:rsid w:val="00DA1539"/>
    <w:rsid w:val="00DA2718"/>
    <w:rsid w:val="00DA3DEE"/>
    <w:rsid w:val="00DA3E8C"/>
    <w:rsid w:val="00DA5DD9"/>
    <w:rsid w:val="00DB040E"/>
    <w:rsid w:val="00DB0651"/>
    <w:rsid w:val="00DB0EAD"/>
    <w:rsid w:val="00DB15C2"/>
    <w:rsid w:val="00DB186C"/>
    <w:rsid w:val="00DB2BF5"/>
    <w:rsid w:val="00DB3238"/>
    <w:rsid w:val="00DB3C74"/>
    <w:rsid w:val="00DB401C"/>
    <w:rsid w:val="00DB590C"/>
    <w:rsid w:val="00DC0B44"/>
    <w:rsid w:val="00DC1E33"/>
    <w:rsid w:val="00DC5331"/>
    <w:rsid w:val="00DC7EE6"/>
    <w:rsid w:val="00DD172A"/>
    <w:rsid w:val="00DD195C"/>
    <w:rsid w:val="00DD1E06"/>
    <w:rsid w:val="00DD264A"/>
    <w:rsid w:val="00DD3CBC"/>
    <w:rsid w:val="00DD6146"/>
    <w:rsid w:val="00DD63B3"/>
    <w:rsid w:val="00DD6A6E"/>
    <w:rsid w:val="00DE0A7E"/>
    <w:rsid w:val="00DE0F1E"/>
    <w:rsid w:val="00DE12C0"/>
    <w:rsid w:val="00DE185A"/>
    <w:rsid w:val="00DE25CE"/>
    <w:rsid w:val="00DE38BA"/>
    <w:rsid w:val="00DE44D4"/>
    <w:rsid w:val="00DE6AFB"/>
    <w:rsid w:val="00DF0EF8"/>
    <w:rsid w:val="00DF19F8"/>
    <w:rsid w:val="00DF1A05"/>
    <w:rsid w:val="00DF1C50"/>
    <w:rsid w:val="00DF1FB5"/>
    <w:rsid w:val="00DF3E9D"/>
    <w:rsid w:val="00DF4077"/>
    <w:rsid w:val="00DF4DEB"/>
    <w:rsid w:val="00DF6622"/>
    <w:rsid w:val="00DF69B1"/>
    <w:rsid w:val="00DF6DFA"/>
    <w:rsid w:val="00E00299"/>
    <w:rsid w:val="00E00DCA"/>
    <w:rsid w:val="00E00E72"/>
    <w:rsid w:val="00E01B84"/>
    <w:rsid w:val="00E028B7"/>
    <w:rsid w:val="00E02EB2"/>
    <w:rsid w:val="00E031D9"/>
    <w:rsid w:val="00E0456C"/>
    <w:rsid w:val="00E04B2A"/>
    <w:rsid w:val="00E06470"/>
    <w:rsid w:val="00E072E7"/>
    <w:rsid w:val="00E10BB8"/>
    <w:rsid w:val="00E114BD"/>
    <w:rsid w:val="00E1200A"/>
    <w:rsid w:val="00E120A0"/>
    <w:rsid w:val="00E14593"/>
    <w:rsid w:val="00E15578"/>
    <w:rsid w:val="00E156C1"/>
    <w:rsid w:val="00E16CAD"/>
    <w:rsid w:val="00E2049F"/>
    <w:rsid w:val="00E2085C"/>
    <w:rsid w:val="00E208F0"/>
    <w:rsid w:val="00E20E55"/>
    <w:rsid w:val="00E219D4"/>
    <w:rsid w:val="00E22E2A"/>
    <w:rsid w:val="00E250BE"/>
    <w:rsid w:val="00E25727"/>
    <w:rsid w:val="00E27AC6"/>
    <w:rsid w:val="00E30683"/>
    <w:rsid w:val="00E30C47"/>
    <w:rsid w:val="00E31CDB"/>
    <w:rsid w:val="00E325C2"/>
    <w:rsid w:val="00E403D1"/>
    <w:rsid w:val="00E41A17"/>
    <w:rsid w:val="00E42566"/>
    <w:rsid w:val="00E45B4E"/>
    <w:rsid w:val="00E465A8"/>
    <w:rsid w:val="00E46FFB"/>
    <w:rsid w:val="00E47572"/>
    <w:rsid w:val="00E500BD"/>
    <w:rsid w:val="00E503D0"/>
    <w:rsid w:val="00E50DA6"/>
    <w:rsid w:val="00E51BB1"/>
    <w:rsid w:val="00E51F04"/>
    <w:rsid w:val="00E55954"/>
    <w:rsid w:val="00E56262"/>
    <w:rsid w:val="00E56B87"/>
    <w:rsid w:val="00E56BD9"/>
    <w:rsid w:val="00E57858"/>
    <w:rsid w:val="00E57C34"/>
    <w:rsid w:val="00E60523"/>
    <w:rsid w:val="00E62274"/>
    <w:rsid w:val="00E641A8"/>
    <w:rsid w:val="00E64298"/>
    <w:rsid w:val="00E64975"/>
    <w:rsid w:val="00E665A4"/>
    <w:rsid w:val="00E679FB"/>
    <w:rsid w:val="00E67C6F"/>
    <w:rsid w:val="00E70370"/>
    <w:rsid w:val="00E706E0"/>
    <w:rsid w:val="00E713C6"/>
    <w:rsid w:val="00E72AF4"/>
    <w:rsid w:val="00E72D52"/>
    <w:rsid w:val="00E73216"/>
    <w:rsid w:val="00E736FB"/>
    <w:rsid w:val="00E74038"/>
    <w:rsid w:val="00E74F5D"/>
    <w:rsid w:val="00E753AB"/>
    <w:rsid w:val="00E7691A"/>
    <w:rsid w:val="00E7698C"/>
    <w:rsid w:val="00E76DB8"/>
    <w:rsid w:val="00E771C7"/>
    <w:rsid w:val="00E778EB"/>
    <w:rsid w:val="00E80033"/>
    <w:rsid w:val="00E80131"/>
    <w:rsid w:val="00E8118D"/>
    <w:rsid w:val="00E82162"/>
    <w:rsid w:val="00E82F4B"/>
    <w:rsid w:val="00E85D12"/>
    <w:rsid w:val="00E8688E"/>
    <w:rsid w:val="00E86BC1"/>
    <w:rsid w:val="00E87D14"/>
    <w:rsid w:val="00E91000"/>
    <w:rsid w:val="00E91AE9"/>
    <w:rsid w:val="00E92027"/>
    <w:rsid w:val="00E9333E"/>
    <w:rsid w:val="00E93E7B"/>
    <w:rsid w:val="00E9523C"/>
    <w:rsid w:val="00E954A8"/>
    <w:rsid w:val="00E95CD1"/>
    <w:rsid w:val="00E95DD9"/>
    <w:rsid w:val="00E9616A"/>
    <w:rsid w:val="00E9799D"/>
    <w:rsid w:val="00EA0F4D"/>
    <w:rsid w:val="00EA259E"/>
    <w:rsid w:val="00EA377B"/>
    <w:rsid w:val="00EA3D6A"/>
    <w:rsid w:val="00EA50DC"/>
    <w:rsid w:val="00EA528F"/>
    <w:rsid w:val="00EB1105"/>
    <w:rsid w:val="00EB18D0"/>
    <w:rsid w:val="00EB2BD4"/>
    <w:rsid w:val="00EB4E59"/>
    <w:rsid w:val="00EB4F99"/>
    <w:rsid w:val="00EB5063"/>
    <w:rsid w:val="00EB550C"/>
    <w:rsid w:val="00EB5F44"/>
    <w:rsid w:val="00EB6132"/>
    <w:rsid w:val="00EB7C88"/>
    <w:rsid w:val="00EC1531"/>
    <w:rsid w:val="00EC1C82"/>
    <w:rsid w:val="00EC2106"/>
    <w:rsid w:val="00EC22AA"/>
    <w:rsid w:val="00EC35E2"/>
    <w:rsid w:val="00EC51BC"/>
    <w:rsid w:val="00EC5B41"/>
    <w:rsid w:val="00EC7489"/>
    <w:rsid w:val="00ED12B7"/>
    <w:rsid w:val="00ED2347"/>
    <w:rsid w:val="00ED2E7D"/>
    <w:rsid w:val="00ED49A0"/>
    <w:rsid w:val="00ED5B42"/>
    <w:rsid w:val="00ED5C91"/>
    <w:rsid w:val="00ED631B"/>
    <w:rsid w:val="00ED6DA0"/>
    <w:rsid w:val="00ED6E5F"/>
    <w:rsid w:val="00EE0BDF"/>
    <w:rsid w:val="00EE1C1D"/>
    <w:rsid w:val="00EE225C"/>
    <w:rsid w:val="00EE2748"/>
    <w:rsid w:val="00EE2C85"/>
    <w:rsid w:val="00EE33B5"/>
    <w:rsid w:val="00EE4930"/>
    <w:rsid w:val="00EE5D46"/>
    <w:rsid w:val="00EE6B63"/>
    <w:rsid w:val="00EE7CE5"/>
    <w:rsid w:val="00EE7F9F"/>
    <w:rsid w:val="00EF04A3"/>
    <w:rsid w:val="00EF44E1"/>
    <w:rsid w:val="00EF4FDB"/>
    <w:rsid w:val="00EF5FF7"/>
    <w:rsid w:val="00EF67B3"/>
    <w:rsid w:val="00EF6F2D"/>
    <w:rsid w:val="00EF761D"/>
    <w:rsid w:val="00F01025"/>
    <w:rsid w:val="00F01840"/>
    <w:rsid w:val="00F0217C"/>
    <w:rsid w:val="00F02494"/>
    <w:rsid w:val="00F02693"/>
    <w:rsid w:val="00F0367B"/>
    <w:rsid w:val="00F0486C"/>
    <w:rsid w:val="00F06401"/>
    <w:rsid w:val="00F065F5"/>
    <w:rsid w:val="00F06B25"/>
    <w:rsid w:val="00F06DED"/>
    <w:rsid w:val="00F07185"/>
    <w:rsid w:val="00F10191"/>
    <w:rsid w:val="00F11C60"/>
    <w:rsid w:val="00F1216F"/>
    <w:rsid w:val="00F127F8"/>
    <w:rsid w:val="00F1347F"/>
    <w:rsid w:val="00F13BC1"/>
    <w:rsid w:val="00F13CAD"/>
    <w:rsid w:val="00F141CD"/>
    <w:rsid w:val="00F14377"/>
    <w:rsid w:val="00F1493A"/>
    <w:rsid w:val="00F156D2"/>
    <w:rsid w:val="00F15849"/>
    <w:rsid w:val="00F17A38"/>
    <w:rsid w:val="00F20CB4"/>
    <w:rsid w:val="00F20D33"/>
    <w:rsid w:val="00F25B8A"/>
    <w:rsid w:val="00F25BE4"/>
    <w:rsid w:val="00F2627B"/>
    <w:rsid w:val="00F2737D"/>
    <w:rsid w:val="00F3178A"/>
    <w:rsid w:val="00F324E4"/>
    <w:rsid w:val="00F327E2"/>
    <w:rsid w:val="00F32E5B"/>
    <w:rsid w:val="00F3390E"/>
    <w:rsid w:val="00F33E23"/>
    <w:rsid w:val="00F34723"/>
    <w:rsid w:val="00F3640E"/>
    <w:rsid w:val="00F36479"/>
    <w:rsid w:val="00F368E3"/>
    <w:rsid w:val="00F37283"/>
    <w:rsid w:val="00F40529"/>
    <w:rsid w:val="00F41F2E"/>
    <w:rsid w:val="00F420E7"/>
    <w:rsid w:val="00F426B1"/>
    <w:rsid w:val="00F42DBB"/>
    <w:rsid w:val="00F43A81"/>
    <w:rsid w:val="00F43E55"/>
    <w:rsid w:val="00F462B4"/>
    <w:rsid w:val="00F46B50"/>
    <w:rsid w:val="00F46B77"/>
    <w:rsid w:val="00F470A0"/>
    <w:rsid w:val="00F4715A"/>
    <w:rsid w:val="00F4739C"/>
    <w:rsid w:val="00F4741D"/>
    <w:rsid w:val="00F524D7"/>
    <w:rsid w:val="00F53006"/>
    <w:rsid w:val="00F535D0"/>
    <w:rsid w:val="00F53BCC"/>
    <w:rsid w:val="00F549C7"/>
    <w:rsid w:val="00F54D75"/>
    <w:rsid w:val="00F603A3"/>
    <w:rsid w:val="00F615AF"/>
    <w:rsid w:val="00F62EF8"/>
    <w:rsid w:val="00F63E9D"/>
    <w:rsid w:val="00F6556A"/>
    <w:rsid w:val="00F67559"/>
    <w:rsid w:val="00F702F0"/>
    <w:rsid w:val="00F706AA"/>
    <w:rsid w:val="00F71B85"/>
    <w:rsid w:val="00F73A1E"/>
    <w:rsid w:val="00F76203"/>
    <w:rsid w:val="00F803B5"/>
    <w:rsid w:val="00F813AA"/>
    <w:rsid w:val="00F82376"/>
    <w:rsid w:val="00F82629"/>
    <w:rsid w:val="00F83A2D"/>
    <w:rsid w:val="00F83B15"/>
    <w:rsid w:val="00F83C64"/>
    <w:rsid w:val="00F847B6"/>
    <w:rsid w:val="00F8564B"/>
    <w:rsid w:val="00F857F4"/>
    <w:rsid w:val="00F85A2A"/>
    <w:rsid w:val="00F85D88"/>
    <w:rsid w:val="00F86593"/>
    <w:rsid w:val="00F86626"/>
    <w:rsid w:val="00F86CBA"/>
    <w:rsid w:val="00F87D29"/>
    <w:rsid w:val="00F90DA3"/>
    <w:rsid w:val="00F90F8C"/>
    <w:rsid w:val="00F913C2"/>
    <w:rsid w:val="00F91BA2"/>
    <w:rsid w:val="00F91C03"/>
    <w:rsid w:val="00F95094"/>
    <w:rsid w:val="00F958EA"/>
    <w:rsid w:val="00F95CA0"/>
    <w:rsid w:val="00F96E33"/>
    <w:rsid w:val="00FA0942"/>
    <w:rsid w:val="00FA1123"/>
    <w:rsid w:val="00FA1198"/>
    <w:rsid w:val="00FA22E4"/>
    <w:rsid w:val="00FA2F6B"/>
    <w:rsid w:val="00FA36ED"/>
    <w:rsid w:val="00FA3ADF"/>
    <w:rsid w:val="00FA3FF1"/>
    <w:rsid w:val="00FA4B47"/>
    <w:rsid w:val="00FA5EE5"/>
    <w:rsid w:val="00FA6D7A"/>
    <w:rsid w:val="00FA6D94"/>
    <w:rsid w:val="00FA6DB0"/>
    <w:rsid w:val="00FA7AAE"/>
    <w:rsid w:val="00FB1DFC"/>
    <w:rsid w:val="00FB3B78"/>
    <w:rsid w:val="00FB4908"/>
    <w:rsid w:val="00FB55B0"/>
    <w:rsid w:val="00FB5C83"/>
    <w:rsid w:val="00FB69BC"/>
    <w:rsid w:val="00FB6CF1"/>
    <w:rsid w:val="00FB6FE5"/>
    <w:rsid w:val="00FB7FA6"/>
    <w:rsid w:val="00FC0793"/>
    <w:rsid w:val="00FC0CB4"/>
    <w:rsid w:val="00FC1E09"/>
    <w:rsid w:val="00FC32EA"/>
    <w:rsid w:val="00FC3C5F"/>
    <w:rsid w:val="00FC4377"/>
    <w:rsid w:val="00FC6084"/>
    <w:rsid w:val="00FC621F"/>
    <w:rsid w:val="00FC662D"/>
    <w:rsid w:val="00FC7708"/>
    <w:rsid w:val="00FC7FD6"/>
    <w:rsid w:val="00FD0971"/>
    <w:rsid w:val="00FD16B4"/>
    <w:rsid w:val="00FD2D7D"/>
    <w:rsid w:val="00FD418B"/>
    <w:rsid w:val="00FD46FE"/>
    <w:rsid w:val="00FD6A16"/>
    <w:rsid w:val="00FD769E"/>
    <w:rsid w:val="00FD7AD5"/>
    <w:rsid w:val="00FE1B08"/>
    <w:rsid w:val="00FE356D"/>
    <w:rsid w:val="00FE3692"/>
    <w:rsid w:val="00FE46FD"/>
    <w:rsid w:val="00FE5B74"/>
    <w:rsid w:val="00FE6202"/>
    <w:rsid w:val="00FE6B89"/>
    <w:rsid w:val="00FE74B5"/>
    <w:rsid w:val="00FE7BFB"/>
    <w:rsid w:val="00FF037A"/>
    <w:rsid w:val="00FF17F0"/>
    <w:rsid w:val="00FF5827"/>
    <w:rsid w:val="00FF5CBB"/>
    <w:rsid w:val="00FF6554"/>
    <w:rsid w:val="030C5BC6"/>
    <w:rsid w:val="553C17EF"/>
    <w:rsid w:val="554C3600"/>
    <w:rsid w:val="5C1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6">
    <w:name w:val="Body Text"/>
    <w:basedOn w:val="1"/>
    <w:link w:val="17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id"/>
    </w:rPr>
  </w:style>
  <w:style w:type="character" w:styleId="7">
    <w:name w:val="Emphasis"/>
    <w:basedOn w:val="3"/>
    <w:qFormat/>
    <w:uiPriority w:val="20"/>
    <w:rPr>
      <w:i/>
      <w:i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9"/>
    <w:qFormat/>
    <w:uiPriority w:val="99"/>
  </w:style>
  <w:style w:type="character" w:customStyle="1" w:styleId="14">
    <w:name w:val="Footer Char"/>
    <w:basedOn w:val="3"/>
    <w:link w:val="8"/>
    <w:qFormat/>
    <w:uiPriority w:val="99"/>
  </w:style>
  <w:style w:type="character" w:customStyle="1" w:styleId="15">
    <w:name w:val="Balloon Text Char"/>
    <w:basedOn w:val="3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6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7">
    <w:name w:val="Body Text Char"/>
    <w:basedOn w:val="3"/>
    <w:link w:val="6"/>
    <w:qFormat/>
    <w:uiPriority w:val="1"/>
    <w:rPr>
      <w:rFonts w:ascii="Cambria" w:hAnsi="Cambria" w:eastAsia="Cambria" w:cs="Cambria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25FD59-70EB-4143-AE20-05B3BFC20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Company>Universitas Andalas</Company>
  <Pages>1</Pages>
  <Words>72</Words>
  <Characters>416</Characters>
  <Lines>3</Lines>
  <Paragraphs>1</Paragraphs>
  <TotalTime>0</TotalTime>
  <ScaleCrop>false</ScaleCrop>
  <LinksUpToDate>false</LinksUpToDate>
  <CharactersWithSpaces>487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2023-12-02T02:01:00Z</dcterms:created>
  <dc:creator>Husnil Kamil</dc:creator>
  <cp:lastModifiedBy>nadini annisa byant</cp:lastModifiedBy>
  <cp:lastPrinted>2023-11-16T03:33:00Z</cp:lastPrinted>
  <dcterms:modified xsi:type="dcterms:W3CDTF">2023-12-13T10:53:16Z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8B1EFDF57E1F43DEA98C940559468428_12</vt:lpwstr>
  </property>
</Properties>
</file>